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3B" w:rsidRDefault="00580FE2">
      <w:pPr>
        <w:ind w:left="0"/>
        <w:jc w:val="center"/>
        <w:rPr>
          <w:rFonts w:ascii="Verdana" w:hAnsi="Verdana"/>
        </w:rPr>
      </w:pPr>
      <w:bookmarkStart w:id="0" w:name="_Toc465677962"/>
      <w:bookmarkStart w:id="1" w:name="_Toc467738734"/>
      <w:bookmarkStart w:id="2" w:name="_GoBack"/>
      <w:r>
        <w:rPr>
          <w:noProof/>
          <w:lang w:eastAsia="zh-CN"/>
        </w:rPr>
        <w:drawing>
          <wp:inline distT="0" distB="0" distL="0" distR="0">
            <wp:extent cx="1255395" cy="709930"/>
            <wp:effectExtent l="0" t="0" r="1905"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5395" cy="709930"/>
                    </a:xfrm>
                    <a:prstGeom prst="rect">
                      <a:avLst/>
                    </a:prstGeom>
                    <a:noFill/>
                    <a:ln>
                      <a:noFill/>
                    </a:ln>
                  </pic:spPr>
                </pic:pic>
              </a:graphicData>
            </a:graphic>
          </wp:inline>
        </w:drawing>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p w:rsidR="0050513B" w:rsidRDefault="0050513B"/>
    <w:p w:rsidR="0050513B" w:rsidRDefault="0050513B">
      <w:pPr>
        <w:pStyle w:val="NormalTB"/>
        <w:spacing w:before="120"/>
        <w:rPr>
          <w:rFonts w:ascii="Arial" w:hAnsi="Arial" w:cs="Arial"/>
          <w:lang w:val="en-US"/>
        </w:rPr>
      </w:pPr>
    </w:p>
    <w:p w:rsidR="0050513B" w:rsidRDefault="0050513B"/>
    <w:p w:rsidR="0050513B" w:rsidRDefault="0050513B"/>
    <w:p w:rsidR="0050513B" w:rsidRPr="00885261" w:rsidRDefault="00885261" w:rsidP="0050513B">
      <w:pPr>
        <w:pStyle w:val="HeadingBig"/>
        <w:rPr>
          <w:rStyle w:val="IntenseReference"/>
        </w:rPr>
      </w:pPr>
      <w:r w:rsidRPr="00885261">
        <w:rPr>
          <w:rStyle w:val="IntenseReference"/>
        </w:rPr>
        <w:t>RELAX REMINDER</w:t>
      </w:r>
    </w:p>
    <w:p w:rsidR="0050513B" w:rsidRPr="00885261" w:rsidRDefault="0050513B" w:rsidP="0050513B">
      <w:pPr>
        <w:pStyle w:val="HeadingBig"/>
        <w:rPr>
          <w:rStyle w:val="IntenseReference"/>
        </w:rPr>
      </w:pPr>
      <w:r w:rsidRPr="00885261">
        <w:rPr>
          <w:rStyle w:val="IntenseReference"/>
        </w:rPr>
        <w:t>Software Requirement Specification</w:t>
      </w:r>
    </w:p>
    <w:p w:rsidR="0050513B" w:rsidRDefault="0050513B"/>
    <w:p w:rsidR="0050513B" w:rsidRDefault="0050513B">
      <w:pPr>
        <w:pStyle w:val="NormalT"/>
        <w:jc w:val="center"/>
        <w:rPr>
          <w:b/>
          <w:bCs/>
        </w:rPr>
      </w:pPr>
      <w:r>
        <w:rPr>
          <w:b/>
          <w:bCs/>
        </w:rPr>
        <w:t xml:space="preserve">Project Code: </w:t>
      </w:r>
      <w:r w:rsidR="00885261">
        <w:rPr>
          <w:b/>
          <w:bCs/>
        </w:rPr>
        <w:t>2R</w:t>
      </w:r>
    </w:p>
    <w:p w:rsidR="0050513B" w:rsidRDefault="00885261">
      <w:pPr>
        <w:pStyle w:val="NormalT"/>
        <w:jc w:val="center"/>
        <w:rPr>
          <w:b/>
          <w:bCs/>
        </w:rPr>
      </w:pPr>
      <w:r>
        <w:rPr>
          <w:b/>
          <w:bCs/>
        </w:rPr>
        <w:t>D</w:t>
      </w:r>
      <w:r w:rsidR="003A0D82">
        <w:rPr>
          <w:b/>
          <w:bCs/>
        </w:rPr>
        <w:t>ocument Code: R</w:t>
      </w:r>
      <w:r w:rsidR="00AA3C86">
        <w:rPr>
          <w:b/>
          <w:bCs/>
        </w:rPr>
        <w:t>R-DOC – v1.1</w:t>
      </w:r>
    </w:p>
    <w:p w:rsidR="0050513B" w:rsidRDefault="0050513B">
      <w:pPr>
        <w:pStyle w:val="NormalT"/>
        <w:jc w:val="center"/>
        <w:rPr>
          <w:b/>
          <w:bCs/>
          <w:sz w:val="22"/>
        </w:rPr>
      </w:pPr>
    </w:p>
    <w:p w:rsidR="0050513B" w:rsidRDefault="0050513B"/>
    <w:p w:rsidR="0050513B" w:rsidRDefault="0050513B"/>
    <w:p w:rsidR="0050513B" w:rsidRDefault="0050513B"/>
    <w:p w:rsidR="0050513B" w:rsidRDefault="0050513B"/>
    <w:p w:rsidR="0050513B" w:rsidRDefault="0050513B"/>
    <w:p w:rsidR="0050513B" w:rsidRDefault="0050513B"/>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proofErr w:type="spellStart"/>
      <w:r w:rsidR="00885261">
        <w:rPr>
          <w:rFonts w:ascii="Tahoma" w:hAnsi="Tahoma" w:cs="Tahoma"/>
          <w:b/>
          <w:snapToGrid w:val="0"/>
          <w:lang w:val="en-US"/>
        </w:rPr>
        <w:t>Hoa</w:t>
      </w:r>
      <w:proofErr w:type="spellEnd"/>
      <w:r w:rsidR="00885261">
        <w:rPr>
          <w:rFonts w:ascii="Tahoma" w:hAnsi="Tahoma" w:cs="Tahoma"/>
          <w:b/>
          <w:snapToGrid w:val="0"/>
          <w:lang w:val="en-US"/>
        </w:rPr>
        <w:t xml:space="preserve"> Lac</w:t>
      </w:r>
      <w:r>
        <w:rPr>
          <w:rFonts w:ascii="Tahoma" w:hAnsi="Tahoma" w:cs="Tahoma"/>
          <w:b/>
          <w:snapToGrid w:val="0"/>
          <w:lang w:val="en-US"/>
        </w:rPr>
        <w:t xml:space="preserve">, </w:t>
      </w:r>
      <w:r w:rsidR="00BC6895">
        <w:rPr>
          <w:rFonts w:ascii="Tahoma" w:hAnsi="Tahoma" w:cs="Tahoma"/>
          <w:b/>
          <w:snapToGrid w:val="0"/>
          <w:lang w:val="en-US"/>
        </w:rPr>
        <w:t>02/03</w:t>
      </w:r>
      <w:r w:rsidR="00885261">
        <w:rPr>
          <w:rFonts w:ascii="Tahoma" w:hAnsi="Tahoma" w:cs="Tahoma"/>
          <w:b/>
          <w:snapToGrid w:val="0"/>
          <w:lang w:val="en-US"/>
        </w:rPr>
        <w:t>/2014</w:t>
      </w:r>
      <w:r>
        <w:rPr>
          <w:rFonts w:ascii="Tahoma" w:hAnsi="Tahoma" w:cs="Tahoma"/>
          <w:b/>
          <w:snapToGrid w:val="0"/>
          <w:lang w:val="en-US"/>
        </w:rPr>
        <w:t>&gt;</w:t>
      </w:r>
    </w:p>
    <w:p w:rsidR="0050513B" w:rsidRDefault="0050513B"/>
    <w:p w:rsidR="0050513B" w:rsidRDefault="0050513B"/>
    <w:p w:rsidR="0050513B" w:rsidRDefault="0050513B"/>
    <w:p w:rsidR="0050513B" w:rsidRDefault="0050513B"/>
    <w:p w:rsidR="0050513B" w:rsidRDefault="0050513B">
      <w:pPr>
        <w:pStyle w:val="NormalH"/>
      </w:pPr>
      <w:r>
        <w:lastRenderedPageBreak/>
        <w:t>Record of change</w:t>
      </w:r>
    </w:p>
    <w:p w:rsidR="0050513B" w:rsidRDefault="0050513B"/>
    <w:p w:rsidR="0050513B" w:rsidRDefault="0050513B">
      <w:r>
        <w:t>*A - Added M - Modified D - Deleted</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50513B" w:rsidTr="00885261">
        <w:tc>
          <w:tcPr>
            <w:tcW w:w="1170" w:type="dxa"/>
            <w:shd w:val="clear" w:color="auto" w:fill="FFE8E1"/>
          </w:tcPr>
          <w:p w:rsidR="0050513B" w:rsidRDefault="0050513B">
            <w:pPr>
              <w:pStyle w:val="HeadingLv1"/>
            </w:pPr>
            <w:r>
              <w:t>Effective Date</w:t>
            </w:r>
          </w:p>
        </w:tc>
        <w:tc>
          <w:tcPr>
            <w:tcW w:w="2340" w:type="dxa"/>
            <w:shd w:val="clear" w:color="auto" w:fill="FFE8E1"/>
          </w:tcPr>
          <w:p w:rsidR="0050513B" w:rsidRDefault="0050513B">
            <w:pPr>
              <w:pStyle w:val="HeadingLv1"/>
            </w:pPr>
            <w:r>
              <w:t>Changed Items</w:t>
            </w:r>
          </w:p>
        </w:tc>
        <w:tc>
          <w:tcPr>
            <w:tcW w:w="810" w:type="dxa"/>
            <w:shd w:val="clear" w:color="auto" w:fill="FFE8E1"/>
          </w:tcPr>
          <w:p w:rsidR="0050513B" w:rsidRDefault="0050513B">
            <w:pPr>
              <w:pStyle w:val="HeadingLv1"/>
            </w:pPr>
            <w:r>
              <w:t>A*</w:t>
            </w:r>
            <w:r>
              <w:br/>
              <w:t>M, D</w:t>
            </w:r>
          </w:p>
        </w:tc>
        <w:tc>
          <w:tcPr>
            <w:tcW w:w="3330" w:type="dxa"/>
            <w:shd w:val="clear" w:color="auto" w:fill="FFE8E1"/>
          </w:tcPr>
          <w:p w:rsidR="0050513B" w:rsidRDefault="0050513B">
            <w:pPr>
              <w:pStyle w:val="HeadingLv1"/>
            </w:pPr>
            <w:r>
              <w:t>Change Description</w:t>
            </w:r>
          </w:p>
        </w:tc>
        <w:tc>
          <w:tcPr>
            <w:tcW w:w="1530" w:type="dxa"/>
            <w:shd w:val="clear" w:color="auto" w:fill="FFE8E1"/>
          </w:tcPr>
          <w:p w:rsidR="0050513B" w:rsidRDefault="0050513B">
            <w:pPr>
              <w:pStyle w:val="HeadingLv1"/>
            </w:pPr>
            <w:r>
              <w:t>New Version</w:t>
            </w:r>
          </w:p>
        </w:tc>
      </w:tr>
      <w:tr w:rsidR="0050513B" w:rsidTr="00885261">
        <w:tc>
          <w:tcPr>
            <w:tcW w:w="1170" w:type="dxa"/>
          </w:tcPr>
          <w:p w:rsidR="0050513B" w:rsidRDefault="00885261">
            <w:pPr>
              <w:pStyle w:val="Bang"/>
            </w:pPr>
            <w:r>
              <w:t>2</w:t>
            </w:r>
            <w:r w:rsidR="00CD4F4D">
              <w:t>4</w:t>
            </w:r>
            <w:r>
              <w:t>/02/2014</w:t>
            </w:r>
          </w:p>
        </w:tc>
        <w:tc>
          <w:tcPr>
            <w:tcW w:w="2340" w:type="dxa"/>
          </w:tcPr>
          <w:p w:rsidR="0050513B" w:rsidRPr="00885261" w:rsidRDefault="00885261">
            <w:pPr>
              <w:pStyle w:val="Bang"/>
            </w:pPr>
            <w:r w:rsidRPr="00885261">
              <w:t>The whole document</w:t>
            </w:r>
          </w:p>
        </w:tc>
        <w:tc>
          <w:tcPr>
            <w:tcW w:w="810" w:type="dxa"/>
          </w:tcPr>
          <w:p w:rsidR="0050513B" w:rsidRDefault="00885261">
            <w:pPr>
              <w:pStyle w:val="Bang"/>
            </w:pPr>
            <w:r>
              <w:t>A</w:t>
            </w:r>
          </w:p>
        </w:tc>
        <w:tc>
          <w:tcPr>
            <w:tcW w:w="3330" w:type="dxa"/>
          </w:tcPr>
          <w:p w:rsidR="0050513B" w:rsidRDefault="00885261">
            <w:pPr>
              <w:pStyle w:val="Bang"/>
            </w:pPr>
            <w:r>
              <w:t>Initiate version</w:t>
            </w:r>
          </w:p>
        </w:tc>
        <w:tc>
          <w:tcPr>
            <w:tcW w:w="1530" w:type="dxa"/>
          </w:tcPr>
          <w:p w:rsidR="0050513B" w:rsidRDefault="00885261">
            <w:pPr>
              <w:pStyle w:val="Bang"/>
            </w:pPr>
            <w:r>
              <w:t>1.0</w:t>
            </w:r>
          </w:p>
        </w:tc>
      </w:tr>
      <w:tr w:rsidR="0050513B" w:rsidTr="00885261">
        <w:tc>
          <w:tcPr>
            <w:tcW w:w="1170" w:type="dxa"/>
          </w:tcPr>
          <w:p w:rsidR="0050513B" w:rsidRDefault="00BC6895">
            <w:pPr>
              <w:pStyle w:val="Bang"/>
            </w:pPr>
            <w:r>
              <w:t>02/03</w:t>
            </w:r>
            <w:r w:rsidR="00736F0C">
              <w:t>/2014</w:t>
            </w:r>
          </w:p>
        </w:tc>
        <w:tc>
          <w:tcPr>
            <w:tcW w:w="2340" w:type="dxa"/>
          </w:tcPr>
          <w:p w:rsidR="0050513B" w:rsidRDefault="00736F0C">
            <w:pPr>
              <w:pStyle w:val="Bang"/>
            </w:pPr>
            <w:r>
              <w:t>Appendix</w:t>
            </w:r>
          </w:p>
        </w:tc>
        <w:tc>
          <w:tcPr>
            <w:tcW w:w="810" w:type="dxa"/>
          </w:tcPr>
          <w:p w:rsidR="0050513B" w:rsidRDefault="00736F0C">
            <w:pPr>
              <w:pStyle w:val="Bang"/>
            </w:pPr>
            <w:r>
              <w:t>A</w:t>
            </w:r>
          </w:p>
        </w:tc>
        <w:tc>
          <w:tcPr>
            <w:tcW w:w="3330" w:type="dxa"/>
          </w:tcPr>
          <w:p w:rsidR="0050513B" w:rsidRDefault="00736F0C">
            <w:pPr>
              <w:pStyle w:val="Bang"/>
            </w:pPr>
            <w:r>
              <w:t xml:space="preserve">Some user interface for easy implementation </w:t>
            </w:r>
          </w:p>
        </w:tc>
        <w:tc>
          <w:tcPr>
            <w:tcW w:w="1530" w:type="dxa"/>
          </w:tcPr>
          <w:p w:rsidR="0050513B" w:rsidRDefault="00736F0C">
            <w:pPr>
              <w:pStyle w:val="Bang"/>
            </w:pPr>
            <w:r>
              <w:t>1.1</w:t>
            </w: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r w:rsidR="0050513B" w:rsidTr="00885261">
        <w:tc>
          <w:tcPr>
            <w:tcW w:w="1170" w:type="dxa"/>
          </w:tcPr>
          <w:p w:rsidR="0050513B" w:rsidRDefault="0050513B">
            <w:pPr>
              <w:pStyle w:val="Bang"/>
            </w:pPr>
          </w:p>
        </w:tc>
        <w:tc>
          <w:tcPr>
            <w:tcW w:w="2340" w:type="dxa"/>
          </w:tcPr>
          <w:p w:rsidR="0050513B" w:rsidRDefault="0050513B">
            <w:pPr>
              <w:pStyle w:val="Bang"/>
            </w:pPr>
          </w:p>
        </w:tc>
        <w:tc>
          <w:tcPr>
            <w:tcW w:w="810" w:type="dxa"/>
          </w:tcPr>
          <w:p w:rsidR="0050513B" w:rsidRDefault="0050513B">
            <w:pPr>
              <w:pStyle w:val="Bang"/>
            </w:pPr>
          </w:p>
        </w:tc>
        <w:tc>
          <w:tcPr>
            <w:tcW w:w="3330" w:type="dxa"/>
          </w:tcPr>
          <w:p w:rsidR="0050513B" w:rsidRDefault="0050513B">
            <w:pPr>
              <w:pStyle w:val="Bang"/>
            </w:pPr>
          </w:p>
        </w:tc>
        <w:tc>
          <w:tcPr>
            <w:tcW w:w="1530" w:type="dxa"/>
          </w:tcPr>
          <w:p w:rsidR="0050513B" w:rsidRDefault="0050513B">
            <w:pPr>
              <w:pStyle w:val="Bang"/>
            </w:pPr>
          </w:p>
        </w:tc>
      </w:tr>
    </w:tbl>
    <w:p w:rsidR="0050513B" w:rsidRDefault="0050513B"/>
    <w:p w:rsidR="0050513B" w:rsidRDefault="0050513B">
      <w:pPr>
        <w:pStyle w:val="NormalH"/>
      </w:pPr>
      <w:bookmarkStart w:id="3" w:name="_Toc446234547"/>
      <w:bookmarkStart w:id="4" w:name="_Toc467738720"/>
      <w:bookmarkStart w:id="5" w:name="_Toc499640208"/>
      <w:bookmarkStart w:id="6" w:name="_Toc463083793"/>
      <w:bookmarkStart w:id="7" w:name="_Toc465677963"/>
      <w:bookmarkStart w:id="8" w:name="_Toc467738735"/>
      <w:bookmarkEnd w:id="0"/>
      <w:bookmarkEnd w:id="1"/>
      <w:r>
        <w:lastRenderedPageBreak/>
        <w:t>TABLE OF CONTENTS</w:t>
      </w:r>
    </w:p>
    <w:p w:rsidR="00AA3C86" w:rsidRPr="00B65F75" w:rsidRDefault="0050513B">
      <w:pPr>
        <w:pStyle w:val="TOC1"/>
        <w:rPr>
          <w:rFonts w:ascii="Calibri" w:eastAsia="MS Mincho" w:hAnsi="Calibri" w:cs="Times New Roman"/>
          <w:b w:val="0"/>
          <w:bCs w:val="0"/>
          <w:caps w:val="0"/>
          <w:szCs w:val="22"/>
          <w:lang w:eastAsia="ja-JP"/>
        </w:rPr>
      </w:pPr>
      <w:r>
        <w:rPr>
          <w:b w:val="0"/>
          <w:bCs w:val="0"/>
          <w:sz w:val="24"/>
          <w:szCs w:val="24"/>
          <w:lang w:val="en-GB"/>
        </w:rPr>
        <w:fldChar w:fldCharType="begin"/>
      </w:r>
      <w:r>
        <w:rPr>
          <w:b w:val="0"/>
          <w:bCs w:val="0"/>
          <w:sz w:val="24"/>
          <w:szCs w:val="24"/>
          <w:lang w:val="en-GB"/>
        </w:rPr>
        <w:instrText xml:space="preserve"> TOC \o "1-2" \h \z </w:instrText>
      </w:r>
      <w:r>
        <w:rPr>
          <w:b w:val="0"/>
          <w:bCs w:val="0"/>
          <w:sz w:val="24"/>
          <w:szCs w:val="24"/>
          <w:lang w:val="en-GB"/>
        </w:rPr>
        <w:fldChar w:fldCharType="separate"/>
      </w:r>
      <w:hyperlink w:anchor="_Toc381490726" w:history="1">
        <w:r w:rsidR="00AA3C86" w:rsidRPr="00F92001">
          <w:rPr>
            <w:rStyle w:val="Hyperlink"/>
          </w:rPr>
          <w:t>1</w:t>
        </w:r>
        <w:r w:rsidR="00AA3C86" w:rsidRPr="00B65F75">
          <w:rPr>
            <w:rFonts w:ascii="Calibri" w:eastAsia="MS Mincho" w:hAnsi="Calibri" w:cs="Times New Roman"/>
            <w:b w:val="0"/>
            <w:bCs w:val="0"/>
            <w:caps w:val="0"/>
            <w:szCs w:val="22"/>
            <w:lang w:eastAsia="ja-JP"/>
          </w:rPr>
          <w:tab/>
        </w:r>
        <w:r w:rsidR="00AA3C86" w:rsidRPr="00F92001">
          <w:rPr>
            <w:rStyle w:val="Hyperlink"/>
          </w:rPr>
          <w:t>Introduction</w:t>
        </w:r>
        <w:r w:rsidR="00AA3C86">
          <w:rPr>
            <w:webHidden/>
          </w:rPr>
          <w:tab/>
        </w:r>
        <w:r w:rsidR="00AA3C86">
          <w:rPr>
            <w:webHidden/>
          </w:rPr>
          <w:fldChar w:fldCharType="begin"/>
        </w:r>
        <w:r w:rsidR="00AA3C86">
          <w:rPr>
            <w:webHidden/>
          </w:rPr>
          <w:instrText xml:space="preserve"> PAGEREF _Toc381490726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27" w:history="1">
        <w:r w:rsidR="00AA3C86" w:rsidRPr="00F92001">
          <w:rPr>
            <w:rStyle w:val="Hyperlink"/>
          </w:rPr>
          <w:t>1.1</w:t>
        </w:r>
        <w:r w:rsidR="00AA3C86" w:rsidRPr="00B65F75">
          <w:rPr>
            <w:rFonts w:ascii="Calibri" w:eastAsia="MS Mincho" w:hAnsi="Calibri" w:cs="Times New Roman"/>
            <w:sz w:val="22"/>
            <w:szCs w:val="22"/>
            <w:lang w:eastAsia="ja-JP"/>
          </w:rPr>
          <w:tab/>
        </w:r>
        <w:r w:rsidR="00AA3C86" w:rsidRPr="00F92001">
          <w:rPr>
            <w:rStyle w:val="Hyperlink"/>
          </w:rPr>
          <w:t>Purpose</w:t>
        </w:r>
        <w:r w:rsidR="00AA3C86">
          <w:rPr>
            <w:webHidden/>
          </w:rPr>
          <w:tab/>
        </w:r>
        <w:r w:rsidR="00AA3C86">
          <w:rPr>
            <w:webHidden/>
          </w:rPr>
          <w:fldChar w:fldCharType="begin"/>
        </w:r>
        <w:r w:rsidR="00AA3C86">
          <w:rPr>
            <w:webHidden/>
          </w:rPr>
          <w:instrText xml:space="preserve"> PAGEREF _Toc381490727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28" w:history="1">
        <w:r w:rsidR="00AA3C86" w:rsidRPr="00F92001">
          <w:rPr>
            <w:rStyle w:val="Hyperlink"/>
          </w:rPr>
          <w:t>1.2</w:t>
        </w:r>
        <w:r w:rsidR="00AA3C86" w:rsidRPr="00B65F75">
          <w:rPr>
            <w:rFonts w:ascii="Calibri" w:eastAsia="MS Mincho" w:hAnsi="Calibri" w:cs="Times New Roman"/>
            <w:sz w:val="22"/>
            <w:szCs w:val="22"/>
            <w:lang w:eastAsia="ja-JP"/>
          </w:rPr>
          <w:tab/>
        </w:r>
        <w:r w:rsidR="00AA3C86" w:rsidRPr="00F92001">
          <w:rPr>
            <w:rStyle w:val="Hyperlink"/>
          </w:rPr>
          <w:t>Scope</w:t>
        </w:r>
        <w:r w:rsidR="00AA3C86">
          <w:rPr>
            <w:webHidden/>
          </w:rPr>
          <w:tab/>
        </w:r>
        <w:r w:rsidR="00AA3C86">
          <w:rPr>
            <w:webHidden/>
          </w:rPr>
          <w:fldChar w:fldCharType="begin"/>
        </w:r>
        <w:r w:rsidR="00AA3C86">
          <w:rPr>
            <w:webHidden/>
          </w:rPr>
          <w:instrText xml:space="preserve"> PAGEREF _Toc381490728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29" w:history="1">
        <w:r w:rsidR="00AA3C86" w:rsidRPr="00F92001">
          <w:rPr>
            <w:rStyle w:val="Hyperlink"/>
          </w:rPr>
          <w:t>1.3</w:t>
        </w:r>
        <w:r w:rsidR="00AA3C86" w:rsidRPr="00B65F75">
          <w:rPr>
            <w:rFonts w:ascii="Calibri" w:eastAsia="MS Mincho" w:hAnsi="Calibri" w:cs="Times New Roman"/>
            <w:sz w:val="22"/>
            <w:szCs w:val="22"/>
            <w:lang w:eastAsia="ja-JP"/>
          </w:rPr>
          <w:tab/>
        </w:r>
        <w:r w:rsidR="00AA3C86" w:rsidRPr="00F92001">
          <w:rPr>
            <w:rStyle w:val="Hyperlink"/>
          </w:rPr>
          <w:t>Definitions, Acronyms, and Abbreviations</w:t>
        </w:r>
        <w:r w:rsidR="00AA3C86">
          <w:rPr>
            <w:webHidden/>
          </w:rPr>
          <w:tab/>
        </w:r>
        <w:r w:rsidR="00AA3C86">
          <w:rPr>
            <w:webHidden/>
          </w:rPr>
          <w:fldChar w:fldCharType="begin"/>
        </w:r>
        <w:r w:rsidR="00AA3C86">
          <w:rPr>
            <w:webHidden/>
          </w:rPr>
          <w:instrText xml:space="preserve"> PAGEREF _Toc381490729 \h </w:instrText>
        </w:r>
        <w:r w:rsidR="00AA3C86">
          <w:rPr>
            <w:webHidden/>
          </w:rPr>
        </w:r>
        <w:r w:rsidR="00AA3C86">
          <w:rPr>
            <w:webHidden/>
          </w:rPr>
          <w:fldChar w:fldCharType="separate"/>
        </w:r>
        <w:r w:rsidR="00AA3C86">
          <w:rPr>
            <w:webHidden/>
          </w:rPr>
          <w:t>4</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0" w:history="1">
        <w:r w:rsidR="00AA3C86" w:rsidRPr="00F92001">
          <w:rPr>
            <w:rStyle w:val="Hyperlink"/>
          </w:rPr>
          <w:t>1.4</w:t>
        </w:r>
        <w:r w:rsidR="00AA3C86" w:rsidRPr="00B65F75">
          <w:rPr>
            <w:rFonts w:ascii="Calibri" w:eastAsia="MS Mincho" w:hAnsi="Calibri" w:cs="Times New Roman"/>
            <w:sz w:val="22"/>
            <w:szCs w:val="22"/>
            <w:lang w:eastAsia="ja-JP"/>
          </w:rPr>
          <w:tab/>
        </w:r>
        <w:r w:rsidR="00AA3C86" w:rsidRPr="00F92001">
          <w:rPr>
            <w:rStyle w:val="Hyperlink"/>
          </w:rPr>
          <w:t>References</w:t>
        </w:r>
        <w:r w:rsidR="00AA3C86">
          <w:rPr>
            <w:webHidden/>
          </w:rPr>
          <w:tab/>
        </w:r>
        <w:r w:rsidR="00AA3C86">
          <w:rPr>
            <w:webHidden/>
          </w:rPr>
          <w:fldChar w:fldCharType="begin"/>
        </w:r>
        <w:r w:rsidR="00AA3C86">
          <w:rPr>
            <w:webHidden/>
          </w:rPr>
          <w:instrText xml:space="preserve"> PAGEREF _Toc381490730 \h </w:instrText>
        </w:r>
        <w:r w:rsidR="00AA3C86">
          <w:rPr>
            <w:webHidden/>
          </w:rPr>
        </w:r>
        <w:r w:rsidR="00AA3C86">
          <w:rPr>
            <w:webHidden/>
          </w:rPr>
          <w:fldChar w:fldCharType="separate"/>
        </w:r>
        <w:r w:rsidR="00AA3C86">
          <w:rPr>
            <w:webHidden/>
          </w:rPr>
          <w:t>5</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1" w:history="1">
        <w:r w:rsidR="00AA3C86" w:rsidRPr="00F92001">
          <w:rPr>
            <w:rStyle w:val="Hyperlink"/>
          </w:rPr>
          <w:t>1.5</w:t>
        </w:r>
        <w:r w:rsidR="00AA3C86" w:rsidRPr="00B65F75">
          <w:rPr>
            <w:rFonts w:ascii="Calibri" w:eastAsia="MS Mincho" w:hAnsi="Calibri" w:cs="Times New Roman"/>
            <w:sz w:val="22"/>
            <w:szCs w:val="22"/>
            <w:lang w:eastAsia="ja-JP"/>
          </w:rPr>
          <w:tab/>
        </w:r>
        <w:r w:rsidR="00AA3C86" w:rsidRPr="00F92001">
          <w:rPr>
            <w:rStyle w:val="Hyperlink"/>
          </w:rPr>
          <w:t>Overview</w:t>
        </w:r>
        <w:r w:rsidR="00AA3C86">
          <w:rPr>
            <w:webHidden/>
          </w:rPr>
          <w:tab/>
        </w:r>
        <w:r w:rsidR="00AA3C86">
          <w:rPr>
            <w:webHidden/>
          </w:rPr>
          <w:fldChar w:fldCharType="begin"/>
        </w:r>
        <w:r w:rsidR="00AA3C86">
          <w:rPr>
            <w:webHidden/>
          </w:rPr>
          <w:instrText xml:space="preserve"> PAGEREF _Toc381490731 \h </w:instrText>
        </w:r>
        <w:r w:rsidR="00AA3C86">
          <w:rPr>
            <w:webHidden/>
          </w:rPr>
        </w:r>
        <w:r w:rsidR="00AA3C86">
          <w:rPr>
            <w:webHidden/>
          </w:rPr>
          <w:fldChar w:fldCharType="separate"/>
        </w:r>
        <w:r w:rsidR="00AA3C86">
          <w:rPr>
            <w:webHidden/>
          </w:rPr>
          <w:t>5</w:t>
        </w:r>
        <w:r w:rsidR="00AA3C86">
          <w:rPr>
            <w:webHidden/>
          </w:rPr>
          <w:fldChar w:fldCharType="end"/>
        </w:r>
      </w:hyperlink>
    </w:p>
    <w:p w:rsidR="00AA3C86" w:rsidRPr="00B65F75" w:rsidRDefault="00A11361">
      <w:pPr>
        <w:pStyle w:val="TOC1"/>
        <w:rPr>
          <w:rFonts w:ascii="Calibri" w:eastAsia="MS Mincho" w:hAnsi="Calibri" w:cs="Times New Roman"/>
          <w:b w:val="0"/>
          <w:bCs w:val="0"/>
          <w:caps w:val="0"/>
          <w:szCs w:val="22"/>
          <w:lang w:eastAsia="ja-JP"/>
        </w:rPr>
      </w:pPr>
      <w:hyperlink w:anchor="_Toc381490732" w:history="1">
        <w:r w:rsidR="00AA3C86" w:rsidRPr="00F92001">
          <w:rPr>
            <w:rStyle w:val="Hyperlink"/>
          </w:rPr>
          <w:t>2</w:t>
        </w:r>
        <w:r w:rsidR="00AA3C86" w:rsidRPr="00B65F75">
          <w:rPr>
            <w:rFonts w:ascii="Calibri" w:eastAsia="MS Mincho" w:hAnsi="Calibri" w:cs="Times New Roman"/>
            <w:b w:val="0"/>
            <w:bCs w:val="0"/>
            <w:caps w:val="0"/>
            <w:szCs w:val="22"/>
            <w:lang w:eastAsia="ja-JP"/>
          </w:rPr>
          <w:tab/>
        </w:r>
        <w:r w:rsidR="00AA3C86" w:rsidRPr="00F92001">
          <w:rPr>
            <w:rStyle w:val="Hyperlink"/>
          </w:rPr>
          <w:t>Overall Description</w:t>
        </w:r>
        <w:r w:rsidR="00AA3C86">
          <w:rPr>
            <w:webHidden/>
          </w:rPr>
          <w:tab/>
        </w:r>
        <w:r w:rsidR="00AA3C86">
          <w:rPr>
            <w:webHidden/>
          </w:rPr>
          <w:fldChar w:fldCharType="begin"/>
        </w:r>
        <w:r w:rsidR="00AA3C86">
          <w:rPr>
            <w:webHidden/>
          </w:rPr>
          <w:instrText xml:space="preserve"> PAGEREF _Toc381490732 \h </w:instrText>
        </w:r>
        <w:r w:rsidR="00AA3C86">
          <w:rPr>
            <w:webHidden/>
          </w:rPr>
        </w:r>
        <w:r w:rsidR="00AA3C86">
          <w:rPr>
            <w:webHidden/>
          </w:rPr>
          <w:fldChar w:fldCharType="separate"/>
        </w:r>
        <w:r w:rsidR="00AA3C86">
          <w:rPr>
            <w:webHidden/>
          </w:rPr>
          <w:t>6</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3" w:history="1">
        <w:r w:rsidR="00AA3C86" w:rsidRPr="00F92001">
          <w:rPr>
            <w:rStyle w:val="Hyperlink"/>
          </w:rPr>
          <w:t>2.1</w:t>
        </w:r>
        <w:r w:rsidR="00AA3C86" w:rsidRPr="00B65F75">
          <w:rPr>
            <w:rFonts w:ascii="Calibri" w:eastAsia="MS Mincho" w:hAnsi="Calibri" w:cs="Times New Roman"/>
            <w:sz w:val="22"/>
            <w:szCs w:val="22"/>
            <w:lang w:eastAsia="ja-JP"/>
          </w:rPr>
          <w:tab/>
        </w:r>
        <w:r w:rsidR="00AA3C86" w:rsidRPr="00F92001">
          <w:rPr>
            <w:rStyle w:val="Hyperlink"/>
          </w:rPr>
          <w:t>Product Perspective:</w:t>
        </w:r>
        <w:r w:rsidR="00AA3C86">
          <w:rPr>
            <w:webHidden/>
          </w:rPr>
          <w:tab/>
        </w:r>
        <w:r w:rsidR="00AA3C86">
          <w:rPr>
            <w:webHidden/>
          </w:rPr>
          <w:fldChar w:fldCharType="begin"/>
        </w:r>
        <w:r w:rsidR="00AA3C86">
          <w:rPr>
            <w:webHidden/>
          </w:rPr>
          <w:instrText xml:space="preserve"> PAGEREF _Toc381490733 \h </w:instrText>
        </w:r>
        <w:r w:rsidR="00AA3C86">
          <w:rPr>
            <w:webHidden/>
          </w:rPr>
        </w:r>
        <w:r w:rsidR="00AA3C86">
          <w:rPr>
            <w:webHidden/>
          </w:rPr>
          <w:fldChar w:fldCharType="separate"/>
        </w:r>
        <w:r w:rsidR="00AA3C86">
          <w:rPr>
            <w:webHidden/>
          </w:rPr>
          <w:t>6</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4" w:history="1">
        <w:r w:rsidR="00AA3C86" w:rsidRPr="00F92001">
          <w:rPr>
            <w:rStyle w:val="Hyperlink"/>
          </w:rPr>
          <w:t>2.2</w:t>
        </w:r>
        <w:r w:rsidR="00AA3C86" w:rsidRPr="00B65F75">
          <w:rPr>
            <w:rFonts w:ascii="Calibri" w:eastAsia="MS Mincho" w:hAnsi="Calibri" w:cs="Times New Roman"/>
            <w:sz w:val="22"/>
            <w:szCs w:val="22"/>
            <w:lang w:eastAsia="ja-JP"/>
          </w:rPr>
          <w:tab/>
        </w:r>
        <w:r w:rsidR="00AA3C86" w:rsidRPr="00F92001">
          <w:rPr>
            <w:rStyle w:val="Hyperlink"/>
          </w:rPr>
          <w:t>Product Functions:</w:t>
        </w:r>
        <w:r w:rsidR="00AA3C86">
          <w:rPr>
            <w:webHidden/>
          </w:rPr>
          <w:tab/>
        </w:r>
        <w:r w:rsidR="00AA3C86">
          <w:rPr>
            <w:webHidden/>
          </w:rPr>
          <w:fldChar w:fldCharType="begin"/>
        </w:r>
        <w:r w:rsidR="00AA3C86">
          <w:rPr>
            <w:webHidden/>
          </w:rPr>
          <w:instrText xml:space="preserve"> PAGEREF _Toc381490734 \h </w:instrText>
        </w:r>
        <w:r w:rsidR="00AA3C86">
          <w:rPr>
            <w:webHidden/>
          </w:rPr>
        </w:r>
        <w:r w:rsidR="00AA3C86">
          <w:rPr>
            <w:webHidden/>
          </w:rPr>
          <w:fldChar w:fldCharType="separate"/>
        </w:r>
        <w:r w:rsidR="00AA3C86">
          <w:rPr>
            <w:webHidden/>
          </w:rPr>
          <w:t>6</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5" w:history="1">
        <w:r w:rsidR="00AA3C86" w:rsidRPr="00F92001">
          <w:rPr>
            <w:rStyle w:val="Hyperlink"/>
          </w:rPr>
          <w:t>2.3</w:t>
        </w:r>
        <w:r w:rsidR="00AA3C86" w:rsidRPr="00B65F75">
          <w:rPr>
            <w:rFonts w:ascii="Calibri" w:eastAsia="MS Mincho" w:hAnsi="Calibri" w:cs="Times New Roman"/>
            <w:sz w:val="22"/>
            <w:szCs w:val="22"/>
            <w:lang w:eastAsia="ja-JP"/>
          </w:rPr>
          <w:tab/>
        </w:r>
        <w:r w:rsidR="00AA3C86" w:rsidRPr="00F92001">
          <w:rPr>
            <w:rStyle w:val="Hyperlink"/>
          </w:rPr>
          <w:t>User characteristics</w:t>
        </w:r>
        <w:r w:rsidR="00AA3C86">
          <w:rPr>
            <w:webHidden/>
          </w:rPr>
          <w:tab/>
        </w:r>
        <w:r w:rsidR="00AA3C86">
          <w:rPr>
            <w:webHidden/>
          </w:rPr>
          <w:fldChar w:fldCharType="begin"/>
        </w:r>
        <w:r w:rsidR="00AA3C86">
          <w:rPr>
            <w:webHidden/>
          </w:rPr>
          <w:instrText xml:space="preserve"> PAGEREF _Toc381490735 \h </w:instrText>
        </w:r>
        <w:r w:rsidR="00AA3C86">
          <w:rPr>
            <w:webHidden/>
          </w:rPr>
        </w:r>
        <w:r w:rsidR="00AA3C86">
          <w:rPr>
            <w:webHidden/>
          </w:rPr>
          <w:fldChar w:fldCharType="separate"/>
        </w:r>
        <w:r w:rsidR="00AA3C86">
          <w:rPr>
            <w:webHidden/>
          </w:rPr>
          <w:t>7</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6" w:history="1">
        <w:r w:rsidR="00AA3C86" w:rsidRPr="00F92001">
          <w:rPr>
            <w:rStyle w:val="Hyperlink"/>
          </w:rPr>
          <w:t>2.4</w:t>
        </w:r>
        <w:r w:rsidR="00AA3C86" w:rsidRPr="00B65F75">
          <w:rPr>
            <w:rFonts w:ascii="Calibri" w:eastAsia="MS Mincho" w:hAnsi="Calibri" w:cs="Times New Roman"/>
            <w:sz w:val="22"/>
            <w:szCs w:val="22"/>
            <w:lang w:eastAsia="ja-JP"/>
          </w:rPr>
          <w:tab/>
        </w:r>
        <w:r w:rsidR="00AA3C86" w:rsidRPr="00F92001">
          <w:rPr>
            <w:rStyle w:val="Hyperlink"/>
          </w:rPr>
          <w:t>General Constraints</w:t>
        </w:r>
        <w:r w:rsidR="00AA3C86">
          <w:rPr>
            <w:webHidden/>
          </w:rPr>
          <w:tab/>
        </w:r>
        <w:r w:rsidR="00AA3C86">
          <w:rPr>
            <w:webHidden/>
          </w:rPr>
          <w:fldChar w:fldCharType="begin"/>
        </w:r>
        <w:r w:rsidR="00AA3C86">
          <w:rPr>
            <w:webHidden/>
          </w:rPr>
          <w:instrText xml:space="preserve"> PAGEREF _Toc381490736 \h </w:instrText>
        </w:r>
        <w:r w:rsidR="00AA3C86">
          <w:rPr>
            <w:webHidden/>
          </w:rPr>
        </w:r>
        <w:r w:rsidR="00AA3C86">
          <w:rPr>
            <w:webHidden/>
          </w:rPr>
          <w:fldChar w:fldCharType="separate"/>
        </w:r>
        <w:r w:rsidR="00AA3C86">
          <w:rPr>
            <w:webHidden/>
          </w:rPr>
          <w:t>8</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7" w:history="1">
        <w:r w:rsidR="00AA3C86" w:rsidRPr="00F92001">
          <w:rPr>
            <w:rStyle w:val="Hyperlink"/>
          </w:rPr>
          <w:t>2.5</w:t>
        </w:r>
        <w:r w:rsidR="00AA3C86" w:rsidRPr="00B65F75">
          <w:rPr>
            <w:rFonts w:ascii="Calibri" w:eastAsia="MS Mincho" w:hAnsi="Calibri" w:cs="Times New Roman"/>
            <w:sz w:val="22"/>
            <w:szCs w:val="22"/>
            <w:lang w:eastAsia="ja-JP"/>
          </w:rPr>
          <w:tab/>
        </w:r>
        <w:r w:rsidR="00AA3C86" w:rsidRPr="00F92001">
          <w:rPr>
            <w:rStyle w:val="Hyperlink"/>
          </w:rPr>
          <w:t>Requirements subsets</w:t>
        </w:r>
        <w:r w:rsidR="00AA3C86">
          <w:rPr>
            <w:webHidden/>
          </w:rPr>
          <w:tab/>
        </w:r>
        <w:r w:rsidR="00AA3C86">
          <w:rPr>
            <w:webHidden/>
          </w:rPr>
          <w:fldChar w:fldCharType="begin"/>
        </w:r>
        <w:r w:rsidR="00AA3C86">
          <w:rPr>
            <w:webHidden/>
          </w:rPr>
          <w:instrText xml:space="preserve"> PAGEREF _Toc381490737 \h </w:instrText>
        </w:r>
        <w:r w:rsidR="00AA3C86">
          <w:rPr>
            <w:webHidden/>
          </w:rPr>
        </w:r>
        <w:r w:rsidR="00AA3C86">
          <w:rPr>
            <w:webHidden/>
          </w:rPr>
          <w:fldChar w:fldCharType="separate"/>
        </w:r>
        <w:r w:rsidR="00AA3C86">
          <w:rPr>
            <w:webHidden/>
          </w:rPr>
          <w:t>8</w:t>
        </w:r>
        <w:r w:rsidR="00AA3C86">
          <w:rPr>
            <w:webHidden/>
          </w:rPr>
          <w:fldChar w:fldCharType="end"/>
        </w:r>
      </w:hyperlink>
    </w:p>
    <w:p w:rsidR="00AA3C86" w:rsidRPr="00B65F75" w:rsidRDefault="00A11361">
      <w:pPr>
        <w:pStyle w:val="TOC1"/>
        <w:rPr>
          <w:rFonts w:ascii="Calibri" w:eastAsia="MS Mincho" w:hAnsi="Calibri" w:cs="Times New Roman"/>
          <w:b w:val="0"/>
          <w:bCs w:val="0"/>
          <w:caps w:val="0"/>
          <w:szCs w:val="22"/>
          <w:lang w:eastAsia="ja-JP"/>
        </w:rPr>
      </w:pPr>
      <w:hyperlink w:anchor="_Toc381490738" w:history="1">
        <w:r w:rsidR="00AA3C86" w:rsidRPr="00F92001">
          <w:rPr>
            <w:rStyle w:val="Hyperlink"/>
          </w:rPr>
          <w:t>3</w:t>
        </w:r>
        <w:r w:rsidR="00AA3C86" w:rsidRPr="00B65F75">
          <w:rPr>
            <w:rFonts w:ascii="Calibri" w:eastAsia="MS Mincho" w:hAnsi="Calibri" w:cs="Times New Roman"/>
            <w:b w:val="0"/>
            <w:bCs w:val="0"/>
            <w:caps w:val="0"/>
            <w:szCs w:val="22"/>
            <w:lang w:eastAsia="ja-JP"/>
          </w:rPr>
          <w:tab/>
        </w:r>
        <w:r w:rsidR="00AA3C86" w:rsidRPr="00F92001">
          <w:rPr>
            <w:rStyle w:val="Hyperlink"/>
          </w:rPr>
          <w:t>Specific Requirements</w:t>
        </w:r>
        <w:r w:rsidR="00AA3C86">
          <w:rPr>
            <w:webHidden/>
          </w:rPr>
          <w:tab/>
        </w:r>
        <w:r w:rsidR="00AA3C86">
          <w:rPr>
            <w:webHidden/>
          </w:rPr>
          <w:fldChar w:fldCharType="begin"/>
        </w:r>
        <w:r w:rsidR="00AA3C86">
          <w:rPr>
            <w:webHidden/>
          </w:rPr>
          <w:instrText xml:space="preserve"> PAGEREF _Toc381490738 \h </w:instrText>
        </w:r>
        <w:r w:rsidR="00AA3C86">
          <w:rPr>
            <w:webHidden/>
          </w:rPr>
        </w:r>
        <w:r w:rsidR="00AA3C86">
          <w:rPr>
            <w:webHidden/>
          </w:rPr>
          <w:fldChar w:fldCharType="separate"/>
        </w:r>
        <w:r w:rsidR="00AA3C86">
          <w:rPr>
            <w:webHidden/>
          </w:rPr>
          <w:t>9</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39" w:history="1">
        <w:r w:rsidR="00AA3C86" w:rsidRPr="00F92001">
          <w:rPr>
            <w:rStyle w:val="Hyperlink"/>
          </w:rPr>
          <w:t>3.1</w:t>
        </w:r>
        <w:r w:rsidR="00AA3C86" w:rsidRPr="00B65F75">
          <w:rPr>
            <w:rFonts w:ascii="Calibri" w:eastAsia="MS Mincho" w:hAnsi="Calibri" w:cs="Times New Roman"/>
            <w:sz w:val="22"/>
            <w:szCs w:val="22"/>
            <w:lang w:eastAsia="ja-JP"/>
          </w:rPr>
          <w:tab/>
        </w:r>
        <w:r w:rsidR="00AA3C86" w:rsidRPr="00F92001">
          <w:rPr>
            <w:rStyle w:val="Hyperlink"/>
          </w:rPr>
          <w:t>Functionality</w:t>
        </w:r>
        <w:r w:rsidR="00AA3C86">
          <w:rPr>
            <w:webHidden/>
          </w:rPr>
          <w:tab/>
        </w:r>
        <w:r w:rsidR="00AA3C86">
          <w:rPr>
            <w:webHidden/>
          </w:rPr>
          <w:fldChar w:fldCharType="begin"/>
        </w:r>
        <w:r w:rsidR="00AA3C86">
          <w:rPr>
            <w:webHidden/>
          </w:rPr>
          <w:instrText xml:space="preserve"> PAGEREF _Toc381490739 \h </w:instrText>
        </w:r>
        <w:r w:rsidR="00AA3C86">
          <w:rPr>
            <w:webHidden/>
          </w:rPr>
        </w:r>
        <w:r w:rsidR="00AA3C86">
          <w:rPr>
            <w:webHidden/>
          </w:rPr>
          <w:fldChar w:fldCharType="separate"/>
        </w:r>
        <w:r w:rsidR="00AA3C86">
          <w:rPr>
            <w:webHidden/>
          </w:rPr>
          <w:t>9</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0" w:history="1">
        <w:r w:rsidR="00AA3C86" w:rsidRPr="00F92001">
          <w:rPr>
            <w:rStyle w:val="Hyperlink"/>
          </w:rPr>
          <w:t>3.2</w:t>
        </w:r>
        <w:r w:rsidR="00AA3C86" w:rsidRPr="00B65F75">
          <w:rPr>
            <w:rFonts w:ascii="Calibri" w:eastAsia="MS Mincho" w:hAnsi="Calibri" w:cs="Times New Roman"/>
            <w:sz w:val="22"/>
            <w:szCs w:val="22"/>
            <w:lang w:eastAsia="ja-JP"/>
          </w:rPr>
          <w:tab/>
        </w:r>
        <w:r w:rsidR="00AA3C86" w:rsidRPr="00F92001">
          <w:rPr>
            <w:rStyle w:val="Hyperlink"/>
          </w:rPr>
          <w:t>Reliability</w:t>
        </w:r>
        <w:r w:rsidR="00AA3C86">
          <w:rPr>
            <w:webHidden/>
          </w:rPr>
          <w:tab/>
        </w:r>
        <w:r w:rsidR="00AA3C86">
          <w:rPr>
            <w:webHidden/>
          </w:rPr>
          <w:fldChar w:fldCharType="begin"/>
        </w:r>
        <w:r w:rsidR="00AA3C86">
          <w:rPr>
            <w:webHidden/>
          </w:rPr>
          <w:instrText xml:space="preserve"> PAGEREF _Toc381490740 \h </w:instrText>
        </w:r>
        <w:r w:rsidR="00AA3C86">
          <w:rPr>
            <w:webHidden/>
          </w:rPr>
        </w:r>
        <w:r w:rsidR="00AA3C86">
          <w:rPr>
            <w:webHidden/>
          </w:rPr>
          <w:fldChar w:fldCharType="separate"/>
        </w:r>
        <w:r w:rsidR="00AA3C86">
          <w:rPr>
            <w:webHidden/>
          </w:rPr>
          <w:t>22</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1" w:history="1">
        <w:r w:rsidR="00AA3C86" w:rsidRPr="00F92001">
          <w:rPr>
            <w:rStyle w:val="Hyperlink"/>
          </w:rPr>
          <w:t>3.3</w:t>
        </w:r>
        <w:r w:rsidR="00AA3C86" w:rsidRPr="00B65F75">
          <w:rPr>
            <w:rFonts w:ascii="Calibri" w:eastAsia="MS Mincho" w:hAnsi="Calibri" w:cs="Times New Roman"/>
            <w:sz w:val="22"/>
            <w:szCs w:val="22"/>
            <w:lang w:eastAsia="ja-JP"/>
          </w:rPr>
          <w:tab/>
        </w:r>
        <w:r w:rsidR="00AA3C86" w:rsidRPr="00F92001">
          <w:rPr>
            <w:rStyle w:val="Hyperlink"/>
          </w:rPr>
          <w:t>Performance</w:t>
        </w:r>
        <w:r w:rsidR="00AA3C86">
          <w:rPr>
            <w:webHidden/>
          </w:rPr>
          <w:tab/>
        </w:r>
        <w:r w:rsidR="00AA3C86">
          <w:rPr>
            <w:webHidden/>
          </w:rPr>
          <w:fldChar w:fldCharType="begin"/>
        </w:r>
        <w:r w:rsidR="00AA3C86">
          <w:rPr>
            <w:webHidden/>
          </w:rPr>
          <w:instrText xml:space="preserve"> PAGEREF _Toc381490741 \h </w:instrText>
        </w:r>
        <w:r w:rsidR="00AA3C86">
          <w:rPr>
            <w:webHidden/>
          </w:rPr>
        </w:r>
        <w:r w:rsidR="00AA3C86">
          <w:rPr>
            <w:webHidden/>
          </w:rPr>
          <w:fldChar w:fldCharType="separate"/>
        </w:r>
        <w:r w:rsidR="00AA3C86">
          <w:rPr>
            <w:webHidden/>
          </w:rPr>
          <w:t>22</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2" w:history="1">
        <w:r w:rsidR="00AA3C86" w:rsidRPr="00F92001">
          <w:rPr>
            <w:rStyle w:val="Hyperlink"/>
          </w:rPr>
          <w:t>3.4</w:t>
        </w:r>
        <w:r w:rsidR="00AA3C86" w:rsidRPr="00B65F75">
          <w:rPr>
            <w:rFonts w:ascii="Calibri" w:eastAsia="MS Mincho" w:hAnsi="Calibri" w:cs="Times New Roman"/>
            <w:sz w:val="22"/>
            <w:szCs w:val="22"/>
            <w:lang w:eastAsia="ja-JP"/>
          </w:rPr>
          <w:tab/>
        </w:r>
        <w:r w:rsidR="00AA3C86" w:rsidRPr="00F92001">
          <w:rPr>
            <w:rStyle w:val="Hyperlink"/>
          </w:rPr>
          <w:t>Supportability</w:t>
        </w:r>
        <w:r w:rsidR="00AA3C86">
          <w:rPr>
            <w:webHidden/>
          </w:rPr>
          <w:tab/>
        </w:r>
        <w:r w:rsidR="00AA3C86">
          <w:rPr>
            <w:webHidden/>
          </w:rPr>
          <w:fldChar w:fldCharType="begin"/>
        </w:r>
        <w:r w:rsidR="00AA3C86">
          <w:rPr>
            <w:webHidden/>
          </w:rPr>
          <w:instrText xml:space="preserve"> PAGEREF _Toc381490742 \h </w:instrText>
        </w:r>
        <w:r w:rsidR="00AA3C86">
          <w:rPr>
            <w:webHidden/>
          </w:rPr>
        </w:r>
        <w:r w:rsidR="00AA3C86">
          <w:rPr>
            <w:webHidden/>
          </w:rPr>
          <w:fldChar w:fldCharType="separate"/>
        </w:r>
        <w:r w:rsidR="00AA3C86">
          <w:rPr>
            <w:webHidden/>
          </w:rPr>
          <w:t>23</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3" w:history="1">
        <w:r w:rsidR="00AA3C86" w:rsidRPr="00F92001">
          <w:rPr>
            <w:rStyle w:val="Hyperlink"/>
          </w:rPr>
          <w:t>3.5</w:t>
        </w:r>
        <w:r w:rsidR="00AA3C86" w:rsidRPr="00B65F75">
          <w:rPr>
            <w:rFonts w:ascii="Calibri" w:eastAsia="MS Mincho" w:hAnsi="Calibri" w:cs="Times New Roman"/>
            <w:sz w:val="22"/>
            <w:szCs w:val="22"/>
            <w:lang w:eastAsia="ja-JP"/>
          </w:rPr>
          <w:tab/>
        </w:r>
        <w:r w:rsidR="00AA3C86" w:rsidRPr="00F92001">
          <w:rPr>
            <w:rStyle w:val="Hyperlink"/>
          </w:rPr>
          <w:t>Design Constraints</w:t>
        </w:r>
        <w:r w:rsidR="00AA3C86">
          <w:rPr>
            <w:webHidden/>
          </w:rPr>
          <w:tab/>
        </w:r>
        <w:r w:rsidR="00AA3C86">
          <w:rPr>
            <w:webHidden/>
          </w:rPr>
          <w:fldChar w:fldCharType="begin"/>
        </w:r>
        <w:r w:rsidR="00AA3C86">
          <w:rPr>
            <w:webHidden/>
          </w:rPr>
          <w:instrText xml:space="preserve"> PAGEREF _Toc381490743 \h </w:instrText>
        </w:r>
        <w:r w:rsidR="00AA3C86">
          <w:rPr>
            <w:webHidden/>
          </w:rPr>
        </w:r>
        <w:r w:rsidR="00AA3C86">
          <w:rPr>
            <w:webHidden/>
          </w:rPr>
          <w:fldChar w:fldCharType="separate"/>
        </w:r>
        <w:r w:rsidR="00AA3C86">
          <w:rPr>
            <w:webHidden/>
          </w:rPr>
          <w:t>23</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4" w:history="1">
        <w:r w:rsidR="00AA3C86" w:rsidRPr="00F92001">
          <w:rPr>
            <w:rStyle w:val="Hyperlink"/>
          </w:rPr>
          <w:t>3.6</w:t>
        </w:r>
        <w:r w:rsidR="00AA3C86" w:rsidRPr="00B65F75">
          <w:rPr>
            <w:rFonts w:ascii="Calibri" w:eastAsia="MS Mincho" w:hAnsi="Calibri" w:cs="Times New Roman"/>
            <w:sz w:val="22"/>
            <w:szCs w:val="22"/>
            <w:lang w:eastAsia="ja-JP"/>
          </w:rPr>
          <w:tab/>
        </w:r>
        <w:r w:rsidR="00AA3C86" w:rsidRPr="00F92001">
          <w:rPr>
            <w:rStyle w:val="Hyperlink"/>
          </w:rPr>
          <w:t>Interfaces</w:t>
        </w:r>
        <w:r w:rsidR="00AA3C86">
          <w:rPr>
            <w:webHidden/>
          </w:rPr>
          <w:tab/>
        </w:r>
        <w:r w:rsidR="00AA3C86">
          <w:rPr>
            <w:webHidden/>
          </w:rPr>
          <w:fldChar w:fldCharType="begin"/>
        </w:r>
        <w:r w:rsidR="00AA3C86">
          <w:rPr>
            <w:webHidden/>
          </w:rPr>
          <w:instrText xml:space="preserve"> PAGEREF _Toc381490744 \h </w:instrText>
        </w:r>
        <w:r w:rsidR="00AA3C86">
          <w:rPr>
            <w:webHidden/>
          </w:rPr>
        </w:r>
        <w:r w:rsidR="00AA3C86">
          <w:rPr>
            <w:webHidden/>
          </w:rPr>
          <w:fldChar w:fldCharType="separate"/>
        </w:r>
        <w:r w:rsidR="00AA3C86">
          <w:rPr>
            <w:webHidden/>
          </w:rPr>
          <w:t>23</w:t>
        </w:r>
        <w:r w:rsidR="00AA3C86">
          <w:rPr>
            <w:webHidden/>
          </w:rPr>
          <w:fldChar w:fldCharType="end"/>
        </w:r>
      </w:hyperlink>
    </w:p>
    <w:p w:rsidR="00AA3C86" w:rsidRPr="00B65F75" w:rsidRDefault="00A11361">
      <w:pPr>
        <w:pStyle w:val="TOC1"/>
        <w:rPr>
          <w:rFonts w:ascii="Calibri" w:eastAsia="MS Mincho" w:hAnsi="Calibri" w:cs="Times New Roman"/>
          <w:b w:val="0"/>
          <w:bCs w:val="0"/>
          <w:caps w:val="0"/>
          <w:szCs w:val="22"/>
          <w:lang w:eastAsia="ja-JP"/>
        </w:rPr>
      </w:pPr>
      <w:hyperlink w:anchor="_Toc381490745" w:history="1">
        <w:r w:rsidR="00AA3C86" w:rsidRPr="00F92001">
          <w:rPr>
            <w:rStyle w:val="Hyperlink"/>
          </w:rPr>
          <w:t>4</w:t>
        </w:r>
        <w:r w:rsidR="00AA3C86" w:rsidRPr="00B65F75">
          <w:rPr>
            <w:rFonts w:ascii="Calibri" w:eastAsia="MS Mincho" w:hAnsi="Calibri" w:cs="Times New Roman"/>
            <w:b w:val="0"/>
            <w:bCs w:val="0"/>
            <w:caps w:val="0"/>
            <w:szCs w:val="22"/>
            <w:lang w:eastAsia="ja-JP"/>
          </w:rPr>
          <w:tab/>
        </w:r>
        <w:r w:rsidR="00AA3C86" w:rsidRPr="00F92001">
          <w:rPr>
            <w:rStyle w:val="Hyperlink"/>
          </w:rPr>
          <w:t>Appendix</w:t>
        </w:r>
        <w:r w:rsidR="00AA3C86">
          <w:rPr>
            <w:webHidden/>
          </w:rPr>
          <w:tab/>
        </w:r>
        <w:r w:rsidR="00AA3C86">
          <w:rPr>
            <w:webHidden/>
          </w:rPr>
          <w:fldChar w:fldCharType="begin"/>
        </w:r>
        <w:r w:rsidR="00AA3C86">
          <w:rPr>
            <w:webHidden/>
          </w:rPr>
          <w:instrText xml:space="preserve"> PAGEREF _Toc381490745 \h </w:instrText>
        </w:r>
        <w:r w:rsidR="00AA3C86">
          <w:rPr>
            <w:webHidden/>
          </w:rPr>
        </w:r>
        <w:r w:rsidR="00AA3C86">
          <w:rPr>
            <w:webHidden/>
          </w:rPr>
          <w:fldChar w:fldCharType="separate"/>
        </w:r>
        <w:r w:rsidR="00AA3C86">
          <w:rPr>
            <w:webHidden/>
          </w:rPr>
          <w:t>25</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6" w:history="1">
        <w:r w:rsidR="00AA3C86" w:rsidRPr="00F92001">
          <w:rPr>
            <w:rStyle w:val="Hyperlink"/>
          </w:rPr>
          <w:t>4.1</w:t>
        </w:r>
        <w:r w:rsidR="00AA3C86" w:rsidRPr="00B65F75">
          <w:rPr>
            <w:rFonts w:ascii="Calibri" w:eastAsia="MS Mincho" w:hAnsi="Calibri" w:cs="Times New Roman"/>
            <w:sz w:val="22"/>
            <w:szCs w:val="22"/>
            <w:lang w:eastAsia="ja-JP"/>
          </w:rPr>
          <w:tab/>
        </w:r>
        <w:r w:rsidR="00AA3C86" w:rsidRPr="00F92001">
          <w:rPr>
            <w:rStyle w:val="Hyperlink"/>
          </w:rPr>
          <w:t>Appendix A: Relaxing Mode</w:t>
        </w:r>
        <w:r w:rsidR="00AA3C86">
          <w:rPr>
            <w:webHidden/>
          </w:rPr>
          <w:tab/>
        </w:r>
        <w:r w:rsidR="00AA3C86">
          <w:rPr>
            <w:webHidden/>
          </w:rPr>
          <w:fldChar w:fldCharType="begin"/>
        </w:r>
        <w:r w:rsidR="00AA3C86">
          <w:rPr>
            <w:webHidden/>
          </w:rPr>
          <w:instrText xml:space="preserve"> PAGEREF _Toc381490746 \h </w:instrText>
        </w:r>
        <w:r w:rsidR="00AA3C86">
          <w:rPr>
            <w:webHidden/>
          </w:rPr>
        </w:r>
        <w:r w:rsidR="00AA3C86">
          <w:rPr>
            <w:webHidden/>
          </w:rPr>
          <w:fldChar w:fldCharType="separate"/>
        </w:r>
        <w:r w:rsidR="00AA3C86">
          <w:rPr>
            <w:webHidden/>
          </w:rPr>
          <w:t>25</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7" w:history="1">
        <w:r w:rsidR="00AA3C86" w:rsidRPr="00F92001">
          <w:rPr>
            <w:rStyle w:val="Hyperlink"/>
          </w:rPr>
          <w:t>4.2</w:t>
        </w:r>
        <w:r w:rsidR="00AA3C86" w:rsidRPr="00B65F75">
          <w:rPr>
            <w:rFonts w:ascii="Calibri" w:eastAsia="MS Mincho" w:hAnsi="Calibri" w:cs="Times New Roman"/>
            <w:sz w:val="22"/>
            <w:szCs w:val="22"/>
            <w:lang w:eastAsia="ja-JP"/>
          </w:rPr>
          <w:tab/>
        </w:r>
        <w:r w:rsidR="00AA3C86" w:rsidRPr="00F92001">
          <w:rPr>
            <w:rStyle w:val="Hyperlink"/>
          </w:rPr>
          <w:t>Appendix B: Dialog show when Study period end.</w:t>
        </w:r>
        <w:r w:rsidR="00AA3C86">
          <w:rPr>
            <w:webHidden/>
          </w:rPr>
          <w:tab/>
        </w:r>
        <w:r w:rsidR="00AA3C86">
          <w:rPr>
            <w:webHidden/>
          </w:rPr>
          <w:fldChar w:fldCharType="begin"/>
        </w:r>
        <w:r w:rsidR="00AA3C86">
          <w:rPr>
            <w:webHidden/>
          </w:rPr>
          <w:instrText xml:space="preserve"> PAGEREF _Toc381490747 \h </w:instrText>
        </w:r>
        <w:r w:rsidR="00AA3C86">
          <w:rPr>
            <w:webHidden/>
          </w:rPr>
        </w:r>
        <w:r w:rsidR="00AA3C86">
          <w:rPr>
            <w:webHidden/>
          </w:rPr>
          <w:fldChar w:fldCharType="separate"/>
        </w:r>
        <w:r w:rsidR="00AA3C86">
          <w:rPr>
            <w:webHidden/>
          </w:rPr>
          <w:t>26</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8" w:history="1">
        <w:r w:rsidR="00AA3C86" w:rsidRPr="00F92001">
          <w:rPr>
            <w:rStyle w:val="Hyperlink"/>
          </w:rPr>
          <w:t>4.3</w:t>
        </w:r>
        <w:r w:rsidR="00AA3C86" w:rsidRPr="00B65F75">
          <w:rPr>
            <w:rFonts w:ascii="Calibri" w:eastAsia="MS Mincho" w:hAnsi="Calibri" w:cs="Times New Roman"/>
            <w:sz w:val="22"/>
            <w:szCs w:val="22"/>
            <w:lang w:eastAsia="ja-JP"/>
          </w:rPr>
          <w:tab/>
        </w:r>
        <w:r w:rsidR="00AA3C86" w:rsidRPr="00F92001">
          <w:rPr>
            <w:rStyle w:val="Hyperlink"/>
          </w:rPr>
          <w:t>Appendix C: Main Menu of Relax Reminder</w:t>
        </w:r>
        <w:r w:rsidR="00AA3C86">
          <w:rPr>
            <w:webHidden/>
          </w:rPr>
          <w:tab/>
        </w:r>
        <w:r w:rsidR="00AA3C86">
          <w:rPr>
            <w:webHidden/>
          </w:rPr>
          <w:fldChar w:fldCharType="begin"/>
        </w:r>
        <w:r w:rsidR="00AA3C86">
          <w:rPr>
            <w:webHidden/>
          </w:rPr>
          <w:instrText xml:space="preserve"> PAGEREF _Toc381490748 \h </w:instrText>
        </w:r>
        <w:r w:rsidR="00AA3C86">
          <w:rPr>
            <w:webHidden/>
          </w:rPr>
        </w:r>
        <w:r w:rsidR="00AA3C86">
          <w:rPr>
            <w:webHidden/>
          </w:rPr>
          <w:fldChar w:fldCharType="separate"/>
        </w:r>
        <w:r w:rsidR="00AA3C86">
          <w:rPr>
            <w:webHidden/>
          </w:rPr>
          <w:t>27</w:t>
        </w:r>
        <w:r w:rsidR="00AA3C86">
          <w:rPr>
            <w:webHidden/>
          </w:rPr>
          <w:fldChar w:fldCharType="end"/>
        </w:r>
      </w:hyperlink>
    </w:p>
    <w:p w:rsidR="00AA3C86" w:rsidRPr="00B65F75" w:rsidRDefault="00A11361">
      <w:pPr>
        <w:pStyle w:val="TOC2"/>
        <w:rPr>
          <w:rFonts w:ascii="Calibri" w:eastAsia="MS Mincho" w:hAnsi="Calibri" w:cs="Times New Roman"/>
          <w:sz w:val="22"/>
          <w:szCs w:val="22"/>
          <w:lang w:eastAsia="ja-JP"/>
        </w:rPr>
      </w:pPr>
      <w:hyperlink w:anchor="_Toc381490749" w:history="1">
        <w:r w:rsidR="00AA3C86" w:rsidRPr="00F92001">
          <w:rPr>
            <w:rStyle w:val="Hyperlink"/>
          </w:rPr>
          <w:t>4.4</w:t>
        </w:r>
        <w:r w:rsidR="00AA3C86" w:rsidRPr="00B65F75">
          <w:rPr>
            <w:rFonts w:ascii="Calibri" w:eastAsia="MS Mincho" w:hAnsi="Calibri" w:cs="Times New Roman"/>
            <w:sz w:val="22"/>
            <w:szCs w:val="22"/>
            <w:lang w:eastAsia="ja-JP"/>
          </w:rPr>
          <w:tab/>
        </w:r>
        <w:r w:rsidR="00AA3C86" w:rsidRPr="00F92001">
          <w:rPr>
            <w:rStyle w:val="Hyperlink"/>
          </w:rPr>
          <w:t>Appendix D: Main menu of CMS</w:t>
        </w:r>
        <w:r w:rsidR="00AA3C86">
          <w:rPr>
            <w:webHidden/>
          </w:rPr>
          <w:tab/>
        </w:r>
        <w:r w:rsidR="00AA3C86">
          <w:rPr>
            <w:webHidden/>
          </w:rPr>
          <w:fldChar w:fldCharType="begin"/>
        </w:r>
        <w:r w:rsidR="00AA3C86">
          <w:rPr>
            <w:webHidden/>
          </w:rPr>
          <w:instrText xml:space="preserve"> PAGEREF _Toc381490749 \h </w:instrText>
        </w:r>
        <w:r w:rsidR="00AA3C86">
          <w:rPr>
            <w:webHidden/>
          </w:rPr>
        </w:r>
        <w:r w:rsidR="00AA3C86">
          <w:rPr>
            <w:webHidden/>
          </w:rPr>
          <w:fldChar w:fldCharType="separate"/>
        </w:r>
        <w:r w:rsidR="00AA3C86">
          <w:rPr>
            <w:webHidden/>
          </w:rPr>
          <w:t>28</w:t>
        </w:r>
        <w:r w:rsidR="00AA3C86">
          <w:rPr>
            <w:webHidden/>
          </w:rPr>
          <w:fldChar w:fldCharType="end"/>
        </w:r>
      </w:hyperlink>
    </w:p>
    <w:p w:rsidR="0050513B" w:rsidRDefault="0050513B">
      <w:pPr>
        <w:rPr>
          <w:lang w:val="en-GB"/>
        </w:rPr>
        <w:sectPr w:rsidR="0050513B">
          <w:headerReference w:type="default" r:id="rId10"/>
          <w:footerReference w:type="default" r:id="rId11"/>
          <w:pgSz w:w="12242" w:h="15842" w:code="1"/>
          <w:pgMar w:top="1440" w:right="1440" w:bottom="1440" w:left="1800" w:header="720" w:footer="720" w:gutter="0"/>
          <w:cols w:space="720"/>
          <w:titlePg/>
        </w:sectPr>
      </w:pPr>
      <w:r>
        <w:rPr>
          <w:rFonts w:cs="Tahoma"/>
          <w:b/>
          <w:bCs/>
          <w:sz w:val="24"/>
          <w:szCs w:val="24"/>
          <w:lang w:val="en-GB"/>
        </w:rPr>
        <w:fldChar w:fldCharType="end"/>
      </w:r>
    </w:p>
    <w:p w:rsidR="00F568D0" w:rsidRDefault="0050513B" w:rsidP="00737802">
      <w:pPr>
        <w:pStyle w:val="Heading1"/>
      </w:pPr>
      <w:bookmarkStart w:id="9" w:name="_Toc521150196"/>
      <w:bookmarkStart w:id="10" w:name="_Toc381490726"/>
      <w:bookmarkStart w:id="11" w:name="_Toc456598586"/>
      <w:bookmarkStart w:id="12" w:name="_Toc504442098"/>
      <w:r w:rsidRPr="00F568D0">
        <w:lastRenderedPageBreak/>
        <w:t>Introduction</w:t>
      </w:r>
      <w:bookmarkStart w:id="13" w:name="_Toc521150197"/>
      <w:bookmarkEnd w:id="9"/>
      <w:bookmarkEnd w:id="10"/>
    </w:p>
    <w:p w:rsidR="0050513B" w:rsidRDefault="0050513B" w:rsidP="00F568D0">
      <w:pPr>
        <w:pStyle w:val="Heading2"/>
      </w:pPr>
      <w:bookmarkStart w:id="14" w:name="_Toc381490727"/>
      <w:r>
        <w:t>Purpose</w:t>
      </w:r>
      <w:bookmarkEnd w:id="13"/>
      <w:bookmarkEnd w:id="14"/>
    </w:p>
    <w:p w:rsidR="00F568D0" w:rsidRPr="00F568D0" w:rsidRDefault="00F568D0" w:rsidP="00B65F75">
      <w:pPr>
        <w:pStyle w:val="Caption"/>
        <w:numPr>
          <w:ilvl w:val="0"/>
          <w:numId w:val="7"/>
        </w:numPr>
        <w:jc w:val="left"/>
      </w:pPr>
      <w:bookmarkStart w:id="15" w:name="_Toc521150198"/>
      <w:r w:rsidRPr="00F568D0">
        <w:t>The purpose of this document is to provide a consistent and complete description of the requirements for the software: Relax Reminder. Which identify existing project information and the software components that should be tested.</w:t>
      </w:r>
    </w:p>
    <w:p w:rsidR="0050513B" w:rsidRDefault="0050513B">
      <w:pPr>
        <w:pStyle w:val="Heading2"/>
      </w:pPr>
      <w:bookmarkStart w:id="16" w:name="_Toc381490728"/>
      <w:r>
        <w:t>Scope</w:t>
      </w:r>
      <w:bookmarkEnd w:id="15"/>
      <w:bookmarkEnd w:id="16"/>
    </w:p>
    <w:p w:rsidR="00EA2986" w:rsidRDefault="00EA2986" w:rsidP="00EA2986">
      <w:pPr>
        <w:ind w:left="720"/>
      </w:pPr>
      <w:r>
        <w:t>We describe what features are in the scope of the software and what are not in the scope of the software to be developed.</w:t>
      </w:r>
    </w:p>
    <w:p w:rsidR="00EA2986" w:rsidRDefault="00EA2986" w:rsidP="00EA2986">
      <w:pPr>
        <w:ind w:left="720"/>
        <w:rPr>
          <w:i/>
          <w:u w:val="single"/>
        </w:rPr>
      </w:pPr>
      <w:r w:rsidRPr="00EA2986">
        <w:rPr>
          <w:i/>
          <w:u w:val="single"/>
        </w:rPr>
        <w:t>In Scope:</w:t>
      </w:r>
      <w:r>
        <w:rPr>
          <w:i/>
          <w:u w:val="single"/>
        </w:rPr>
        <w:t xml:space="preserve"> </w:t>
      </w:r>
    </w:p>
    <w:p w:rsidR="00EA2986" w:rsidRPr="00EA2986" w:rsidRDefault="00EA2986" w:rsidP="00B65F75">
      <w:pPr>
        <w:numPr>
          <w:ilvl w:val="0"/>
          <w:numId w:val="8"/>
        </w:numPr>
        <w:rPr>
          <w:i/>
          <w:u w:val="single"/>
        </w:rPr>
      </w:pPr>
      <w:r>
        <w:t>Study function which help user to improve efficiency and focus by music. Reminder user when to stop learning and take a break.</w:t>
      </w:r>
    </w:p>
    <w:p w:rsidR="00EA2986" w:rsidRPr="00EA2986" w:rsidRDefault="00EA2986" w:rsidP="00B65F75">
      <w:pPr>
        <w:numPr>
          <w:ilvl w:val="0"/>
          <w:numId w:val="8"/>
        </w:numPr>
        <w:rPr>
          <w:i/>
          <w:u w:val="single"/>
        </w:rPr>
      </w:pPr>
      <w:r>
        <w:t>Relax function will entertain the user by several</w:t>
      </w:r>
      <w:r w:rsidR="00C11110">
        <w:t xml:space="preserve"> type of</w:t>
      </w:r>
      <w:r>
        <w:t xml:space="preserve"> content, help user relieve stress so he or she can continue learning. </w:t>
      </w:r>
    </w:p>
    <w:p w:rsidR="00EA2986" w:rsidRPr="00EA2986" w:rsidRDefault="00EA2986" w:rsidP="00B65F75">
      <w:pPr>
        <w:numPr>
          <w:ilvl w:val="0"/>
          <w:numId w:val="8"/>
        </w:numPr>
        <w:rPr>
          <w:i/>
          <w:u w:val="single"/>
        </w:rPr>
      </w:pPr>
      <w:r>
        <w:t>For content manager</w:t>
      </w:r>
      <w:r w:rsidR="00B3166F">
        <w:t xml:space="preserve"> system</w:t>
      </w:r>
      <w:r>
        <w:t>: implement functions: Manager Authentic, Modify, Add, Delete content</w:t>
      </w:r>
    </w:p>
    <w:p w:rsidR="00EA2986" w:rsidRDefault="00EA2986" w:rsidP="00C11110">
      <w:pPr>
        <w:ind w:firstLine="173"/>
        <w:rPr>
          <w:u w:val="single"/>
        </w:rPr>
      </w:pPr>
      <w:r w:rsidRPr="00EA2986">
        <w:rPr>
          <w:u w:val="single"/>
        </w:rPr>
        <w:t>Out of scope:</w:t>
      </w:r>
    </w:p>
    <w:p w:rsidR="00C11110" w:rsidRPr="00C11110" w:rsidRDefault="00C11110" w:rsidP="00B65F75">
      <w:pPr>
        <w:numPr>
          <w:ilvl w:val="0"/>
          <w:numId w:val="9"/>
        </w:numPr>
        <w:rPr>
          <w:i/>
          <w:u w:val="single"/>
        </w:rPr>
      </w:pPr>
      <w:r>
        <w:t>License of Music and Content.</w:t>
      </w:r>
    </w:p>
    <w:p w:rsidR="00C11110" w:rsidRPr="00C11110" w:rsidRDefault="00C11110" w:rsidP="00B65F75">
      <w:pPr>
        <w:numPr>
          <w:ilvl w:val="0"/>
          <w:numId w:val="9"/>
        </w:numPr>
        <w:rPr>
          <w:i/>
          <w:u w:val="single"/>
        </w:rPr>
      </w:pPr>
      <w:r>
        <w:t>What music and content software use. It will be</w:t>
      </w:r>
      <w:r w:rsidR="008C414B">
        <w:t xml:space="preserve"> done by c</w:t>
      </w:r>
      <w:r>
        <w:t>ontent Manager and 3</w:t>
      </w:r>
      <w:r w:rsidRPr="00C11110">
        <w:rPr>
          <w:vertAlign w:val="superscript"/>
        </w:rPr>
        <w:t>rd</w:t>
      </w:r>
      <w:r>
        <w:t xml:space="preserve"> party licensing services.</w:t>
      </w:r>
    </w:p>
    <w:p w:rsidR="0050513B" w:rsidRDefault="0050513B">
      <w:pPr>
        <w:pStyle w:val="Heading2"/>
      </w:pPr>
      <w:bookmarkStart w:id="17" w:name="_Toc521150199"/>
      <w:bookmarkStart w:id="18" w:name="_Toc381490729"/>
      <w:r>
        <w:t>Definitions, Acronyms, and Abbreviations</w:t>
      </w:r>
      <w:bookmarkEnd w:id="17"/>
      <w:bookmarkEnd w:id="18"/>
    </w:p>
    <w:tbl>
      <w:tblPr>
        <w:tblStyle w:val="TableGrid8"/>
        <w:tblW w:w="0" w:type="auto"/>
        <w:tblLook w:val="04A0" w:firstRow="1" w:lastRow="0" w:firstColumn="1" w:lastColumn="0" w:noHBand="0" w:noVBand="1"/>
      </w:tblPr>
      <w:tblGrid>
        <w:gridCol w:w="738"/>
        <w:gridCol w:w="1800"/>
        <w:gridCol w:w="6678"/>
      </w:tblGrid>
      <w:tr w:rsidR="00C11110" w:rsidTr="00375B06">
        <w:trPr>
          <w:cnfStyle w:val="100000000000" w:firstRow="1" w:lastRow="0" w:firstColumn="0" w:lastColumn="0" w:oddVBand="0" w:evenVBand="0" w:oddHBand="0" w:evenHBand="0" w:firstRowFirstColumn="0" w:firstRowLastColumn="0" w:lastRowFirstColumn="0" w:lastRowLastColumn="0"/>
        </w:trPr>
        <w:tc>
          <w:tcPr>
            <w:tcW w:w="738" w:type="dxa"/>
          </w:tcPr>
          <w:p w:rsidR="00C11110" w:rsidRPr="00054EBC" w:rsidRDefault="00C11110" w:rsidP="008723AA">
            <w:pPr>
              <w:pStyle w:val="InfoBlue"/>
              <w:rPr>
                <w:b w:val="0"/>
                <w:bCs/>
              </w:rPr>
            </w:pPr>
            <w:r w:rsidRPr="00054EBC">
              <w:rPr>
                <w:b w:val="0"/>
                <w:bCs/>
              </w:rPr>
              <w:t>ID</w:t>
            </w:r>
          </w:p>
        </w:tc>
        <w:tc>
          <w:tcPr>
            <w:tcW w:w="1800" w:type="dxa"/>
          </w:tcPr>
          <w:p w:rsidR="00C11110" w:rsidRPr="00054EBC" w:rsidRDefault="00C11110" w:rsidP="008723AA">
            <w:pPr>
              <w:pStyle w:val="InfoBlue"/>
              <w:rPr>
                <w:b w:val="0"/>
                <w:bCs/>
              </w:rPr>
            </w:pPr>
            <w:r w:rsidRPr="00054EBC">
              <w:rPr>
                <w:b w:val="0"/>
                <w:bCs/>
              </w:rPr>
              <w:t>Acronym</w:t>
            </w:r>
          </w:p>
        </w:tc>
        <w:tc>
          <w:tcPr>
            <w:tcW w:w="6678" w:type="dxa"/>
          </w:tcPr>
          <w:p w:rsidR="00C11110" w:rsidRPr="00054EBC" w:rsidRDefault="00C11110" w:rsidP="008723AA">
            <w:pPr>
              <w:pStyle w:val="InfoBlue"/>
              <w:rPr>
                <w:b w:val="0"/>
                <w:bCs/>
              </w:rPr>
            </w:pPr>
            <w:r w:rsidRPr="00054EBC">
              <w:rPr>
                <w:b w:val="0"/>
                <w:bCs/>
              </w:rPr>
              <w:t>Definition</w:t>
            </w:r>
          </w:p>
        </w:tc>
      </w:tr>
      <w:tr w:rsidR="00C11110" w:rsidTr="00375B06">
        <w:trPr>
          <w:trHeight w:val="363"/>
        </w:trPr>
        <w:tc>
          <w:tcPr>
            <w:tcW w:w="738" w:type="dxa"/>
          </w:tcPr>
          <w:p w:rsidR="00C11110" w:rsidRPr="00054EBC" w:rsidRDefault="00C11110" w:rsidP="008723AA">
            <w:pPr>
              <w:pStyle w:val="InfoBlue"/>
              <w:rPr>
                <w:b/>
                <w:bCs w:val="0"/>
              </w:rPr>
            </w:pPr>
            <w:r w:rsidRPr="00054EBC">
              <w:rPr>
                <w:b/>
                <w:bCs w:val="0"/>
              </w:rPr>
              <w:t>1</w:t>
            </w:r>
          </w:p>
        </w:tc>
        <w:tc>
          <w:tcPr>
            <w:tcW w:w="1800" w:type="dxa"/>
          </w:tcPr>
          <w:p w:rsidR="00C11110" w:rsidRPr="008723AA" w:rsidRDefault="00C11110" w:rsidP="008723AA">
            <w:pPr>
              <w:pStyle w:val="InfoBlue"/>
            </w:pPr>
            <w:r w:rsidRPr="008723AA">
              <w:t>SRS</w:t>
            </w:r>
          </w:p>
        </w:tc>
        <w:tc>
          <w:tcPr>
            <w:tcW w:w="6678" w:type="dxa"/>
          </w:tcPr>
          <w:p w:rsidR="00C11110" w:rsidRPr="008723AA" w:rsidRDefault="00C11110" w:rsidP="008723AA">
            <w:pPr>
              <w:pStyle w:val="InfoBlue"/>
            </w:pPr>
            <w:r w:rsidRPr="008723AA">
              <w:t>Software Requirement Specification</w:t>
            </w:r>
          </w:p>
        </w:tc>
      </w:tr>
      <w:tr w:rsidR="00C11110" w:rsidTr="00375B06">
        <w:tc>
          <w:tcPr>
            <w:tcW w:w="738" w:type="dxa"/>
          </w:tcPr>
          <w:p w:rsidR="00C11110" w:rsidRPr="00054EBC" w:rsidRDefault="00C11110" w:rsidP="008723AA">
            <w:pPr>
              <w:pStyle w:val="InfoBlue"/>
              <w:rPr>
                <w:b/>
                <w:bCs w:val="0"/>
              </w:rPr>
            </w:pPr>
            <w:r w:rsidRPr="00054EBC">
              <w:rPr>
                <w:b/>
                <w:bCs w:val="0"/>
              </w:rPr>
              <w:t>2</w:t>
            </w:r>
          </w:p>
        </w:tc>
        <w:tc>
          <w:tcPr>
            <w:tcW w:w="1800" w:type="dxa"/>
          </w:tcPr>
          <w:p w:rsidR="00C11110" w:rsidRPr="008723AA" w:rsidRDefault="009A7C2C" w:rsidP="008723AA">
            <w:pPr>
              <w:pStyle w:val="InfoBlue"/>
            </w:pPr>
            <w:r>
              <w:t>App</w:t>
            </w:r>
          </w:p>
        </w:tc>
        <w:tc>
          <w:tcPr>
            <w:tcW w:w="6678" w:type="dxa"/>
          </w:tcPr>
          <w:p w:rsidR="00C11110" w:rsidRPr="008723AA" w:rsidRDefault="009A7C2C" w:rsidP="008723AA">
            <w:pPr>
              <w:pStyle w:val="InfoBlue"/>
            </w:pPr>
            <w:r>
              <w:t>Application</w:t>
            </w:r>
          </w:p>
        </w:tc>
      </w:tr>
      <w:tr w:rsidR="00C11110" w:rsidRPr="00054EBC" w:rsidTr="00375B06">
        <w:tc>
          <w:tcPr>
            <w:tcW w:w="738" w:type="dxa"/>
          </w:tcPr>
          <w:p w:rsidR="00C11110" w:rsidRPr="00054EBC" w:rsidRDefault="00224BCE" w:rsidP="008723AA">
            <w:pPr>
              <w:pStyle w:val="InfoBlue"/>
              <w:rPr>
                <w:b/>
                <w:bCs w:val="0"/>
              </w:rPr>
            </w:pPr>
            <w:r w:rsidRPr="00054EBC">
              <w:rPr>
                <w:b/>
                <w:bCs w:val="0"/>
              </w:rPr>
              <w:t>3</w:t>
            </w:r>
          </w:p>
        </w:tc>
        <w:tc>
          <w:tcPr>
            <w:tcW w:w="1800" w:type="dxa"/>
          </w:tcPr>
          <w:p w:rsidR="00C11110" w:rsidRPr="008723AA" w:rsidRDefault="00224BCE" w:rsidP="008723AA">
            <w:pPr>
              <w:pStyle w:val="InfoBlue"/>
            </w:pPr>
            <w:r>
              <w:t>RR</w:t>
            </w:r>
          </w:p>
        </w:tc>
        <w:tc>
          <w:tcPr>
            <w:tcW w:w="6678" w:type="dxa"/>
          </w:tcPr>
          <w:p w:rsidR="00C11110" w:rsidRPr="008723AA" w:rsidRDefault="00224BCE" w:rsidP="00224BCE">
            <w:pPr>
              <w:pStyle w:val="InfoBlue"/>
            </w:pPr>
            <w:r>
              <w:t>Relax Reminder (Software’s name)</w:t>
            </w:r>
          </w:p>
        </w:tc>
      </w:tr>
      <w:tr w:rsidR="008723AA" w:rsidTr="00375B06">
        <w:tc>
          <w:tcPr>
            <w:tcW w:w="738" w:type="dxa"/>
          </w:tcPr>
          <w:p w:rsidR="008723AA" w:rsidRPr="00054EBC" w:rsidRDefault="00224BCE" w:rsidP="008723AA">
            <w:pPr>
              <w:pStyle w:val="InfoBlue"/>
              <w:rPr>
                <w:b/>
                <w:bCs w:val="0"/>
              </w:rPr>
            </w:pPr>
            <w:r w:rsidRPr="00054EBC">
              <w:rPr>
                <w:b/>
                <w:bCs w:val="0"/>
              </w:rPr>
              <w:t>4</w:t>
            </w:r>
          </w:p>
        </w:tc>
        <w:tc>
          <w:tcPr>
            <w:tcW w:w="1800" w:type="dxa"/>
          </w:tcPr>
          <w:p w:rsidR="008723AA" w:rsidRPr="008723AA" w:rsidRDefault="00224BCE" w:rsidP="008723AA">
            <w:pPr>
              <w:pStyle w:val="InfoBlue"/>
            </w:pPr>
            <w:r>
              <w:t>OS</w:t>
            </w:r>
          </w:p>
        </w:tc>
        <w:tc>
          <w:tcPr>
            <w:tcW w:w="6678" w:type="dxa"/>
          </w:tcPr>
          <w:p w:rsidR="008723AA" w:rsidRPr="008723AA" w:rsidRDefault="00224BCE" w:rsidP="008723AA">
            <w:pPr>
              <w:pStyle w:val="InfoBlue"/>
            </w:pPr>
            <w:r>
              <w:t>Operating System</w:t>
            </w:r>
          </w:p>
        </w:tc>
      </w:tr>
      <w:tr w:rsidR="00B3166F" w:rsidRPr="00054EBC" w:rsidTr="00375B06">
        <w:tc>
          <w:tcPr>
            <w:tcW w:w="738" w:type="dxa"/>
          </w:tcPr>
          <w:p w:rsidR="00B3166F" w:rsidRPr="00054EBC" w:rsidRDefault="00B3166F" w:rsidP="008723AA">
            <w:pPr>
              <w:pStyle w:val="InfoBlue"/>
              <w:rPr>
                <w:b/>
                <w:bCs w:val="0"/>
              </w:rPr>
            </w:pPr>
            <w:r w:rsidRPr="00054EBC">
              <w:rPr>
                <w:b/>
                <w:bCs w:val="0"/>
              </w:rPr>
              <w:t>5</w:t>
            </w:r>
          </w:p>
        </w:tc>
        <w:tc>
          <w:tcPr>
            <w:tcW w:w="1800" w:type="dxa"/>
          </w:tcPr>
          <w:p w:rsidR="00B3166F" w:rsidRDefault="00B3166F" w:rsidP="008723AA">
            <w:pPr>
              <w:pStyle w:val="InfoBlue"/>
            </w:pPr>
            <w:r>
              <w:t>GUI</w:t>
            </w:r>
          </w:p>
        </w:tc>
        <w:tc>
          <w:tcPr>
            <w:tcW w:w="6678" w:type="dxa"/>
          </w:tcPr>
          <w:p w:rsidR="00B3166F" w:rsidRDefault="00B3166F" w:rsidP="008723AA">
            <w:pPr>
              <w:pStyle w:val="InfoBlue"/>
            </w:pPr>
            <w:r>
              <w:t>Graphic User Interface</w:t>
            </w:r>
          </w:p>
        </w:tc>
      </w:tr>
      <w:tr w:rsidR="00B3166F" w:rsidTr="00375B06">
        <w:tc>
          <w:tcPr>
            <w:tcW w:w="738" w:type="dxa"/>
          </w:tcPr>
          <w:p w:rsidR="00B3166F" w:rsidRPr="00054EBC" w:rsidRDefault="00B3166F" w:rsidP="008723AA">
            <w:pPr>
              <w:pStyle w:val="InfoBlue"/>
              <w:rPr>
                <w:b/>
                <w:bCs w:val="0"/>
              </w:rPr>
            </w:pPr>
            <w:r w:rsidRPr="00054EBC">
              <w:rPr>
                <w:b/>
                <w:bCs w:val="0"/>
              </w:rPr>
              <w:t>6</w:t>
            </w:r>
          </w:p>
        </w:tc>
        <w:tc>
          <w:tcPr>
            <w:tcW w:w="1800" w:type="dxa"/>
          </w:tcPr>
          <w:p w:rsidR="00B3166F" w:rsidRDefault="00B3166F" w:rsidP="008723AA">
            <w:pPr>
              <w:pStyle w:val="InfoBlue"/>
            </w:pPr>
            <w:r>
              <w:t>CMS</w:t>
            </w:r>
          </w:p>
        </w:tc>
        <w:tc>
          <w:tcPr>
            <w:tcW w:w="6678" w:type="dxa"/>
          </w:tcPr>
          <w:p w:rsidR="00B3166F" w:rsidRDefault="00B3166F" w:rsidP="008723AA">
            <w:pPr>
              <w:pStyle w:val="InfoBlue"/>
            </w:pPr>
            <w:r>
              <w:t>Content Manager System</w:t>
            </w:r>
          </w:p>
        </w:tc>
      </w:tr>
      <w:tr w:rsidR="00F54F6A" w:rsidTr="00375B06">
        <w:tc>
          <w:tcPr>
            <w:tcW w:w="738" w:type="dxa"/>
          </w:tcPr>
          <w:p w:rsidR="00F54F6A" w:rsidRPr="00054EBC" w:rsidRDefault="00F54F6A" w:rsidP="008723AA">
            <w:pPr>
              <w:pStyle w:val="InfoBlue"/>
              <w:rPr>
                <w:b/>
                <w:bCs w:val="0"/>
              </w:rPr>
            </w:pPr>
            <w:r>
              <w:rPr>
                <w:b/>
                <w:bCs w:val="0"/>
              </w:rPr>
              <w:t>7</w:t>
            </w:r>
          </w:p>
        </w:tc>
        <w:tc>
          <w:tcPr>
            <w:tcW w:w="1800" w:type="dxa"/>
          </w:tcPr>
          <w:p w:rsidR="00F54F6A" w:rsidRDefault="00F54F6A" w:rsidP="008723AA">
            <w:pPr>
              <w:pStyle w:val="InfoBlue"/>
            </w:pPr>
            <w:r>
              <w:t>DB</w:t>
            </w:r>
          </w:p>
        </w:tc>
        <w:tc>
          <w:tcPr>
            <w:tcW w:w="6678" w:type="dxa"/>
          </w:tcPr>
          <w:p w:rsidR="00F54F6A" w:rsidRDefault="00F54F6A" w:rsidP="008723AA">
            <w:pPr>
              <w:pStyle w:val="InfoBlue"/>
            </w:pPr>
            <w:r>
              <w:t>Database</w:t>
            </w:r>
          </w:p>
        </w:tc>
      </w:tr>
      <w:tr w:rsidR="001B4B2E" w:rsidTr="00375B06">
        <w:tc>
          <w:tcPr>
            <w:tcW w:w="738" w:type="dxa"/>
          </w:tcPr>
          <w:p w:rsidR="001B4B2E" w:rsidRDefault="001B4B2E" w:rsidP="008723AA">
            <w:pPr>
              <w:pStyle w:val="InfoBlue"/>
              <w:rPr>
                <w:b/>
                <w:bCs w:val="0"/>
              </w:rPr>
            </w:pPr>
            <w:r>
              <w:rPr>
                <w:b/>
                <w:bCs w:val="0"/>
              </w:rPr>
              <w:lastRenderedPageBreak/>
              <w:t>8</w:t>
            </w:r>
          </w:p>
        </w:tc>
        <w:tc>
          <w:tcPr>
            <w:tcW w:w="1800" w:type="dxa"/>
          </w:tcPr>
          <w:p w:rsidR="001B4B2E" w:rsidRDefault="001B4B2E" w:rsidP="008723AA">
            <w:pPr>
              <w:pStyle w:val="InfoBlue"/>
            </w:pPr>
            <w:r>
              <w:t>CM</w:t>
            </w:r>
          </w:p>
        </w:tc>
        <w:tc>
          <w:tcPr>
            <w:tcW w:w="6678" w:type="dxa"/>
          </w:tcPr>
          <w:p w:rsidR="001B4B2E" w:rsidRDefault="001B4B2E" w:rsidP="008723AA">
            <w:pPr>
              <w:pStyle w:val="InfoBlue"/>
            </w:pPr>
            <w:r>
              <w:t>Content Manager</w:t>
            </w:r>
          </w:p>
        </w:tc>
      </w:tr>
    </w:tbl>
    <w:p w:rsidR="0050513B" w:rsidRDefault="0050513B" w:rsidP="008723AA">
      <w:pPr>
        <w:pStyle w:val="InfoBlue"/>
      </w:pPr>
    </w:p>
    <w:p w:rsidR="0050513B" w:rsidRDefault="0050513B">
      <w:pPr>
        <w:pStyle w:val="Heading2"/>
      </w:pPr>
      <w:bookmarkStart w:id="19" w:name="_Toc521150200"/>
      <w:bookmarkStart w:id="20" w:name="_Toc381490730"/>
      <w:r>
        <w:t>References</w:t>
      </w:r>
      <w:bookmarkEnd w:id="19"/>
      <w:bookmarkEnd w:id="20"/>
    </w:p>
    <w:p w:rsidR="009A7C2C" w:rsidRDefault="009A7C2C" w:rsidP="00B65F75">
      <w:pPr>
        <w:pStyle w:val="BodyText"/>
        <w:numPr>
          <w:ilvl w:val="0"/>
          <w:numId w:val="11"/>
        </w:numPr>
        <w:rPr>
          <w:lang w:val="en-US"/>
        </w:rPr>
      </w:pPr>
      <w:bookmarkStart w:id="21" w:name="_Toc521150201"/>
      <w:r>
        <w:rPr>
          <w:lang w:val="en-US"/>
        </w:rPr>
        <w:t>Software requirement specification form</w:t>
      </w:r>
    </w:p>
    <w:p w:rsidR="009A7C2C" w:rsidRPr="00F9553F" w:rsidRDefault="009A7C2C" w:rsidP="00B65F75">
      <w:pPr>
        <w:pStyle w:val="BodyText"/>
        <w:numPr>
          <w:ilvl w:val="0"/>
          <w:numId w:val="11"/>
        </w:numPr>
        <w:rPr>
          <w:lang w:val="en-US"/>
        </w:rPr>
      </w:pPr>
      <w:r>
        <w:t xml:space="preserve">SRS of Cafeteria Ordering System (by Karl </w:t>
      </w:r>
      <w:proofErr w:type="spellStart"/>
      <w:r>
        <w:t>Wiegers</w:t>
      </w:r>
      <w:proofErr w:type="spellEnd"/>
      <w:r>
        <w:t>)</w:t>
      </w:r>
    </w:p>
    <w:p w:rsidR="009A7C2C" w:rsidRPr="001E7EFA" w:rsidRDefault="009A7C2C" w:rsidP="00B65F75">
      <w:pPr>
        <w:pStyle w:val="BodyText"/>
        <w:numPr>
          <w:ilvl w:val="0"/>
          <w:numId w:val="11"/>
        </w:numPr>
        <w:rPr>
          <w:lang w:val="en-US"/>
        </w:rPr>
      </w:pPr>
      <w:r>
        <w:rPr>
          <w:lang w:val="en-US"/>
        </w:rPr>
        <w:t xml:space="preserve">Software engineering – Ninth Edition (by Ian </w:t>
      </w:r>
      <w:proofErr w:type="spellStart"/>
      <w:r>
        <w:rPr>
          <w:lang w:val="en-US"/>
        </w:rPr>
        <w:t>Sommerville</w:t>
      </w:r>
      <w:proofErr w:type="spellEnd"/>
      <w:r>
        <w:rPr>
          <w:lang w:val="en-US"/>
        </w:rPr>
        <w:t>)</w:t>
      </w:r>
    </w:p>
    <w:p w:rsidR="0050513B" w:rsidRDefault="0050513B">
      <w:pPr>
        <w:pStyle w:val="Heading2"/>
      </w:pPr>
      <w:bookmarkStart w:id="22" w:name="_Toc381490731"/>
      <w:r>
        <w:t>Overview</w:t>
      </w:r>
      <w:bookmarkEnd w:id="21"/>
      <w:bookmarkEnd w:id="22"/>
    </w:p>
    <w:p w:rsidR="0050513B" w:rsidRDefault="008723AA" w:rsidP="008723AA">
      <w:pPr>
        <w:pStyle w:val="InfoBlue"/>
      </w:pPr>
      <w:r>
        <w:t>We intend to develop the application with the following main part:</w:t>
      </w:r>
    </w:p>
    <w:p w:rsidR="008723AA" w:rsidRDefault="008723AA" w:rsidP="00B65F75">
      <w:pPr>
        <w:pStyle w:val="BodyText"/>
        <w:numPr>
          <w:ilvl w:val="0"/>
          <w:numId w:val="10"/>
        </w:numPr>
        <w:rPr>
          <w:lang w:val="en-US"/>
        </w:rPr>
      </w:pPr>
      <w:r>
        <w:rPr>
          <w:lang w:val="en-US"/>
        </w:rPr>
        <w:t>Client side: this part contains two main functions:</w:t>
      </w:r>
    </w:p>
    <w:p w:rsidR="008723AA" w:rsidRDefault="008723AA" w:rsidP="00B65F75">
      <w:pPr>
        <w:pStyle w:val="BodyText"/>
        <w:numPr>
          <w:ilvl w:val="1"/>
          <w:numId w:val="10"/>
        </w:numPr>
        <w:rPr>
          <w:lang w:val="en-US"/>
        </w:rPr>
      </w:pPr>
      <w:r>
        <w:rPr>
          <w:lang w:val="en-US"/>
        </w:rPr>
        <w:t>Study function include features to help user study such as: set study interval (minute), how application remind user to take a break, play music help focus and gain efficiency, etc…</w:t>
      </w:r>
    </w:p>
    <w:p w:rsidR="008723AA" w:rsidRDefault="008723AA" w:rsidP="00B65F75">
      <w:pPr>
        <w:pStyle w:val="BodyText"/>
        <w:numPr>
          <w:ilvl w:val="1"/>
          <w:numId w:val="10"/>
        </w:numPr>
        <w:rPr>
          <w:lang w:val="en-US"/>
        </w:rPr>
      </w:pPr>
      <w:r>
        <w:rPr>
          <w:lang w:val="en-US"/>
        </w:rPr>
        <w:t>Relax function include features to help user relax: application randomly select a content in database and display into screen which entertain user.</w:t>
      </w:r>
    </w:p>
    <w:p w:rsidR="008723AA" w:rsidRPr="008723AA" w:rsidRDefault="00B3166F" w:rsidP="00B65F75">
      <w:pPr>
        <w:pStyle w:val="BodyText"/>
        <w:numPr>
          <w:ilvl w:val="0"/>
          <w:numId w:val="10"/>
        </w:numPr>
        <w:rPr>
          <w:lang w:val="en-US"/>
        </w:rPr>
      </w:pPr>
      <w:r>
        <w:rPr>
          <w:lang w:val="en-US"/>
        </w:rPr>
        <w:t>CMS</w:t>
      </w:r>
      <w:r w:rsidR="008723AA">
        <w:rPr>
          <w:lang w:val="en-US"/>
        </w:rPr>
        <w:t xml:space="preserve"> side: this part contains all </w:t>
      </w:r>
      <w:r w:rsidR="009A7C2C">
        <w:rPr>
          <w:lang w:val="en-US"/>
        </w:rPr>
        <w:t>module involving manager the content of the “Relax function” such as: view, modify, add, delete, etc…</w:t>
      </w:r>
    </w:p>
    <w:p w:rsidR="0050513B" w:rsidRDefault="0050513B">
      <w:pPr>
        <w:pStyle w:val="Heading1"/>
      </w:pPr>
      <w:bookmarkStart w:id="23" w:name="_Toc521150202"/>
      <w:bookmarkStart w:id="24" w:name="_Toc381490732"/>
      <w:r>
        <w:lastRenderedPageBreak/>
        <w:t>Overall Description</w:t>
      </w:r>
      <w:bookmarkEnd w:id="23"/>
      <w:bookmarkEnd w:id="24"/>
    </w:p>
    <w:p w:rsidR="009A7C2C" w:rsidRDefault="009A7C2C" w:rsidP="009A7C2C">
      <w:pPr>
        <w:pStyle w:val="Heading2"/>
      </w:pPr>
      <w:bookmarkStart w:id="25" w:name="_Toc381490733"/>
      <w:r>
        <w:t>Product Perspective:</w:t>
      </w:r>
      <w:bookmarkEnd w:id="25"/>
    </w:p>
    <w:p w:rsidR="00B3166F" w:rsidRDefault="00B3166F" w:rsidP="00B65F75">
      <w:pPr>
        <w:numPr>
          <w:ilvl w:val="0"/>
          <w:numId w:val="7"/>
        </w:numPr>
      </w:pPr>
      <w:r>
        <w:t>RR is aimed toward student who:</w:t>
      </w:r>
    </w:p>
    <w:p w:rsidR="00B3166F" w:rsidRDefault="00B3166F" w:rsidP="00B65F75">
      <w:pPr>
        <w:numPr>
          <w:ilvl w:val="1"/>
          <w:numId w:val="7"/>
        </w:numPr>
      </w:pPr>
      <w:r>
        <w:t>Feel difficult to concentrate on learning</w:t>
      </w:r>
    </w:p>
    <w:p w:rsidR="00B3166F" w:rsidRPr="009201AA" w:rsidRDefault="00B3166F" w:rsidP="00B65F75">
      <w:pPr>
        <w:numPr>
          <w:ilvl w:val="1"/>
          <w:numId w:val="7"/>
        </w:numPr>
      </w:pPr>
      <w:r>
        <w:t>Want to optimize learning effectiveness (by manager time between study and relax combine with study music)</w:t>
      </w:r>
    </w:p>
    <w:p w:rsidR="00B3166F" w:rsidRDefault="00B3166F" w:rsidP="00B65F75">
      <w:pPr>
        <w:numPr>
          <w:ilvl w:val="1"/>
          <w:numId w:val="7"/>
        </w:numPr>
      </w:pPr>
      <w:r>
        <w:t>Have difficulty to find ways to relax</w:t>
      </w:r>
    </w:p>
    <w:p w:rsidR="00B3166F" w:rsidRDefault="00B3166F" w:rsidP="00B65F75">
      <w:pPr>
        <w:numPr>
          <w:ilvl w:val="1"/>
          <w:numId w:val="7"/>
        </w:numPr>
      </w:pPr>
      <w:r>
        <w:t>Waste a lot of time relaxing and can’t back to work</w:t>
      </w:r>
    </w:p>
    <w:p w:rsidR="00B3166F" w:rsidRDefault="00B3166F" w:rsidP="00B65F75">
      <w:pPr>
        <w:numPr>
          <w:ilvl w:val="0"/>
          <w:numId w:val="12"/>
        </w:numPr>
      </w:pPr>
      <w:r>
        <w:t>RR is an Android Application. Which means it only works on Android OS. So the user need to have a device with Android OS installed on. RR is design for mainly use on Android Smart Phone and Android Tablet. The GUI should be as friendly as possible, easy to use and attractive to pupils and students.</w:t>
      </w:r>
    </w:p>
    <w:p w:rsidR="00B3166F" w:rsidRDefault="00B3166F" w:rsidP="00B65F75">
      <w:pPr>
        <w:numPr>
          <w:ilvl w:val="0"/>
          <w:numId w:val="12"/>
        </w:numPr>
      </w:pPr>
      <w:r>
        <w:t xml:space="preserve">CMS for RR is a web-based app. It should run on any OS with a web browser and Internet supported. The Manager can easily update content, review feedbacks of user, etc…. </w:t>
      </w:r>
    </w:p>
    <w:p w:rsidR="00B3166F" w:rsidRDefault="00B3166F" w:rsidP="00B65F75">
      <w:pPr>
        <w:numPr>
          <w:ilvl w:val="0"/>
          <w:numId w:val="12"/>
        </w:numPr>
      </w:pPr>
      <w:r>
        <w:t>RR is intended to be a stand-alone product and should not depend on the availability of other software.</w:t>
      </w:r>
    </w:p>
    <w:p w:rsidR="00B3166F" w:rsidRDefault="00B3166F" w:rsidP="00B3166F">
      <w:pPr>
        <w:pStyle w:val="Heading2"/>
      </w:pPr>
      <w:bookmarkStart w:id="26" w:name="_Toc381490734"/>
      <w:r>
        <w:t>Product Functions:</w:t>
      </w:r>
      <w:bookmarkEnd w:id="26"/>
    </w:p>
    <w:p w:rsidR="00817C77" w:rsidRPr="00393835" w:rsidRDefault="00817C77" w:rsidP="00B65F75">
      <w:pPr>
        <w:numPr>
          <w:ilvl w:val="0"/>
          <w:numId w:val="13"/>
        </w:numPr>
        <w:rPr>
          <w:b/>
        </w:rPr>
      </w:pPr>
      <w:r w:rsidRPr="00393835">
        <w:rPr>
          <w:b/>
        </w:rPr>
        <w:t xml:space="preserve"> Client side (Android app):</w:t>
      </w:r>
    </w:p>
    <w:tbl>
      <w:tblPr>
        <w:tblStyle w:val="TableGrid8"/>
        <w:tblW w:w="0" w:type="auto"/>
        <w:tblLook w:val="04A0" w:firstRow="1" w:lastRow="0" w:firstColumn="1" w:lastColumn="0" w:noHBand="0" w:noVBand="1"/>
      </w:tblPr>
      <w:tblGrid>
        <w:gridCol w:w="2340"/>
        <w:gridCol w:w="3150"/>
        <w:gridCol w:w="3438"/>
      </w:tblGrid>
      <w:tr w:rsidR="00B319B5" w:rsidTr="00375B06">
        <w:trPr>
          <w:cnfStyle w:val="100000000000" w:firstRow="1" w:lastRow="0" w:firstColumn="0" w:lastColumn="0" w:oddVBand="0" w:evenVBand="0" w:oddHBand="0" w:evenHBand="0" w:firstRowFirstColumn="0" w:firstRowLastColumn="0" w:lastRowFirstColumn="0" w:lastRowLastColumn="0"/>
        </w:trPr>
        <w:tc>
          <w:tcPr>
            <w:tcW w:w="2340" w:type="dxa"/>
          </w:tcPr>
          <w:p w:rsidR="00B319B5" w:rsidRPr="00054EBC" w:rsidRDefault="00B319B5" w:rsidP="00054EBC">
            <w:pPr>
              <w:ind w:left="0"/>
              <w:rPr>
                <w:b w:val="0"/>
              </w:rPr>
            </w:pPr>
            <w:r w:rsidRPr="00054EBC">
              <w:rPr>
                <w:b w:val="0"/>
              </w:rPr>
              <w:t>Class of use cases</w:t>
            </w:r>
          </w:p>
        </w:tc>
        <w:tc>
          <w:tcPr>
            <w:tcW w:w="3150" w:type="dxa"/>
          </w:tcPr>
          <w:p w:rsidR="00B319B5" w:rsidRPr="00054EBC" w:rsidRDefault="00B319B5" w:rsidP="00054EBC">
            <w:pPr>
              <w:ind w:left="0"/>
              <w:rPr>
                <w:b w:val="0"/>
              </w:rPr>
            </w:pPr>
            <w:r w:rsidRPr="00054EBC">
              <w:rPr>
                <w:b w:val="0"/>
              </w:rPr>
              <w:t>Functions need to implement</w:t>
            </w:r>
          </w:p>
        </w:tc>
        <w:tc>
          <w:tcPr>
            <w:tcW w:w="3438" w:type="dxa"/>
          </w:tcPr>
          <w:p w:rsidR="00B319B5" w:rsidRPr="00054EBC" w:rsidRDefault="00B319B5" w:rsidP="00054EBC">
            <w:pPr>
              <w:ind w:left="0"/>
              <w:rPr>
                <w:b w:val="0"/>
              </w:rPr>
            </w:pPr>
            <w:r w:rsidRPr="00054EBC">
              <w:rPr>
                <w:b w:val="0"/>
              </w:rPr>
              <w:t>Description of function</w:t>
            </w:r>
          </w:p>
        </w:tc>
      </w:tr>
      <w:tr w:rsidR="00A72995" w:rsidTr="00375B06">
        <w:trPr>
          <w:trHeight w:val="368"/>
        </w:trPr>
        <w:tc>
          <w:tcPr>
            <w:tcW w:w="2340" w:type="dxa"/>
            <w:vMerge w:val="restart"/>
          </w:tcPr>
          <w:p w:rsidR="00A72995" w:rsidRDefault="00A72995" w:rsidP="00054EBC">
            <w:pPr>
              <w:ind w:left="0"/>
            </w:pPr>
            <w:r>
              <w:t>Use cases related to setting</w:t>
            </w:r>
          </w:p>
        </w:tc>
        <w:tc>
          <w:tcPr>
            <w:tcW w:w="3150" w:type="dxa"/>
          </w:tcPr>
          <w:p w:rsidR="00A72995" w:rsidRDefault="00A72995" w:rsidP="00054EBC">
            <w:pPr>
              <w:ind w:left="0"/>
            </w:pPr>
            <w:r>
              <w:t>Set Learning duration</w:t>
            </w:r>
          </w:p>
        </w:tc>
        <w:tc>
          <w:tcPr>
            <w:tcW w:w="3438" w:type="dxa"/>
          </w:tcPr>
          <w:p w:rsidR="00A72995" w:rsidRDefault="00A72995" w:rsidP="00054EBC">
            <w:pPr>
              <w:ind w:left="0"/>
            </w:pPr>
            <w:r>
              <w:t>Set the amount of time for each learning phase</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snooze duration</w:t>
            </w:r>
          </w:p>
        </w:tc>
        <w:tc>
          <w:tcPr>
            <w:tcW w:w="3438" w:type="dxa"/>
          </w:tcPr>
          <w:p w:rsidR="00A72995" w:rsidRDefault="00A72995" w:rsidP="00054EBC">
            <w:pPr>
              <w:ind w:left="0"/>
            </w:pPr>
            <w:r>
              <w:t>Set the amount of time for each Snooze</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Relaxing duration</w:t>
            </w:r>
          </w:p>
        </w:tc>
        <w:tc>
          <w:tcPr>
            <w:tcW w:w="3438" w:type="dxa"/>
          </w:tcPr>
          <w:p w:rsidR="00A72995" w:rsidRDefault="00A72995" w:rsidP="00054EBC">
            <w:pPr>
              <w:ind w:left="0"/>
            </w:pPr>
            <w:r>
              <w:t>Set the amount of time for each relaxing phase</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Alarm Type</w:t>
            </w:r>
          </w:p>
        </w:tc>
        <w:tc>
          <w:tcPr>
            <w:tcW w:w="3438" w:type="dxa"/>
          </w:tcPr>
          <w:p w:rsidR="00A72995" w:rsidRDefault="00A72995" w:rsidP="00054EBC">
            <w:pPr>
              <w:ind w:left="0"/>
            </w:pPr>
            <w:r>
              <w:t>Choose how App will notify use when it’s time to relax</w:t>
            </w:r>
          </w:p>
        </w:tc>
      </w:tr>
      <w:tr w:rsidR="00A72995" w:rsidTr="00375B06">
        <w:trPr>
          <w:trHeight w:val="368"/>
        </w:trPr>
        <w:tc>
          <w:tcPr>
            <w:tcW w:w="2340" w:type="dxa"/>
            <w:vMerge/>
          </w:tcPr>
          <w:p w:rsidR="00A72995" w:rsidRDefault="00A72995" w:rsidP="00054EBC">
            <w:pPr>
              <w:ind w:left="0"/>
            </w:pPr>
          </w:p>
        </w:tc>
        <w:tc>
          <w:tcPr>
            <w:tcW w:w="3150" w:type="dxa"/>
          </w:tcPr>
          <w:p w:rsidR="00A72995" w:rsidRDefault="00A72995" w:rsidP="00054EBC">
            <w:pPr>
              <w:ind w:left="0"/>
            </w:pPr>
            <w:r>
              <w:t>Set Alarm Sound</w:t>
            </w:r>
          </w:p>
        </w:tc>
        <w:tc>
          <w:tcPr>
            <w:tcW w:w="3438" w:type="dxa"/>
          </w:tcPr>
          <w:p w:rsidR="00A72995" w:rsidRDefault="00A72995" w:rsidP="00054EBC">
            <w:pPr>
              <w:ind w:left="0"/>
            </w:pPr>
            <w:r>
              <w:t>Choose sound from sound collection of RR. This sound will play when alarm fired.</w:t>
            </w:r>
          </w:p>
        </w:tc>
      </w:tr>
      <w:tr w:rsidR="009B08A6" w:rsidTr="00375B06">
        <w:trPr>
          <w:trHeight w:val="368"/>
        </w:trPr>
        <w:tc>
          <w:tcPr>
            <w:tcW w:w="2340" w:type="dxa"/>
            <w:vMerge w:val="restart"/>
          </w:tcPr>
          <w:p w:rsidR="009B08A6" w:rsidRDefault="009B08A6" w:rsidP="00054EBC">
            <w:pPr>
              <w:ind w:left="0"/>
            </w:pPr>
            <w:r>
              <w:t>Use cases related to Study</w:t>
            </w:r>
          </w:p>
        </w:tc>
        <w:tc>
          <w:tcPr>
            <w:tcW w:w="3150" w:type="dxa"/>
          </w:tcPr>
          <w:p w:rsidR="009B08A6" w:rsidRDefault="009B08A6" w:rsidP="00054EBC">
            <w:pPr>
              <w:ind w:left="0"/>
            </w:pPr>
            <w:r>
              <w:t xml:space="preserve">Enable play music </w:t>
            </w:r>
          </w:p>
        </w:tc>
        <w:tc>
          <w:tcPr>
            <w:tcW w:w="3438" w:type="dxa"/>
          </w:tcPr>
          <w:p w:rsidR="009B08A6" w:rsidRDefault="009B08A6" w:rsidP="00054EBC">
            <w:pPr>
              <w:ind w:left="0"/>
            </w:pPr>
            <w:r>
              <w:t>Choose to play music while learning or not</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9B08A6" w:rsidP="00054EBC">
            <w:pPr>
              <w:ind w:left="0"/>
            </w:pPr>
            <w:r>
              <w:t>Set music song</w:t>
            </w:r>
          </w:p>
        </w:tc>
        <w:tc>
          <w:tcPr>
            <w:tcW w:w="3438" w:type="dxa"/>
          </w:tcPr>
          <w:p w:rsidR="009B08A6" w:rsidRDefault="009B08A6" w:rsidP="00054EBC">
            <w:pPr>
              <w:ind w:left="0"/>
            </w:pPr>
            <w:r>
              <w:t>Choose music in App’s database to play while learning</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9B08A6" w:rsidP="00054EBC">
            <w:pPr>
              <w:ind w:left="0"/>
            </w:pPr>
            <w:r>
              <w:t>Force stop learning</w:t>
            </w:r>
          </w:p>
        </w:tc>
        <w:tc>
          <w:tcPr>
            <w:tcW w:w="3438" w:type="dxa"/>
          </w:tcPr>
          <w:p w:rsidR="009B08A6" w:rsidRDefault="009B08A6" w:rsidP="00054EBC">
            <w:pPr>
              <w:ind w:left="0"/>
            </w:pPr>
            <w:r>
              <w:t>Force app to quit study mode even the user doesn’t learn enough time</w:t>
            </w:r>
          </w:p>
        </w:tc>
      </w:tr>
      <w:tr w:rsidR="009B08A6" w:rsidTr="00375B06">
        <w:trPr>
          <w:trHeight w:val="368"/>
        </w:trPr>
        <w:tc>
          <w:tcPr>
            <w:tcW w:w="2340" w:type="dxa"/>
            <w:vMerge/>
          </w:tcPr>
          <w:p w:rsidR="009B08A6" w:rsidRDefault="009B08A6" w:rsidP="00054EBC">
            <w:pPr>
              <w:ind w:left="0"/>
            </w:pPr>
          </w:p>
        </w:tc>
        <w:tc>
          <w:tcPr>
            <w:tcW w:w="3150" w:type="dxa"/>
          </w:tcPr>
          <w:p w:rsidR="009B08A6" w:rsidRDefault="009B08A6" w:rsidP="00054EBC">
            <w:pPr>
              <w:ind w:left="0"/>
            </w:pPr>
            <w:r>
              <w:t>Pause learning</w:t>
            </w:r>
          </w:p>
        </w:tc>
        <w:tc>
          <w:tcPr>
            <w:tcW w:w="3438" w:type="dxa"/>
          </w:tcPr>
          <w:p w:rsidR="009B08A6" w:rsidRDefault="009B08A6" w:rsidP="00054EBC">
            <w:pPr>
              <w:ind w:left="0"/>
            </w:pPr>
            <w:r>
              <w:t>Pause the timer until use resume it</w:t>
            </w:r>
          </w:p>
        </w:tc>
      </w:tr>
      <w:tr w:rsidR="00817C77" w:rsidTr="00375B06">
        <w:trPr>
          <w:trHeight w:val="368"/>
        </w:trPr>
        <w:tc>
          <w:tcPr>
            <w:tcW w:w="2340" w:type="dxa"/>
            <w:vMerge w:val="restart"/>
          </w:tcPr>
          <w:p w:rsidR="00817C77" w:rsidRDefault="00817C77" w:rsidP="00054EBC">
            <w:pPr>
              <w:ind w:left="0"/>
            </w:pPr>
            <w:r>
              <w:t>Use cases related to Relax</w:t>
            </w:r>
          </w:p>
        </w:tc>
        <w:tc>
          <w:tcPr>
            <w:tcW w:w="3150" w:type="dxa"/>
          </w:tcPr>
          <w:p w:rsidR="00817C77" w:rsidRDefault="00817C77" w:rsidP="00054EBC">
            <w:pPr>
              <w:ind w:left="0"/>
            </w:pPr>
            <w:r>
              <w:t>Display another relaxing content</w:t>
            </w:r>
          </w:p>
        </w:tc>
        <w:tc>
          <w:tcPr>
            <w:tcW w:w="3438" w:type="dxa"/>
          </w:tcPr>
          <w:p w:rsidR="00817C77" w:rsidRDefault="00817C77" w:rsidP="00054EBC">
            <w:pPr>
              <w:ind w:left="0"/>
            </w:pPr>
            <w:r>
              <w:t>Change to another relaxing content</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Stop relaxing</w:t>
            </w:r>
          </w:p>
        </w:tc>
        <w:tc>
          <w:tcPr>
            <w:tcW w:w="3438" w:type="dxa"/>
          </w:tcPr>
          <w:p w:rsidR="00817C77" w:rsidRDefault="00817C77" w:rsidP="00054EBC">
            <w:pPr>
              <w:ind w:left="0"/>
            </w:pPr>
            <w:r>
              <w:t>Stop relaxing mode and return user to home of the application.</w:t>
            </w:r>
          </w:p>
        </w:tc>
      </w:tr>
      <w:tr w:rsidR="00817C77" w:rsidTr="00375B06">
        <w:trPr>
          <w:trHeight w:val="368"/>
        </w:trPr>
        <w:tc>
          <w:tcPr>
            <w:tcW w:w="2340" w:type="dxa"/>
            <w:vMerge w:val="restart"/>
          </w:tcPr>
          <w:p w:rsidR="00817C77" w:rsidRDefault="00817C77" w:rsidP="00054EBC">
            <w:pPr>
              <w:ind w:left="0"/>
            </w:pPr>
            <w:r>
              <w:t>Use cases related to notification, alarm</w:t>
            </w:r>
          </w:p>
        </w:tc>
        <w:tc>
          <w:tcPr>
            <w:tcW w:w="3150" w:type="dxa"/>
          </w:tcPr>
          <w:p w:rsidR="00817C77" w:rsidRDefault="00817C77" w:rsidP="00054EBC">
            <w:pPr>
              <w:ind w:left="0"/>
            </w:pPr>
            <w:r>
              <w:t>Notify when user learn enough</w:t>
            </w:r>
          </w:p>
        </w:tc>
        <w:tc>
          <w:tcPr>
            <w:tcW w:w="3438" w:type="dxa"/>
          </w:tcPr>
          <w:p w:rsidR="00817C77" w:rsidRDefault="00817C77" w:rsidP="00054EBC">
            <w:pPr>
              <w:ind w:left="0"/>
            </w:pPr>
            <w:r>
              <w:t>Notify use to relax</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Snooze notify to continue learning</w:t>
            </w:r>
          </w:p>
        </w:tc>
        <w:tc>
          <w:tcPr>
            <w:tcW w:w="3438" w:type="dxa"/>
          </w:tcPr>
          <w:p w:rsidR="00817C77" w:rsidRDefault="00817C77" w:rsidP="00054EBC">
            <w:pPr>
              <w:ind w:left="0"/>
            </w:pPr>
            <w:r>
              <w:t>Snooze notify so user can continue learning.</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Notify when user reach relaxing length</w:t>
            </w:r>
          </w:p>
        </w:tc>
        <w:tc>
          <w:tcPr>
            <w:tcW w:w="3438" w:type="dxa"/>
          </w:tcPr>
          <w:p w:rsidR="00817C77" w:rsidRDefault="00817C77" w:rsidP="00054EBC">
            <w:pPr>
              <w:ind w:left="0"/>
            </w:pPr>
            <w:r>
              <w:t>Notify user to return to work</w:t>
            </w:r>
          </w:p>
        </w:tc>
      </w:tr>
      <w:tr w:rsidR="00817C77" w:rsidTr="00375B06">
        <w:trPr>
          <w:trHeight w:val="368"/>
        </w:trPr>
        <w:tc>
          <w:tcPr>
            <w:tcW w:w="2340" w:type="dxa"/>
            <w:vMerge/>
          </w:tcPr>
          <w:p w:rsidR="00817C77" w:rsidRDefault="00817C77" w:rsidP="00054EBC">
            <w:pPr>
              <w:ind w:left="0"/>
            </w:pPr>
          </w:p>
        </w:tc>
        <w:tc>
          <w:tcPr>
            <w:tcW w:w="3150" w:type="dxa"/>
          </w:tcPr>
          <w:p w:rsidR="00817C77" w:rsidRDefault="00817C77" w:rsidP="00054EBC">
            <w:pPr>
              <w:ind w:left="0"/>
            </w:pPr>
            <w:r>
              <w:t>Snooze to relax more</w:t>
            </w:r>
          </w:p>
        </w:tc>
        <w:tc>
          <w:tcPr>
            <w:tcW w:w="3438" w:type="dxa"/>
          </w:tcPr>
          <w:p w:rsidR="00817C77" w:rsidRDefault="00817C77" w:rsidP="00054EBC">
            <w:pPr>
              <w:ind w:left="0"/>
            </w:pPr>
            <w:r>
              <w:t>App give more time for use to relax.</w:t>
            </w:r>
          </w:p>
        </w:tc>
      </w:tr>
      <w:tr w:rsidR="00393835" w:rsidTr="00375B06">
        <w:trPr>
          <w:trHeight w:val="368"/>
        </w:trPr>
        <w:tc>
          <w:tcPr>
            <w:tcW w:w="2340" w:type="dxa"/>
          </w:tcPr>
          <w:p w:rsidR="00393835" w:rsidRDefault="00393835" w:rsidP="00054EBC">
            <w:pPr>
              <w:ind w:left="0"/>
            </w:pPr>
            <w:r>
              <w:t>Use cases related to feedback system</w:t>
            </w:r>
          </w:p>
        </w:tc>
        <w:tc>
          <w:tcPr>
            <w:tcW w:w="3150" w:type="dxa"/>
          </w:tcPr>
          <w:p w:rsidR="00393835" w:rsidRDefault="00393835" w:rsidP="00054EBC">
            <w:pPr>
              <w:ind w:left="0"/>
            </w:pPr>
            <w:r>
              <w:t>Send feedback or suggestion</w:t>
            </w:r>
          </w:p>
        </w:tc>
        <w:tc>
          <w:tcPr>
            <w:tcW w:w="3438" w:type="dxa"/>
          </w:tcPr>
          <w:p w:rsidR="00393835" w:rsidRDefault="00393835" w:rsidP="00054EBC">
            <w:pPr>
              <w:ind w:left="0"/>
            </w:pPr>
            <w:r>
              <w:t>Send feedback or app suggestion</w:t>
            </w:r>
          </w:p>
        </w:tc>
      </w:tr>
    </w:tbl>
    <w:p w:rsidR="00B3166F" w:rsidRPr="00393835" w:rsidRDefault="00817C77" w:rsidP="00B65F75">
      <w:pPr>
        <w:numPr>
          <w:ilvl w:val="0"/>
          <w:numId w:val="13"/>
        </w:numPr>
        <w:rPr>
          <w:b/>
        </w:rPr>
      </w:pPr>
      <w:r w:rsidRPr="00393835">
        <w:rPr>
          <w:b/>
        </w:rPr>
        <w:t xml:space="preserve"> CMS Side:</w:t>
      </w:r>
    </w:p>
    <w:tbl>
      <w:tblPr>
        <w:tblStyle w:val="TableGrid8"/>
        <w:tblW w:w="0" w:type="auto"/>
        <w:tblLook w:val="04A0" w:firstRow="1" w:lastRow="0" w:firstColumn="1" w:lastColumn="0" w:noHBand="0" w:noVBand="1"/>
      </w:tblPr>
      <w:tblGrid>
        <w:gridCol w:w="2340"/>
        <w:gridCol w:w="2880"/>
        <w:gridCol w:w="3708"/>
      </w:tblGrid>
      <w:tr w:rsidR="00F54C17" w:rsidTr="00375B06">
        <w:trPr>
          <w:cnfStyle w:val="100000000000" w:firstRow="1" w:lastRow="0" w:firstColumn="0" w:lastColumn="0" w:oddVBand="0" w:evenVBand="0" w:oddHBand="0" w:evenHBand="0" w:firstRowFirstColumn="0" w:firstRowLastColumn="0" w:lastRowFirstColumn="0" w:lastRowLastColumn="0"/>
        </w:trPr>
        <w:tc>
          <w:tcPr>
            <w:tcW w:w="2340" w:type="dxa"/>
          </w:tcPr>
          <w:p w:rsidR="00F54C17" w:rsidRPr="00054EBC" w:rsidRDefault="00F54C17" w:rsidP="00054EBC">
            <w:pPr>
              <w:ind w:left="0"/>
              <w:rPr>
                <w:b w:val="0"/>
              </w:rPr>
            </w:pPr>
            <w:r w:rsidRPr="00054EBC">
              <w:rPr>
                <w:b w:val="0"/>
              </w:rPr>
              <w:t>Class of use cases</w:t>
            </w:r>
          </w:p>
        </w:tc>
        <w:tc>
          <w:tcPr>
            <w:tcW w:w="2880" w:type="dxa"/>
          </w:tcPr>
          <w:p w:rsidR="00F54C17" w:rsidRPr="00054EBC" w:rsidRDefault="00F54C17" w:rsidP="00054EBC">
            <w:pPr>
              <w:ind w:left="0"/>
              <w:rPr>
                <w:b w:val="0"/>
              </w:rPr>
            </w:pPr>
            <w:r w:rsidRPr="00054EBC">
              <w:rPr>
                <w:b w:val="0"/>
              </w:rPr>
              <w:t>Use cases</w:t>
            </w:r>
          </w:p>
        </w:tc>
        <w:tc>
          <w:tcPr>
            <w:tcW w:w="3708" w:type="dxa"/>
          </w:tcPr>
          <w:p w:rsidR="00F54C17" w:rsidRPr="00054EBC" w:rsidRDefault="00F54C17" w:rsidP="00054EBC">
            <w:pPr>
              <w:ind w:left="0"/>
              <w:rPr>
                <w:b w:val="0"/>
              </w:rPr>
            </w:pPr>
            <w:r w:rsidRPr="00054EBC">
              <w:rPr>
                <w:b w:val="0"/>
              </w:rPr>
              <w:t>Description of use cases</w:t>
            </w:r>
          </w:p>
        </w:tc>
      </w:tr>
      <w:tr w:rsidR="00393835" w:rsidTr="00375B06">
        <w:tc>
          <w:tcPr>
            <w:tcW w:w="2340" w:type="dxa"/>
            <w:vMerge w:val="restart"/>
          </w:tcPr>
          <w:p w:rsidR="00393835" w:rsidRPr="00F54C17" w:rsidRDefault="00393835" w:rsidP="00054EBC">
            <w:pPr>
              <w:ind w:left="0"/>
            </w:pPr>
            <w:r>
              <w:t>Use cases related to system authorization</w:t>
            </w:r>
          </w:p>
        </w:tc>
        <w:tc>
          <w:tcPr>
            <w:tcW w:w="2880" w:type="dxa"/>
          </w:tcPr>
          <w:p w:rsidR="00393835" w:rsidRDefault="00393835" w:rsidP="00054EBC">
            <w:pPr>
              <w:ind w:left="0"/>
            </w:pPr>
            <w:r>
              <w:t>Login</w:t>
            </w:r>
          </w:p>
        </w:tc>
        <w:tc>
          <w:tcPr>
            <w:tcW w:w="3708" w:type="dxa"/>
          </w:tcPr>
          <w:p w:rsidR="00393835" w:rsidRDefault="00393835" w:rsidP="00054EBC">
            <w:pPr>
              <w:ind w:left="0"/>
            </w:pPr>
            <w:r>
              <w:t>Login into CMS</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Change Password</w:t>
            </w:r>
          </w:p>
        </w:tc>
        <w:tc>
          <w:tcPr>
            <w:tcW w:w="3708" w:type="dxa"/>
          </w:tcPr>
          <w:p w:rsidR="00393835" w:rsidRDefault="00393835" w:rsidP="00054EBC">
            <w:pPr>
              <w:ind w:left="0"/>
            </w:pPr>
            <w:r>
              <w:t>Change manager’s password</w:t>
            </w:r>
          </w:p>
        </w:tc>
      </w:tr>
      <w:tr w:rsidR="00393835" w:rsidTr="00375B06">
        <w:tc>
          <w:tcPr>
            <w:tcW w:w="2340" w:type="dxa"/>
            <w:vMerge w:val="restart"/>
          </w:tcPr>
          <w:p w:rsidR="00393835" w:rsidRDefault="00393835" w:rsidP="00054EBC">
            <w:pPr>
              <w:ind w:left="0"/>
            </w:pPr>
            <w:r>
              <w:t>Use cases related to modify data</w:t>
            </w:r>
          </w:p>
        </w:tc>
        <w:tc>
          <w:tcPr>
            <w:tcW w:w="2880" w:type="dxa"/>
          </w:tcPr>
          <w:p w:rsidR="00393835" w:rsidRDefault="00393835" w:rsidP="00054EBC">
            <w:pPr>
              <w:ind w:left="0"/>
            </w:pPr>
            <w:r>
              <w:t>View existing content</w:t>
            </w:r>
          </w:p>
        </w:tc>
        <w:tc>
          <w:tcPr>
            <w:tcW w:w="3708" w:type="dxa"/>
          </w:tcPr>
          <w:p w:rsidR="00393835" w:rsidRDefault="00393835" w:rsidP="00054EBC">
            <w:pPr>
              <w:ind w:left="0"/>
            </w:pPr>
            <w:r>
              <w:t>View all existing content on database</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Add content</w:t>
            </w:r>
          </w:p>
        </w:tc>
        <w:tc>
          <w:tcPr>
            <w:tcW w:w="3708" w:type="dxa"/>
          </w:tcPr>
          <w:p w:rsidR="00393835" w:rsidRDefault="00393835" w:rsidP="00054EBC">
            <w:pPr>
              <w:ind w:left="0"/>
            </w:pPr>
            <w:r>
              <w:t>Add new content to the database</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Edit content</w:t>
            </w:r>
          </w:p>
        </w:tc>
        <w:tc>
          <w:tcPr>
            <w:tcW w:w="3708" w:type="dxa"/>
          </w:tcPr>
          <w:p w:rsidR="00393835" w:rsidRDefault="00393835" w:rsidP="00054EBC">
            <w:pPr>
              <w:ind w:left="0"/>
            </w:pPr>
            <w:r>
              <w:t>Edit an existing content</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Remove content</w:t>
            </w:r>
          </w:p>
        </w:tc>
        <w:tc>
          <w:tcPr>
            <w:tcW w:w="3708" w:type="dxa"/>
          </w:tcPr>
          <w:p w:rsidR="00393835" w:rsidRDefault="00393835" w:rsidP="00054EBC">
            <w:pPr>
              <w:ind w:left="0"/>
            </w:pPr>
            <w:r>
              <w:t>Remove content form database</w:t>
            </w:r>
          </w:p>
        </w:tc>
      </w:tr>
      <w:tr w:rsidR="00393835" w:rsidTr="00375B06">
        <w:tc>
          <w:tcPr>
            <w:tcW w:w="2340" w:type="dxa"/>
            <w:vMerge/>
          </w:tcPr>
          <w:p w:rsidR="00393835" w:rsidRDefault="00393835" w:rsidP="00054EBC">
            <w:pPr>
              <w:ind w:left="0"/>
            </w:pPr>
          </w:p>
        </w:tc>
        <w:tc>
          <w:tcPr>
            <w:tcW w:w="2880" w:type="dxa"/>
          </w:tcPr>
          <w:p w:rsidR="00393835" w:rsidRDefault="00393835" w:rsidP="00054EBC">
            <w:pPr>
              <w:ind w:left="0"/>
            </w:pPr>
            <w:r>
              <w:t>View feedback of user</w:t>
            </w:r>
          </w:p>
        </w:tc>
        <w:tc>
          <w:tcPr>
            <w:tcW w:w="3708" w:type="dxa"/>
          </w:tcPr>
          <w:p w:rsidR="00393835" w:rsidRDefault="00393835" w:rsidP="00054EBC">
            <w:pPr>
              <w:ind w:left="0"/>
            </w:pPr>
            <w:r>
              <w:t>View all user feedback which sent via Android App</w:t>
            </w:r>
          </w:p>
        </w:tc>
      </w:tr>
    </w:tbl>
    <w:p w:rsidR="00817C77" w:rsidRDefault="00817C77" w:rsidP="00817C77"/>
    <w:p w:rsidR="008731E6" w:rsidRDefault="008731E6" w:rsidP="008731E6">
      <w:pPr>
        <w:pStyle w:val="Heading2"/>
      </w:pPr>
      <w:bookmarkStart w:id="27" w:name="_Toc381490735"/>
      <w:r>
        <w:t>User characteristics</w:t>
      </w:r>
      <w:bookmarkEnd w:id="27"/>
    </w:p>
    <w:p w:rsidR="008731E6" w:rsidRDefault="00BE4E7E" w:rsidP="008B44D1">
      <w:pPr>
        <w:ind w:left="720"/>
      </w:pPr>
      <w:r>
        <w:t xml:space="preserve">Software </w:t>
      </w:r>
      <w:r w:rsidR="003F62B2">
        <w:t>doesn’t</w:t>
      </w:r>
      <w:r>
        <w:t xml:space="preserve"> require any special</w:t>
      </w:r>
      <w:r w:rsidR="003F62B2">
        <w:t xml:space="preserve"> characteristics of user</w:t>
      </w:r>
      <w:r>
        <w:t>. User just to have Android-based device.</w:t>
      </w:r>
    </w:p>
    <w:p w:rsidR="00BE4E7E" w:rsidRDefault="00BE4E7E" w:rsidP="00BE4E7E">
      <w:pPr>
        <w:pStyle w:val="Heading2"/>
      </w:pPr>
      <w:bookmarkStart w:id="28" w:name="_Toc381490736"/>
      <w:r>
        <w:t>General Constraints</w:t>
      </w:r>
      <w:bookmarkEnd w:id="28"/>
    </w:p>
    <w:p w:rsidR="00BE4E7E" w:rsidRDefault="00BE4E7E" w:rsidP="00B65F75">
      <w:pPr>
        <w:numPr>
          <w:ilvl w:val="0"/>
          <w:numId w:val="14"/>
        </w:numPr>
      </w:pPr>
      <w:r>
        <w:t xml:space="preserve"> </w:t>
      </w:r>
      <w:r w:rsidR="008B44D1">
        <w:t>To update content database (Client Side), use need to have Internet connection</w:t>
      </w:r>
    </w:p>
    <w:p w:rsidR="008B44D1" w:rsidRDefault="008B44D1" w:rsidP="00B65F75">
      <w:pPr>
        <w:numPr>
          <w:ilvl w:val="0"/>
          <w:numId w:val="14"/>
        </w:numPr>
      </w:pPr>
      <w:r>
        <w:t xml:space="preserve"> RR currently only support Android-based devices</w:t>
      </w:r>
    </w:p>
    <w:p w:rsidR="008B44D1" w:rsidRDefault="008B44D1" w:rsidP="00B65F75">
      <w:pPr>
        <w:numPr>
          <w:ilvl w:val="0"/>
          <w:numId w:val="14"/>
        </w:numPr>
      </w:pPr>
      <w:r>
        <w:lastRenderedPageBreak/>
        <w:t xml:space="preserve"> RR is single-user software</w:t>
      </w:r>
    </w:p>
    <w:p w:rsidR="008731E6" w:rsidRDefault="008B44D1" w:rsidP="00B65F75">
      <w:pPr>
        <w:numPr>
          <w:ilvl w:val="0"/>
          <w:numId w:val="14"/>
        </w:numPr>
      </w:pPr>
      <w:r>
        <w:t xml:space="preserve"> CMS need Internet connection and web browser.</w:t>
      </w:r>
    </w:p>
    <w:p w:rsidR="008731E6" w:rsidRDefault="008B44D1" w:rsidP="008B44D1">
      <w:pPr>
        <w:pStyle w:val="Heading2"/>
      </w:pPr>
      <w:bookmarkStart w:id="29" w:name="_Toc381490737"/>
      <w:r>
        <w:t>Requirements subsets</w:t>
      </w:r>
      <w:bookmarkEnd w:id="29"/>
    </w:p>
    <w:p w:rsidR="008B44D1" w:rsidRDefault="008B44D1" w:rsidP="00B65F75">
      <w:pPr>
        <w:numPr>
          <w:ilvl w:val="0"/>
          <w:numId w:val="15"/>
        </w:numPr>
      </w:pPr>
      <w:r>
        <w:t xml:space="preserve"> RR will request following permissions on device:</w:t>
      </w:r>
    </w:p>
    <w:p w:rsidR="008B44D1" w:rsidRDefault="008B44D1" w:rsidP="00B65F75">
      <w:pPr>
        <w:numPr>
          <w:ilvl w:val="1"/>
          <w:numId w:val="15"/>
        </w:numPr>
      </w:pPr>
      <w:r>
        <w:t>Internet Access (to update content)</w:t>
      </w:r>
    </w:p>
    <w:p w:rsidR="008B44D1" w:rsidRDefault="008B44D1" w:rsidP="00B65F75">
      <w:pPr>
        <w:numPr>
          <w:ilvl w:val="1"/>
          <w:numId w:val="15"/>
        </w:numPr>
      </w:pPr>
      <w:r>
        <w:t>Alarm Service (to set alarm and reminder)</w:t>
      </w:r>
    </w:p>
    <w:p w:rsidR="0050513B" w:rsidRDefault="0050513B" w:rsidP="008723AA">
      <w:pPr>
        <w:pStyle w:val="InfoBlue"/>
      </w:pPr>
    </w:p>
    <w:p w:rsidR="0050513B" w:rsidRDefault="0050513B">
      <w:pPr>
        <w:pStyle w:val="Heading1"/>
      </w:pPr>
      <w:bookmarkStart w:id="30" w:name="_Toc521150203"/>
      <w:bookmarkStart w:id="31" w:name="_Toc381490738"/>
      <w:r>
        <w:lastRenderedPageBreak/>
        <w:t>Specific Requirements</w:t>
      </w:r>
      <w:bookmarkEnd w:id="30"/>
      <w:bookmarkEnd w:id="31"/>
      <w:r>
        <w:t xml:space="preserve"> </w:t>
      </w:r>
    </w:p>
    <w:p w:rsidR="008470A2" w:rsidRDefault="0050513B" w:rsidP="008470A2">
      <w:pPr>
        <w:pStyle w:val="Heading2"/>
      </w:pPr>
      <w:bookmarkStart w:id="32" w:name="_Toc521150204"/>
      <w:bookmarkStart w:id="33" w:name="_Toc381490739"/>
      <w:r>
        <w:t>Functionality</w:t>
      </w:r>
      <w:bookmarkEnd w:id="32"/>
      <w:bookmarkEnd w:id="33"/>
    </w:p>
    <w:tbl>
      <w:tblPr>
        <w:tblStyle w:val="TableGrid8"/>
        <w:tblW w:w="0" w:type="auto"/>
        <w:tblLayout w:type="fixed"/>
        <w:tblLook w:val="0020" w:firstRow="1" w:lastRow="0" w:firstColumn="0" w:lastColumn="0" w:noHBand="0" w:noVBand="0"/>
      </w:tblPr>
      <w:tblGrid>
        <w:gridCol w:w="2448"/>
        <w:gridCol w:w="4050"/>
      </w:tblGrid>
      <w:tr w:rsidR="008470A2" w:rsidTr="00375B06">
        <w:trPr>
          <w:cnfStyle w:val="100000000000" w:firstRow="1" w:lastRow="0" w:firstColumn="0" w:lastColumn="0" w:oddVBand="0" w:evenVBand="0" w:oddHBand="0" w:evenHBand="0" w:firstRowFirstColumn="0" w:firstRowLastColumn="0" w:lastRowFirstColumn="0" w:lastRowLastColumn="0"/>
        </w:trPr>
        <w:tc>
          <w:tcPr>
            <w:tcW w:w="2448" w:type="dxa"/>
          </w:tcPr>
          <w:p w:rsidR="008470A2" w:rsidRDefault="008470A2" w:rsidP="004429DB">
            <w:pPr>
              <w:pStyle w:val="TableHead"/>
            </w:pPr>
            <w:r>
              <w:t>Primary Actor</w:t>
            </w:r>
          </w:p>
        </w:tc>
        <w:tc>
          <w:tcPr>
            <w:tcW w:w="4050" w:type="dxa"/>
          </w:tcPr>
          <w:p w:rsidR="008470A2" w:rsidRDefault="008470A2" w:rsidP="004429DB">
            <w:pPr>
              <w:pStyle w:val="TableHead"/>
            </w:pPr>
            <w:r>
              <w:t>Use Cases</w:t>
            </w:r>
          </w:p>
        </w:tc>
      </w:tr>
      <w:tr w:rsidR="008470A2" w:rsidTr="00375B06">
        <w:tc>
          <w:tcPr>
            <w:tcW w:w="2448" w:type="dxa"/>
          </w:tcPr>
          <w:p w:rsidR="008470A2" w:rsidRDefault="008470A2" w:rsidP="00054EBC">
            <w:pPr>
              <w:pStyle w:val="TableText"/>
            </w:pPr>
            <w:r>
              <w:t>User</w:t>
            </w:r>
          </w:p>
        </w:tc>
        <w:tc>
          <w:tcPr>
            <w:tcW w:w="4050" w:type="dxa"/>
          </w:tcPr>
          <w:p w:rsidR="008470A2" w:rsidRDefault="008470A2" w:rsidP="00B65F75">
            <w:pPr>
              <w:pStyle w:val="TableText"/>
              <w:numPr>
                <w:ilvl w:val="0"/>
                <w:numId w:val="18"/>
              </w:numPr>
            </w:pPr>
            <w:r>
              <w:t xml:space="preserve">Configure Application Setting </w:t>
            </w:r>
          </w:p>
          <w:p w:rsidR="008470A2" w:rsidRDefault="008470A2" w:rsidP="00B65F75">
            <w:pPr>
              <w:pStyle w:val="TableText"/>
              <w:numPr>
                <w:ilvl w:val="0"/>
                <w:numId w:val="18"/>
              </w:numPr>
            </w:pPr>
            <w:r>
              <w:t>Enter Study Mode</w:t>
            </w:r>
          </w:p>
          <w:p w:rsidR="009B08A6" w:rsidRDefault="009B08A6" w:rsidP="00B65F75">
            <w:pPr>
              <w:pStyle w:val="TableText"/>
              <w:numPr>
                <w:ilvl w:val="0"/>
                <w:numId w:val="18"/>
              </w:numPr>
            </w:pPr>
            <w:r>
              <w:t>Pause Study Mode</w:t>
            </w:r>
          </w:p>
          <w:p w:rsidR="00CE108A" w:rsidRDefault="00CE108A" w:rsidP="00B65F75">
            <w:pPr>
              <w:pStyle w:val="TableText"/>
              <w:numPr>
                <w:ilvl w:val="0"/>
                <w:numId w:val="18"/>
              </w:numPr>
            </w:pPr>
            <w:r>
              <w:t>Force stop Study mode</w:t>
            </w:r>
          </w:p>
          <w:p w:rsidR="00D56D49" w:rsidRDefault="00D56D49" w:rsidP="00B65F75">
            <w:pPr>
              <w:pStyle w:val="TableText"/>
              <w:numPr>
                <w:ilvl w:val="0"/>
                <w:numId w:val="18"/>
              </w:numPr>
            </w:pPr>
            <w:r>
              <w:t>Snooze for study mode.</w:t>
            </w:r>
          </w:p>
          <w:p w:rsidR="008470A2" w:rsidRDefault="008470A2" w:rsidP="00B65F75">
            <w:pPr>
              <w:pStyle w:val="TableText"/>
              <w:numPr>
                <w:ilvl w:val="0"/>
                <w:numId w:val="18"/>
              </w:numPr>
            </w:pPr>
            <w:r>
              <w:t>Enter Relaxing Mode</w:t>
            </w:r>
          </w:p>
          <w:p w:rsidR="00E67562" w:rsidRDefault="00E67562" w:rsidP="00B65F75">
            <w:pPr>
              <w:pStyle w:val="TableText"/>
              <w:numPr>
                <w:ilvl w:val="0"/>
                <w:numId w:val="18"/>
              </w:numPr>
            </w:pPr>
            <w:r>
              <w:t>Update content</w:t>
            </w:r>
          </w:p>
          <w:p w:rsidR="00E67562" w:rsidRDefault="00E67562" w:rsidP="00B65F75">
            <w:pPr>
              <w:pStyle w:val="TableText"/>
              <w:numPr>
                <w:ilvl w:val="0"/>
                <w:numId w:val="18"/>
              </w:numPr>
            </w:pPr>
            <w:r>
              <w:t>Send feedback and suggestion</w:t>
            </w:r>
          </w:p>
        </w:tc>
      </w:tr>
      <w:tr w:rsidR="008470A2" w:rsidTr="00375B06">
        <w:tc>
          <w:tcPr>
            <w:tcW w:w="2448" w:type="dxa"/>
          </w:tcPr>
          <w:p w:rsidR="008470A2" w:rsidRDefault="008470A2" w:rsidP="00054EBC">
            <w:pPr>
              <w:pStyle w:val="TableText"/>
            </w:pPr>
            <w:r>
              <w:t>Content Manager</w:t>
            </w:r>
          </w:p>
        </w:tc>
        <w:tc>
          <w:tcPr>
            <w:tcW w:w="4050" w:type="dxa"/>
          </w:tcPr>
          <w:p w:rsidR="008470A2" w:rsidRDefault="00E67562" w:rsidP="00B65F75">
            <w:pPr>
              <w:pStyle w:val="TableText"/>
              <w:numPr>
                <w:ilvl w:val="0"/>
                <w:numId w:val="18"/>
              </w:numPr>
            </w:pPr>
            <w:r>
              <w:t>Login</w:t>
            </w:r>
          </w:p>
          <w:p w:rsidR="008470A2" w:rsidRDefault="00E67562" w:rsidP="00B65F75">
            <w:pPr>
              <w:pStyle w:val="TableText"/>
              <w:numPr>
                <w:ilvl w:val="0"/>
                <w:numId w:val="18"/>
              </w:numPr>
            </w:pPr>
            <w:r>
              <w:t>Change Password</w:t>
            </w:r>
          </w:p>
          <w:p w:rsidR="008470A2" w:rsidRDefault="00E67562" w:rsidP="00B65F75">
            <w:pPr>
              <w:pStyle w:val="TableText"/>
              <w:numPr>
                <w:ilvl w:val="0"/>
                <w:numId w:val="18"/>
              </w:numPr>
            </w:pPr>
            <w:r>
              <w:t>Add new content</w:t>
            </w:r>
          </w:p>
          <w:p w:rsidR="006B21BC" w:rsidRDefault="006B21BC" w:rsidP="00B65F75">
            <w:pPr>
              <w:pStyle w:val="TableText"/>
              <w:numPr>
                <w:ilvl w:val="0"/>
                <w:numId w:val="18"/>
              </w:numPr>
            </w:pPr>
            <w:r>
              <w:t>View content</w:t>
            </w:r>
            <w:r w:rsidR="00C05E25">
              <w:t xml:space="preserve"> database </w:t>
            </w:r>
          </w:p>
          <w:p w:rsidR="00E67562" w:rsidRDefault="00E67562" w:rsidP="00B65F75">
            <w:pPr>
              <w:pStyle w:val="TableText"/>
              <w:numPr>
                <w:ilvl w:val="0"/>
                <w:numId w:val="18"/>
              </w:numPr>
            </w:pPr>
            <w:r>
              <w:t>Edit content</w:t>
            </w:r>
          </w:p>
          <w:p w:rsidR="00E67562" w:rsidRDefault="00E67562" w:rsidP="00B65F75">
            <w:pPr>
              <w:pStyle w:val="TableText"/>
              <w:numPr>
                <w:ilvl w:val="0"/>
                <w:numId w:val="18"/>
              </w:numPr>
            </w:pPr>
            <w:r>
              <w:t>Remove content</w:t>
            </w:r>
          </w:p>
          <w:p w:rsidR="00E67562" w:rsidRDefault="00E67562" w:rsidP="00B65F75">
            <w:pPr>
              <w:pStyle w:val="TableText"/>
              <w:numPr>
                <w:ilvl w:val="0"/>
                <w:numId w:val="18"/>
              </w:numPr>
            </w:pPr>
            <w:r>
              <w:t>View feedback and suggestion</w:t>
            </w:r>
          </w:p>
        </w:tc>
      </w:tr>
    </w:tbl>
    <w:p w:rsidR="008470A2" w:rsidRPr="008470A2" w:rsidRDefault="008470A2" w:rsidP="008470A2"/>
    <w:p w:rsidR="0050513B" w:rsidRDefault="008B44D1" w:rsidP="00B65F75">
      <w:pPr>
        <w:pStyle w:val="InfoBlue"/>
        <w:numPr>
          <w:ilvl w:val="0"/>
          <w:numId w:val="16"/>
        </w:numPr>
        <w:rPr>
          <w:b/>
          <w:sz w:val="24"/>
        </w:rPr>
      </w:pPr>
      <w:r w:rsidRPr="008B44D1">
        <w:rPr>
          <w:b/>
          <w:sz w:val="24"/>
        </w:rPr>
        <w:t>Client Side</w:t>
      </w:r>
    </w:p>
    <w:tbl>
      <w:tblPr>
        <w:tblStyle w:val="TableGrid8"/>
        <w:tblW w:w="9558" w:type="dxa"/>
        <w:tblLayout w:type="fixed"/>
        <w:tblLook w:val="0020" w:firstRow="1" w:lastRow="0" w:firstColumn="0" w:lastColumn="0" w:noHBand="0" w:noVBand="0"/>
      </w:tblPr>
      <w:tblGrid>
        <w:gridCol w:w="2268"/>
        <w:gridCol w:w="2196"/>
        <w:gridCol w:w="2196"/>
        <w:gridCol w:w="2898"/>
      </w:tblGrid>
      <w:tr w:rsidR="008B44D1"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8B44D1" w:rsidRPr="00B20EEB" w:rsidRDefault="008B44D1" w:rsidP="00737802">
            <w:pPr>
              <w:jc w:val="right"/>
              <w:rPr>
                <w:b w:val="0"/>
              </w:rPr>
            </w:pPr>
            <w:r w:rsidRPr="00B20EEB">
              <w:rPr>
                <w:b w:val="0"/>
              </w:rPr>
              <w:t>Use Case ID:</w:t>
            </w:r>
          </w:p>
        </w:tc>
        <w:tc>
          <w:tcPr>
            <w:tcW w:w="7290" w:type="dxa"/>
            <w:gridSpan w:val="3"/>
          </w:tcPr>
          <w:p w:rsidR="008B44D1" w:rsidRDefault="008B44D1" w:rsidP="008B44D1">
            <w:pPr>
              <w:ind w:hanging="547"/>
            </w:pPr>
            <w:r>
              <w:t>RR01</w:t>
            </w:r>
          </w:p>
        </w:tc>
      </w:tr>
      <w:tr w:rsidR="008B44D1" w:rsidTr="00375B06">
        <w:tc>
          <w:tcPr>
            <w:tcW w:w="2268" w:type="dxa"/>
          </w:tcPr>
          <w:p w:rsidR="008B44D1" w:rsidRPr="00B20EEB" w:rsidRDefault="008B44D1" w:rsidP="00737802">
            <w:pPr>
              <w:jc w:val="right"/>
              <w:rPr>
                <w:b/>
              </w:rPr>
            </w:pPr>
            <w:r w:rsidRPr="00B20EEB">
              <w:rPr>
                <w:b/>
              </w:rPr>
              <w:t>Use Case Name:</w:t>
            </w:r>
          </w:p>
        </w:tc>
        <w:tc>
          <w:tcPr>
            <w:tcW w:w="7290" w:type="dxa"/>
            <w:gridSpan w:val="3"/>
          </w:tcPr>
          <w:p w:rsidR="008B44D1" w:rsidRDefault="00174818" w:rsidP="00174818">
            <w:pPr>
              <w:ind w:hanging="547"/>
            </w:pPr>
            <w:r>
              <w:t>Configure Application Setting</w:t>
            </w:r>
          </w:p>
        </w:tc>
      </w:tr>
      <w:tr w:rsidR="008B44D1" w:rsidTr="00375B06">
        <w:tc>
          <w:tcPr>
            <w:tcW w:w="2268" w:type="dxa"/>
          </w:tcPr>
          <w:p w:rsidR="008B44D1" w:rsidRPr="00B20EEB" w:rsidRDefault="008B44D1" w:rsidP="00737802">
            <w:pPr>
              <w:jc w:val="right"/>
              <w:rPr>
                <w:b/>
              </w:rPr>
            </w:pPr>
            <w:r w:rsidRPr="00B20EEB">
              <w:rPr>
                <w:b/>
              </w:rPr>
              <w:t>Created By:</w:t>
            </w:r>
          </w:p>
        </w:tc>
        <w:tc>
          <w:tcPr>
            <w:tcW w:w="2196" w:type="dxa"/>
          </w:tcPr>
          <w:p w:rsidR="008B44D1" w:rsidRDefault="00174818" w:rsidP="008B44D1">
            <w:pPr>
              <w:ind w:hanging="547"/>
            </w:pPr>
            <w:proofErr w:type="spellStart"/>
            <w:r>
              <w:t>LongNH</w:t>
            </w:r>
            <w:proofErr w:type="spellEnd"/>
          </w:p>
        </w:tc>
        <w:tc>
          <w:tcPr>
            <w:tcW w:w="2196" w:type="dxa"/>
          </w:tcPr>
          <w:p w:rsidR="008B44D1" w:rsidRPr="00B20EEB" w:rsidRDefault="008B44D1" w:rsidP="008B44D1">
            <w:pPr>
              <w:ind w:hanging="547"/>
              <w:jc w:val="right"/>
              <w:rPr>
                <w:b/>
              </w:rPr>
            </w:pPr>
            <w:r w:rsidRPr="00B20EEB">
              <w:rPr>
                <w:b/>
              </w:rPr>
              <w:t>Last Updated By:</w:t>
            </w:r>
          </w:p>
        </w:tc>
        <w:tc>
          <w:tcPr>
            <w:tcW w:w="2898" w:type="dxa"/>
          </w:tcPr>
          <w:p w:rsidR="008B44D1" w:rsidRDefault="00174818" w:rsidP="008B44D1">
            <w:pPr>
              <w:ind w:hanging="547"/>
            </w:pPr>
            <w:proofErr w:type="spellStart"/>
            <w:r>
              <w:t>LongNH</w:t>
            </w:r>
            <w:proofErr w:type="spellEnd"/>
          </w:p>
        </w:tc>
      </w:tr>
      <w:tr w:rsidR="008B44D1" w:rsidTr="00375B06">
        <w:tc>
          <w:tcPr>
            <w:tcW w:w="2268" w:type="dxa"/>
          </w:tcPr>
          <w:p w:rsidR="008B44D1" w:rsidRPr="00B20EEB" w:rsidRDefault="008B44D1" w:rsidP="00737802">
            <w:pPr>
              <w:jc w:val="right"/>
              <w:rPr>
                <w:b/>
              </w:rPr>
            </w:pPr>
            <w:r w:rsidRPr="00B20EEB">
              <w:rPr>
                <w:b/>
              </w:rPr>
              <w:t>Date Created:</w:t>
            </w:r>
          </w:p>
        </w:tc>
        <w:tc>
          <w:tcPr>
            <w:tcW w:w="2196" w:type="dxa"/>
          </w:tcPr>
          <w:p w:rsidR="008B44D1" w:rsidRDefault="00CD4F4D" w:rsidP="00174818">
            <w:pPr>
              <w:ind w:hanging="547"/>
            </w:pPr>
            <w:r>
              <w:t>February 24, 2014</w:t>
            </w:r>
          </w:p>
        </w:tc>
        <w:tc>
          <w:tcPr>
            <w:tcW w:w="2196" w:type="dxa"/>
          </w:tcPr>
          <w:p w:rsidR="008B44D1" w:rsidRPr="00B20EEB" w:rsidRDefault="008B44D1" w:rsidP="008B44D1">
            <w:pPr>
              <w:ind w:hanging="547"/>
              <w:jc w:val="right"/>
              <w:rPr>
                <w:b/>
              </w:rPr>
            </w:pPr>
            <w:r w:rsidRPr="00B20EEB">
              <w:rPr>
                <w:b/>
              </w:rPr>
              <w:t>Date Last Updated:</w:t>
            </w:r>
          </w:p>
        </w:tc>
        <w:tc>
          <w:tcPr>
            <w:tcW w:w="2898" w:type="dxa"/>
          </w:tcPr>
          <w:p w:rsidR="008B44D1" w:rsidRDefault="00CD4F4D" w:rsidP="008B44D1">
            <w:pPr>
              <w:ind w:hanging="547"/>
            </w:pPr>
            <w:r>
              <w:t>February 24, 2014</w:t>
            </w:r>
          </w:p>
        </w:tc>
      </w:tr>
      <w:tr w:rsidR="008B44D1" w:rsidTr="00375B06">
        <w:tc>
          <w:tcPr>
            <w:tcW w:w="2268" w:type="dxa"/>
          </w:tcPr>
          <w:p w:rsidR="008B44D1" w:rsidRPr="00B20EEB" w:rsidRDefault="008B44D1" w:rsidP="00737802">
            <w:pPr>
              <w:jc w:val="right"/>
              <w:rPr>
                <w:b/>
              </w:rPr>
            </w:pPr>
            <w:r w:rsidRPr="00B20EEB">
              <w:rPr>
                <w:b/>
              </w:rPr>
              <w:t>Actors:</w:t>
            </w:r>
          </w:p>
        </w:tc>
        <w:tc>
          <w:tcPr>
            <w:tcW w:w="7290" w:type="dxa"/>
            <w:gridSpan w:val="3"/>
          </w:tcPr>
          <w:p w:rsidR="008B44D1" w:rsidRDefault="00174818" w:rsidP="003F62B2">
            <w:pPr>
              <w:ind w:left="0"/>
            </w:pPr>
            <w:r>
              <w:t xml:space="preserve">User </w:t>
            </w:r>
          </w:p>
        </w:tc>
      </w:tr>
      <w:tr w:rsidR="008B44D1" w:rsidTr="00375B06">
        <w:tc>
          <w:tcPr>
            <w:tcW w:w="2268" w:type="dxa"/>
          </w:tcPr>
          <w:p w:rsidR="008B44D1" w:rsidRPr="00B20EEB" w:rsidRDefault="008B44D1" w:rsidP="00737802">
            <w:pPr>
              <w:jc w:val="right"/>
              <w:rPr>
                <w:b/>
              </w:rPr>
            </w:pPr>
            <w:r w:rsidRPr="00B20EEB">
              <w:rPr>
                <w:b/>
              </w:rPr>
              <w:t>Description:</w:t>
            </w:r>
          </w:p>
        </w:tc>
        <w:tc>
          <w:tcPr>
            <w:tcW w:w="7290" w:type="dxa"/>
            <w:gridSpan w:val="3"/>
          </w:tcPr>
          <w:p w:rsidR="008B44D1" w:rsidRDefault="003F62B2" w:rsidP="005B2B22">
            <w:pPr>
              <w:ind w:left="0"/>
            </w:pPr>
            <w:r>
              <w:t>User enter Setting Activity to</w:t>
            </w:r>
            <w:r w:rsidR="005B2B22">
              <w:t xml:space="preserve"> configure: Learning duration, R</w:t>
            </w:r>
            <w:r>
              <w:t xml:space="preserve">elaxing duration, </w:t>
            </w:r>
            <w:r w:rsidR="005B2B22">
              <w:t>A</w:t>
            </w:r>
            <w:r>
              <w:t>larm method</w:t>
            </w:r>
            <w:r w:rsidR="00C75AAF">
              <w:t>, Alarm sound</w:t>
            </w:r>
          </w:p>
        </w:tc>
      </w:tr>
      <w:tr w:rsidR="008B44D1" w:rsidTr="00375B06">
        <w:trPr>
          <w:trHeight w:val="219"/>
        </w:trPr>
        <w:tc>
          <w:tcPr>
            <w:tcW w:w="2268" w:type="dxa"/>
          </w:tcPr>
          <w:p w:rsidR="008B44D1" w:rsidRPr="00B20EEB" w:rsidRDefault="008B44D1" w:rsidP="00737802">
            <w:pPr>
              <w:jc w:val="right"/>
              <w:rPr>
                <w:b/>
              </w:rPr>
            </w:pPr>
            <w:r w:rsidRPr="00B20EEB">
              <w:rPr>
                <w:b/>
              </w:rPr>
              <w:t>Pre</w:t>
            </w:r>
            <w:r w:rsidR="004C7DDA" w:rsidRPr="00B20EEB">
              <w:rPr>
                <w:b/>
              </w:rPr>
              <w:t>-</w:t>
            </w:r>
            <w:r w:rsidRPr="00B20EEB">
              <w:rPr>
                <w:b/>
              </w:rPr>
              <w:t>conditions:</w:t>
            </w:r>
          </w:p>
        </w:tc>
        <w:tc>
          <w:tcPr>
            <w:tcW w:w="7290" w:type="dxa"/>
            <w:gridSpan w:val="3"/>
          </w:tcPr>
          <w:p w:rsidR="008B44D1" w:rsidRDefault="003F62B2" w:rsidP="00737802">
            <w:pPr>
              <w:spacing w:before="0" w:after="0"/>
              <w:ind w:left="360"/>
            </w:pPr>
            <w:r>
              <w:t>User opened application</w:t>
            </w:r>
          </w:p>
        </w:tc>
      </w:tr>
      <w:tr w:rsidR="008B44D1" w:rsidTr="00375B06">
        <w:tc>
          <w:tcPr>
            <w:tcW w:w="2268" w:type="dxa"/>
          </w:tcPr>
          <w:p w:rsidR="008B44D1" w:rsidRPr="00B20EEB" w:rsidRDefault="008B44D1" w:rsidP="00737802">
            <w:pPr>
              <w:jc w:val="right"/>
              <w:rPr>
                <w:b/>
              </w:rPr>
            </w:pPr>
            <w:r w:rsidRPr="00B20EEB">
              <w:rPr>
                <w:b/>
              </w:rPr>
              <w:t>Post</w:t>
            </w:r>
            <w:r w:rsidR="004C7DDA" w:rsidRPr="00B20EEB">
              <w:rPr>
                <w:b/>
              </w:rPr>
              <w:t>-</w:t>
            </w:r>
            <w:r w:rsidRPr="00B20EEB">
              <w:rPr>
                <w:b/>
              </w:rPr>
              <w:t>conditions:</w:t>
            </w:r>
          </w:p>
        </w:tc>
        <w:tc>
          <w:tcPr>
            <w:tcW w:w="7290" w:type="dxa"/>
            <w:gridSpan w:val="3"/>
          </w:tcPr>
          <w:p w:rsidR="008B44D1" w:rsidRDefault="00737802" w:rsidP="00737802">
            <w:pPr>
              <w:spacing w:before="0" w:after="0"/>
              <w:ind w:left="360"/>
            </w:pPr>
            <w:r>
              <w:t>Changes to Application Setting made by user are updated</w:t>
            </w:r>
          </w:p>
        </w:tc>
      </w:tr>
      <w:tr w:rsidR="008B44D1" w:rsidTr="00375B06">
        <w:tc>
          <w:tcPr>
            <w:tcW w:w="2268" w:type="dxa"/>
          </w:tcPr>
          <w:p w:rsidR="008B44D1" w:rsidRPr="00B20EEB" w:rsidRDefault="008B44D1" w:rsidP="00737802">
            <w:pPr>
              <w:jc w:val="right"/>
              <w:rPr>
                <w:b/>
              </w:rPr>
            </w:pPr>
            <w:r w:rsidRPr="00B20EEB">
              <w:rPr>
                <w:b/>
              </w:rPr>
              <w:t>Normal Flow:</w:t>
            </w:r>
          </w:p>
        </w:tc>
        <w:tc>
          <w:tcPr>
            <w:tcW w:w="7290" w:type="dxa"/>
            <w:gridSpan w:val="3"/>
          </w:tcPr>
          <w:p w:rsidR="005B2B22" w:rsidRPr="005B2B22" w:rsidRDefault="005B2B22" w:rsidP="005B2B22">
            <w:pPr>
              <w:spacing w:before="0" w:after="0"/>
              <w:ind w:left="0"/>
              <w:rPr>
                <w:b/>
              </w:rPr>
            </w:pPr>
            <w:r>
              <w:rPr>
                <w:b/>
              </w:rPr>
              <w:t xml:space="preserve">1.0 </w:t>
            </w:r>
            <w:r w:rsidRPr="005B2B22">
              <w:rPr>
                <w:b/>
              </w:rPr>
              <w:t>Setting for Learning duration and Relaxing duration</w:t>
            </w:r>
          </w:p>
          <w:p w:rsidR="008B44D1" w:rsidRDefault="007B46B6" w:rsidP="00B65F75">
            <w:pPr>
              <w:numPr>
                <w:ilvl w:val="0"/>
                <w:numId w:val="17"/>
              </w:numPr>
              <w:spacing w:before="0" w:after="0"/>
            </w:pPr>
            <w:r>
              <w:t xml:space="preserve">User click </w:t>
            </w:r>
            <w:r w:rsidR="002B1DE0">
              <w:t>on [Setting] button</w:t>
            </w:r>
            <w:r w:rsidR="00736F0C">
              <w:t xml:space="preserve"> (See </w:t>
            </w:r>
            <w:hyperlink w:anchor="_Appendix_C:_Main" w:history="1">
              <w:r w:rsidR="00736F0C" w:rsidRPr="00AA3C86">
                <w:rPr>
                  <w:rStyle w:val="Hyperlink"/>
                </w:rPr>
                <w:t>Appendix C</w:t>
              </w:r>
            </w:hyperlink>
            <w:r w:rsidR="00736F0C">
              <w:t>)</w:t>
            </w:r>
          </w:p>
          <w:p w:rsidR="002B1DE0" w:rsidRDefault="00D56D49" w:rsidP="00B65F75">
            <w:pPr>
              <w:numPr>
                <w:ilvl w:val="0"/>
                <w:numId w:val="17"/>
              </w:numPr>
              <w:spacing w:before="0" w:after="0"/>
            </w:pPr>
            <w:r>
              <w:lastRenderedPageBreak/>
              <w:t>App</w:t>
            </w:r>
            <w:r w:rsidR="002B1DE0">
              <w:t xml:space="preserve"> provide a screen where user can choose what setting to change, include learning duration, relaxing duration, alarm method</w:t>
            </w:r>
            <w:r w:rsidR="00E51BBB">
              <w:t>, Restore default</w:t>
            </w:r>
          </w:p>
          <w:p w:rsidR="002B1DE0" w:rsidRDefault="002B1DE0" w:rsidP="00B65F75">
            <w:pPr>
              <w:numPr>
                <w:ilvl w:val="0"/>
                <w:numId w:val="17"/>
              </w:numPr>
              <w:spacing w:before="0" w:after="0"/>
            </w:pPr>
            <w:r>
              <w:t xml:space="preserve">User click on </w:t>
            </w:r>
            <w:r w:rsidR="005B2B22">
              <w:t>[Learning duration] or [Relaxing duration]</w:t>
            </w:r>
          </w:p>
          <w:p w:rsidR="002B1DE0" w:rsidRDefault="00D56D49" w:rsidP="00B65F75">
            <w:pPr>
              <w:numPr>
                <w:ilvl w:val="0"/>
                <w:numId w:val="17"/>
              </w:numPr>
              <w:spacing w:before="0" w:after="0"/>
            </w:pPr>
            <w:r>
              <w:t>App</w:t>
            </w:r>
            <w:r w:rsidR="002B1DE0">
              <w:t xml:space="preserve"> asks the user </w:t>
            </w:r>
            <w:r w:rsidR="005B2B22">
              <w:t>for value of that setting</w:t>
            </w:r>
          </w:p>
          <w:p w:rsidR="002B1DE0" w:rsidRDefault="005B2B22" w:rsidP="00B65F75">
            <w:pPr>
              <w:numPr>
                <w:ilvl w:val="0"/>
                <w:numId w:val="17"/>
              </w:numPr>
              <w:spacing w:before="0" w:after="0"/>
            </w:pPr>
            <w:r>
              <w:t>System saved setting</w:t>
            </w:r>
          </w:p>
        </w:tc>
      </w:tr>
      <w:tr w:rsidR="008B44D1" w:rsidTr="00375B06">
        <w:tc>
          <w:tcPr>
            <w:tcW w:w="2268" w:type="dxa"/>
          </w:tcPr>
          <w:p w:rsidR="008B44D1" w:rsidRPr="00B20EEB" w:rsidRDefault="008B44D1" w:rsidP="00737802">
            <w:pPr>
              <w:jc w:val="right"/>
              <w:rPr>
                <w:b/>
              </w:rPr>
            </w:pPr>
            <w:r w:rsidRPr="00B20EEB">
              <w:rPr>
                <w:b/>
              </w:rPr>
              <w:lastRenderedPageBreak/>
              <w:t>Alternative Flows:</w:t>
            </w:r>
          </w:p>
        </w:tc>
        <w:tc>
          <w:tcPr>
            <w:tcW w:w="7290" w:type="dxa"/>
            <w:gridSpan w:val="3"/>
          </w:tcPr>
          <w:p w:rsidR="008B44D1" w:rsidRDefault="005B2B22" w:rsidP="005B2B22">
            <w:pPr>
              <w:spacing w:before="0" w:after="0"/>
              <w:ind w:left="0"/>
            </w:pPr>
            <w:r>
              <w:rPr>
                <w:b/>
              </w:rPr>
              <w:t xml:space="preserve">1.1 </w:t>
            </w:r>
            <w:r w:rsidRPr="005B2B22">
              <w:rPr>
                <w:b/>
              </w:rPr>
              <w:t>Setting for Alarm method</w:t>
            </w:r>
            <w:r>
              <w:t xml:space="preserve"> (branch after step 2)</w:t>
            </w:r>
          </w:p>
          <w:p w:rsidR="005B2B22" w:rsidRDefault="005B2B22" w:rsidP="00B65F75">
            <w:pPr>
              <w:numPr>
                <w:ilvl w:val="0"/>
                <w:numId w:val="19"/>
              </w:numPr>
              <w:spacing w:before="0" w:after="0"/>
              <w:ind w:left="432" w:hanging="450"/>
            </w:pPr>
            <w:r>
              <w:t>User click on [Alarm method]</w:t>
            </w:r>
          </w:p>
          <w:p w:rsidR="005B2B22" w:rsidRDefault="00D56D49" w:rsidP="00B65F75">
            <w:pPr>
              <w:numPr>
                <w:ilvl w:val="0"/>
                <w:numId w:val="19"/>
              </w:numPr>
              <w:spacing w:before="0" w:after="0"/>
              <w:ind w:left="432" w:hanging="450"/>
            </w:pPr>
            <w:r>
              <w:t>App</w:t>
            </w:r>
            <w:r w:rsidR="005B2B22">
              <w:t xml:space="preserve"> asks the user to choose one of these option: [Sound Only], [Sound + Vibrate], [Vibrate Only]</w:t>
            </w:r>
          </w:p>
          <w:p w:rsidR="005B2B22" w:rsidRDefault="005B2B22" w:rsidP="00B65F75">
            <w:pPr>
              <w:numPr>
                <w:ilvl w:val="0"/>
                <w:numId w:val="19"/>
              </w:numPr>
              <w:spacing w:before="0" w:after="0"/>
              <w:ind w:left="432" w:hanging="450"/>
            </w:pPr>
            <w:r>
              <w:t>Return to step 5</w:t>
            </w:r>
          </w:p>
          <w:p w:rsidR="00E51BBB" w:rsidRDefault="00E51BBB" w:rsidP="00E51BBB">
            <w:pPr>
              <w:spacing w:before="0" w:after="0"/>
            </w:pPr>
          </w:p>
          <w:p w:rsidR="00C75AAF" w:rsidRPr="00C75AAF" w:rsidRDefault="00C75AAF" w:rsidP="00C75AAF">
            <w:pPr>
              <w:spacing w:before="0" w:after="0"/>
              <w:ind w:left="0"/>
            </w:pPr>
            <w:r w:rsidRPr="00C75AAF">
              <w:rPr>
                <w:b/>
              </w:rPr>
              <w:t>1.2 Choose alarm sound</w:t>
            </w:r>
            <w:r>
              <w:rPr>
                <w:b/>
              </w:rPr>
              <w:t xml:space="preserve"> </w:t>
            </w:r>
            <w:r>
              <w:t>(brand after step 2)</w:t>
            </w:r>
          </w:p>
          <w:p w:rsidR="00C75AAF" w:rsidRDefault="00C75AAF" w:rsidP="00C75AAF">
            <w:pPr>
              <w:spacing w:before="0" w:after="0"/>
              <w:ind w:left="0"/>
            </w:pPr>
            <w:r>
              <w:rPr>
                <w:b/>
              </w:rPr>
              <w:t xml:space="preserve">1.   </w:t>
            </w:r>
            <w:r>
              <w:t>User click on [Alarm sound]</w:t>
            </w:r>
          </w:p>
          <w:p w:rsidR="00C75AAF" w:rsidRDefault="00C75AAF" w:rsidP="00C75AAF">
            <w:pPr>
              <w:spacing w:before="0" w:after="0"/>
              <w:ind w:left="0"/>
            </w:pPr>
            <w:r>
              <w:t xml:space="preserve">2.   </w:t>
            </w:r>
            <w:r w:rsidR="00D56D49">
              <w:t>App</w:t>
            </w:r>
            <w:r>
              <w:t xml:space="preserve"> asks the user to choose sound from Alarm collection of RR</w:t>
            </w:r>
          </w:p>
          <w:p w:rsidR="00A72995" w:rsidRPr="00C75AAF" w:rsidRDefault="00A72995" w:rsidP="00C75AAF">
            <w:pPr>
              <w:spacing w:before="0" w:after="0"/>
              <w:ind w:left="0"/>
            </w:pPr>
            <w:r>
              <w:t>3.   Return to step 5</w:t>
            </w:r>
          </w:p>
          <w:p w:rsidR="00C75AAF" w:rsidRDefault="00C75AAF" w:rsidP="00C75AAF">
            <w:pPr>
              <w:spacing w:before="0" w:after="0"/>
              <w:ind w:left="0"/>
            </w:pPr>
          </w:p>
          <w:p w:rsidR="00E51BBB" w:rsidRPr="00E51BBB" w:rsidRDefault="00C75AAF" w:rsidP="00E51BBB">
            <w:pPr>
              <w:spacing w:before="0" w:after="0"/>
              <w:ind w:left="0"/>
            </w:pPr>
            <w:r>
              <w:rPr>
                <w:b/>
              </w:rPr>
              <w:t>1.3</w:t>
            </w:r>
            <w:r w:rsidR="00E51BBB" w:rsidRPr="00E51BBB">
              <w:rPr>
                <w:b/>
              </w:rPr>
              <w:t xml:space="preserve"> Restore to default setting</w:t>
            </w:r>
            <w:r w:rsidR="00E51BBB">
              <w:rPr>
                <w:b/>
              </w:rPr>
              <w:t xml:space="preserve"> </w:t>
            </w:r>
            <w:r w:rsidR="00E51BBB">
              <w:t>(brand after step 2)</w:t>
            </w:r>
          </w:p>
          <w:p w:rsidR="00E51BBB" w:rsidRDefault="00E51BBB" w:rsidP="00E51BBB">
            <w:pPr>
              <w:spacing w:before="0" w:after="0"/>
              <w:ind w:left="0"/>
            </w:pPr>
            <w:r>
              <w:t>1.  User click on [Restore default]</w:t>
            </w:r>
          </w:p>
          <w:p w:rsidR="00E51BBB" w:rsidRDefault="00E51BBB" w:rsidP="00E51BBB">
            <w:pPr>
              <w:spacing w:before="0" w:after="0"/>
              <w:ind w:left="0"/>
            </w:pPr>
            <w:r>
              <w:t xml:space="preserve">2.  </w:t>
            </w:r>
            <w:r w:rsidR="00D56D49">
              <w:t>App</w:t>
            </w:r>
            <w:r>
              <w:t xml:space="preserve"> restored default setting</w:t>
            </w:r>
          </w:p>
          <w:p w:rsidR="00E51BBB" w:rsidRPr="00E51BBB" w:rsidRDefault="00E51BBB" w:rsidP="00D56D49">
            <w:pPr>
              <w:spacing w:before="0" w:after="0"/>
              <w:ind w:left="0"/>
            </w:pPr>
            <w:r>
              <w:t xml:space="preserve">3.  </w:t>
            </w:r>
            <w:r w:rsidR="00D56D49">
              <w:t>App</w:t>
            </w:r>
            <w:r>
              <w:t xml:space="preserve"> inform user that all setting has been restore to default value.</w:t>
            </w:r>
          </w:p>
        </w:tc>
      </w:tr>
      <w:tr w:rsidR="008B44D1" w:rsidTr="00375B06">
        <w:tc>
          <w:tcPr>
            <w:tcW w:w="2268" w:type="dxa"/>
          </w:tcPr>
          <w:p w:rsidR="008B44D1" w:rsidRPr="00B20EEB" w:rsidRDefault="008B44D1" w:rsidP="00737802">
            <w:pPr>
              <w:jc w:val="right"/>
              <w:rPr>
                <w:b/>
              </w:rPr>
            </w:pPr>
            <w:r w:rsidRPr="00B20EEB">
              <w:rPr>
                <w:b/>
              </w:rPr>
              <w:t>Exceptions:</w:t>
            </w:r>
          </w:p>
        </w:tc>
        <w:tc>
          <w:tcPr>
            <w:tcW w:w="7290" w:type="dxa"/>
            <w:gridSpan w:val="3"/>
          </w:tcPr>
          <w:p w:rsidR="00276A6C" w:rsidRPr="00276A6C" w:rsidRDefault="00276A6C" w:rsidP="00276A6C">
            <w:pPr>
              <w:spacing w:before="0" w:after="0"/>
              <w:ind w:left="0"/>
              <w:rPr>
                <w:b/>
              </w:rPr>
            </w:pPr>
            <w:r w:rsidRPr="00276A6C">
              <w:rPr>
                <w:b/>
              </w:rPr>
              <w:t>1.0.E.1 Out of range</w:t>
            </w:r>
            <w:r w:rsidR="00CE108A">
              <w:rPr>
                <w:b/>
              </w:rPr>
              <w:t xml:space="preserve"> value</w:t>
            </w:r>
            <w:r w:rsidRPr="00276A6C">
              <w:rPr>
                <w:b/>
              </w:rPr>
              <w:t xml:space="preserve"> allow</w:t>
            </w:r>
            <w:r w:rsidR="00CE108A">
              <w:rPr>
                <w:b/>
              </w:rPr>
              <w:t>ed</w:t>
            </w:r>
            <w:r w:rsidRPr="00276A6C">
              <w:rPr>
                <w:b/>
              </w:rPr>
              <w:t xml:space="preserve"> for Learning duration</w:t>
            </w:r>
          </w:p>
          <w:p w:rsidR="008B44D1" w:rsidRDefault="00276A6C" w:rsidP="00276A6C">
            <w:pPr>
              <w:spacing w:before="0" w:after="0"/>
              <w:ind w:left="0"/>
            </w:pPr>
            <w:r>
              <w:t>1. In step 3, if you user set Learning duration &gt; 1h30’ or &lt; 25’ an warning message will appear tell user that the time which optimize for learning is between 45’ and 1 hour but setting still be saved. If user set Learning duration &gt;  3 hours, an error message will appear to tell that time was too much and setting shouldn’t be saved</w:t>
            </w:r>
          </w:p>
        </w:tc>
      </w:tr>
      <w:tr w:rsidR="008B44D1" w:rsidTr="00375B06">
        <w:tc>
          <w:tcPr>
            <w:tcW w:w="2268" w:type="dxa"/>
          </w:tcPr>
          <w:p w:rsidR="008B44D1" w:rsidRPr="00B20EEB" w:rsidRDefault="008B44D1" w:rsidP="00737802">
            <w:pPr>
              <w:jc w:val="right"/>
              <w:rPr>
                <w:b/>
              </w:rPr>
            </w:pPr>
            <w:r w:rsidRPr="00B20EEB">
              <w:rPr>
                <w:b/>
              </w:rPr>
              <w:t>Priority:</w:t>
            </w:r>
          </w:p>
        </w:tc>
        <w:tc>
          <w:tcPr>
            <w:tcW w:w="7290" w:type="dxa"/>
            <w:gridSpan w:val="3"/>
          </w:tcPr>
          <w:p w:rsidR="008B44D1" w:rsidRDefault="008B44D1" w:rsidP="00276A6C">
            <w:pPr>
              <w:ind w:left="0"/>
            </w:pPr>
            <w:r>
              <w:t>High</w:t>
            </w:r>
          </w:p>
        </w:tc>
      </w:tr>
      <w:tr w:rsidR="008B44D1" w:rsidTr="00375B06">
        <w:tc>
          <w:tcPr>
            <w:tcW w:w="2268" w:type="dxa"/>
          </w:tcPr>
          <w:p w:rsidR="008B44D1" w:rsidRPr="00B20EEB" w:rsidRDefault="008B44D1" w:rsidP="00737802">
            <w:pPr>
              <w:jc w:val="right"/>
              <w:rPr>
                <w:b/>
              </w:rPr>
            </w:pPr>
            <w:r w:rsidRPr="00B20EEB">
              <w:rPr>
                <w:b/>
              </w:rPr>
              <w:t>Special Requirements:</w:t>
            </w:r>
          </w:p>
        </w:tc>
        <w:tc>
          <w:tcPr>
            <w:tcW w:w="7290" w:type="dxa"/>
            <w:gridSpan w:val="3"/>
          </w:tcPr>
          <w:p w:rsidR="00276A6C" w:rsidRPr="00E51BBB" w:rsidRDefault="00276A6C" w:rsidP="00276A6C">
            <w:pPr>
              <w:spacing w:before="0" w:after="0"/>
              <w:ind w:left="0"/>
              <w:rPr>
                <w:b/>
              </w:rPr>
            </w:pPr>
            <w:r w:rsidRPr="00E51BBB">
              <w:rPr>
                <w:b/>
              </w:rPr>
              <w:t>Value of Learning duration and Relaxing duration should satisfy the following conditions:</w:t>
            </w:r>
          </w:p>
          <w:p w:rsidR="00276A6C" w:rsidRDefault="00276A6C" w:rsidP="00B65F75">
            <w:pPr>
              <w:numPr>
                <w:ilvl w:val="0"/>
                <w:numId w:val="11"/>
              </w:numPr>
              <w:spacing w:before="0" w:after="0"/>
            </w:pPr>
            <w:r>
              <w:t>Can only be an Integer number. Don’t contain [space]. Cannot be null.</w:t>
            </w:r>
          </w:p>
          <w:p w:rsidR="00276A6C" w:rsidRDefault="00276A6C" w:rsidP="00B65F75">
            <w:pPr>
              <w:numPr>
                <w:ilvl w:val="0"/>
                <w:numId w:val="11"/>
              </w:numPr>
              <w:spacing w:before="0" w:after="0"/>
            </w:pPr>
            <w:r>
              <w:t>The unit of value is minute</w:t>
            </w:r>
          </w:p>
          <w:p w:rsidR="00276A6C" w:rsidRDefault="00276A6C" w:rsidP="00276A6C">
            <w:pPr>
              <w:spacing w:before="0" w:after="0"/>
              <w:ind w:left="0"/>
            </w:pPr>
          </w:p>
          <w:p w:rsidR="00E51BBB" w:rsidRPr="00E51BBB" w:rsidRDefault="00E51BBB" w:rsidP="00276A6C">
            <w:pPr>
              <w:spacing w:before="0" w:after="0"/>
              <w:ind w:left="0"/>
              <w:rPr>
                <w:b/>
              </w:rPr>
            </w:pPr>
            <w:r w:rsidRPr="00E51BBB">
              <w:rPr>
                <w:b/>
              </w:rPr>
              <w:t>Default setting (when user click on [Restore default]:</w:t>
            </w:r>
          </w:p>
          <w:p w:rsidR="00E51BBB" w:rsidRDefault="00E51BBB" w:rsidP="00B65F75">
            <w:pPr>
              <w:numPr>
                <w:ilvl w:val="0"/>
                <w:numId w:val="11"/>
              </w:numPr>
              <w:spacing w:before="0" w:after="0"/>
            </w:pPr>
            <w:r>
              <w:t>Learning duration: 45 (minutes)</w:t>
            </w:r>
          </w:p>
          <w:p w:rsidR="00E51BBB" w:rsidRDefault="00E51BBB" w:rsidP="00B65F75">
            <w:pPr>
              <w:numPr>
                <w:ilvl w:val="0"/>
                <w:numId w:val="11"/>
              </w:numPr>
              <w:spacing w:before="0" w:after="0"/>
            </w:pPr>
            <w:r>
              <w:t>Relaxing duration: 5 (minutes)</w:t>
            </w:r>
          </w:p>
          <w:p w:rsidR="00E51BBB" w:rsidRDefault="00E51BBB" w:rsidP="00B65F75">
            <w:pPr>
              <w:numPr>
                <w:ilvl w:val="0"/>
                <w:numId w:val="11"/>
              </w:numPr>
              <w:spacing w:before="0" w:after="0"/>
            </w:pPr>
            <w:r>
              <w:t>Alarm method: Sound Only</w:t>
            </w:r>
          </w:p>
        </w:tc>
      </w:tr>
      <w:tr w:rsidR="008B44D1" w:rsidTr="00375B06">
        <w:tc>
          <w:tcPr>
            <w:tcW w:w="2268" w:type="dxa"/>
          </w:tcPr>
          <w:p w:rsidR="008B44D1" w:rsidRPr="00B20EEB" w:rsidRDefault="008B44D1" w:rsidP="00737802">
            <w:pPr>
              <w:jc w:val="right"/>
              <w:rPr>
                <w:b/>
              </w:rPr>
            </w:pPr>
            <w:r w:rsidRPr="00B20EEB">
              <w:rPr>
                <w:b/>
              </w:rPr>
              <w:t>Notes and Issues:</w:t>
            </w:r>
          </w:p>
        </w:tc>
        <w:tc>
          <w:tcPr>
            <w:tcW w:w="7290" w:type="dxa"/>
            <w:gridSpan w:val="3"/>
          </w:tcPr>
          <w:p w:rsidR="008B44D1" w:rsidRDefault="00E51BBB" w:rsidP="00B65F75">
            <w:pPr>
              <w:numPr>
                <w:ilvl w:val="0"/>
                <w:numId w:val="20"/>
              </w:numPr>
              <w:spacing w:before="0" w:after="0"/>
            </w:pPr>
            <w:r>
              <w:t>User can discard value entered by click [Cancel] button</w:t>
            </w:r>
            <w:r w:rsidR="00966542">
              <w:t xml:space="preserve"> and [Back]</w:t>
            </w:r>
            <w:r>
              <w:t xml:space="preserve"> instead of [OK] button.</w:t>
            </w:r>
          </w:p>
          <w:p w:rsidR="00E51BBB" w:rsidRDefault="00A72995" w:rsidP="00B65F75">
            <w:pPr>
              <w:numPr>
                <w:ilvl w:val="0"/>
                <w:numId w:val="20"/>
              </w:numPr>
              <w:spacing w:before="0" w:after="0"/>
            </w:pPr>
            <w:r>
              <w:t>User can change any setting he/she want and in any order. No need to change all setting.</w:t>
            </w:r>
          </w:p>
        </w:tc>
      </w:tr>
    </w:tbl>
    <w:p w:rsidR="008B44D1" w:rsidRDefault="008B44D1" w:rsidP="008B44D1">
      <w:pPr>
        <w:pStyle w:val="BodyText"/>
        <w:rPr>
          <w:lang w:val="en-US"/>
        </w:rPr>
      </w:pPr>
    </w:p>
    <w:p w:rsidR="00E51BBB" w:rsidRDefault="00E51BBB"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E51BBB"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E51BBB" w:rsidRPr="000E121F" w:rsidRDefault="00E51BBB" w:rsidP="00054EBC">
            <w:pPr>
              <w:jc w:val="right"/>
              <w:rPr>
                <w:b w:val="0"/>
              </w:rPr>
            </w:pPr>
            <w:r w:rsidRPr="000E121F">
              <w:rPr>
                <w:b w:val="0"/>
              </w:rPr>
              <w:t>Use Case ID:</w:t>
            </w:r>
          </w:p>
        </w:tc>
        <w:tc>
          <w:tcPr>
            <w:tcW w:w="7290" w:type="dxa"/>
            <w:gridSpan w:val="3"/>
          </w:tcPr>
          <w:p w:rsidR="00E51BBB" w:rsidRDefault="00E51BBB" w:rsidP="00054EBC">
            <w:pPr>
              <w:ind w:hanging="547"/>
            </w:pPr>
            <w:r>
              <w:t>RR02</w:t>
            </w:r>
          </w:p>
        </w:tc>
      </w:tr>
      <w:tr w:rsidR="00E51BBB" w:rsidTr="00375B06">
        <w:tc>
          <w:tcPr>
            <w:tcW w:w="2268" w:type="dxa"/>
          </w:tcPr>
          <w:p w:rsidR="00E51BBB" w:rsidRPr="000E121F" w:rsidRDefault="00E51BBB" w:rsidP="00054EBC">
            <w:pPr>
              <w:jc w:val="right"/>
              <w:rPr>
                <w:b/>
              </w:rPr>
            </w:pPr>
            <w:r w:rsidRPr="000E121F">
              <w:rPr>
                <w:b/>
              </w:rPr>
              <w:t>Use Case Name:</w:t>
            </w:r>
          </w:p>
        </w:tc>
        <w:tc>
          <w:tcPr>
            <w:tcW w:w="7290" w:type="dxa"/>
            <w:gridSpan w:val="3"/>
          </w:tcPr>
          <w:p w:rsidR="00E51BBB" w:rsidRDefault="00E51BBB" w:rsidP="00054EBC">
            <w:pPr>
              <w:ind w:hanging="547"/>
            </w:pPr>
            <w:r>
              <w:t>Enter Study Mode</w:t>
            </w:r>
          </w:p>
        </w:tc>
      </w:tr>
      <w:tr w:rsidR="00E51BBB" w:rsidTr="00375B06">
        <w:tc>
          <w:tcPr>
            <w:tcW w:w="2268" w:type="dxa"/>
          </w:tcPr>
          <w:p w:rsidR="00E51BBB" w:rsidRPr="000E121F" w:rsidRDefault="00E51BBB" w:rsidP="00054EBC">
            <w:pPr>
              <w:jc w:val="right"/>
              <w:rPr>
                <w:b/>
              </w:rPr>
            </w:pPr>
            <w:r w:rsidRPr="000E121F">
              <w:rPr>
                <w:b/>
              </w:rPr>
              <w:t>Created By:</w:t>
            </w:r>
          </w:p>
        </w:tc>
        <w:tc>
          <w:tcPr>
            <w:tcW w:w="2196" w:type="dxa"/>
          </w:tcPr>
          <w:p w:rsidR="00E51BBB" w:rsidRDefault="00E51BBB" w:rsidP="00054EBC">
            <w:pPr>
              <w:ind w:hanging="547"/>
            </w:pPr>
            <w:proofErr w:type="spellStart"/>
            <w:r>
              <w:t>LongNH</w:t>
            </w:r>
            <w:proofErr w:type="spellEnd"/>
          </w:p>
        </w:tc>
        <w:tc>
          <w:tcPr>
            <w:tcW w:w="2196" w:type="dxa"/>
          </w:tcPr>
          <w:p w:rsidR="00E51BBB" w:rsidRPr="000E121F" w:rsidRDefault="00E51BBB" w:rsidP="00054EBC">
            <w:pPr>
              <w:ind w:hanging="547"/>
              <w:jc w:val="right"/>
              <w:rPr>
                <w:b/>
              </w:rPr>
            </w:pPr>
            <w:r w:rsidRPr="000E121F">
              <w:rPr>
                <w:b/>
              </w:rPr>
              <w:t>Last Updated By:</w:t>
            </w:r>
          </w:p>
        </w:tc>
        <w:tc>
          <w:tcPr>
            <w:tcW w:w="2898" w:type="dxa"/>
          </w:tcPr>
          <w:p w:rsidR="00E51BBB" w:rsidRDefault="00E51BBB" w:rsidP="00054EBC">
            <w:pPr>
              <w:ind w:hanging="547"/>
            </w:pPr>
            <w:proofErr w:type="spellStart"/>
            <w:r>
              <w:t>LongNH</w:t>
            </w:r>
            <w:proofErr w:type="spellEnd"/>
          </w:p>
        </w:tc>
      </w:tr>
      <w:tr w:rsidR="00E51BBB" w:rsidTr="00375B06">
        <w:tc>
          <w:tcPr>
            <w:tcW w:w="2268" w:type="dxa"/>
          </w:tcPr>
          <w:p w:rsidR="00E51BBB" w:rsidRPr="000E121F" w:rsidRDefault="00E51BBB" w:rsidP="00054EBC">
            <w:pPr>
              <w:jc w:val="right"/>
              <w:rPr>
                <w:b/>
              </w:rPr>
            </w:pPr>
            <w:r w:rsidRPr="000E121F">
              <w:rPr>
                <w:b/>
              </w:rPr>
              <w:t>Date Created:</w:t>
            </w:r>
          </w:p>
        </w:tc>
        <w:tc>
          <w:tcPr>
            <w:tcW w:w="2196" w:type="dxa"/>
          </w:tcPr>
          <w:p w:rsidR="00E51BBB" w:rsidRDefault="00CD4F4D" w:rsidP="00054EBC">
            <w:pPr>
              <w:ind w:hanging="547"/>
            </w:pPr>
            <w:r>
              <w:t>February 24, 2014</w:t>
            </w:r>
          </w:p>
        </w:tc>
        <w:tc>
          <w:tcPr>
            <w:tcW w:w="2196" w:type="dxa"/>
          </w:tcPr>
          <w:p w:rsidR="00E51BBB" w:rsidRPr="000E121F" w:rsidRDefault="00E51BBB" w:rsidP="00054EBC">
            <w:pPr>
              <w:ind w:hanging="547"/>
              <w:jc w:val="right"/>
              <w:rPr>
                <w:b/>
              </w:rPr>
            </w:pPr>
            <w:r w:rsidRPr="000E121F">
              <w:rPr>
                <w:b/>
              </w:rPr>
              <w:t>Date Last Updated:</w:t>
            </w:r>
          </w:p>
        </w:tc>
        <w:tc>
          <w:tcPr>
            <w:tcW w:w="2898" w:type="dxa"/>
          </w:tcPr>
          <w:p w:rsidR="00E51BBB" w:rsidRDefault="00CD4F4D" w:rsidP="00054EBC">
            <w:pPr>
              <w:ind w:hanging="547"/>
            </w:pPr>
            <w:r>
              <w:t>February 24, 2014</w:t>
            </w:r>
          </w:p>
        </w:tc>
      </w:tr>
      <w:tr w:rsidR="00E51BBB" w:rsidTr="00375B06">
        <w:tc>
          <w:tcPr>
            <w:tcW w:w="2268" w:type="dxa"/>
          </w:tcPr>
          <w:p w:rsidR="00E51BBB" w:rsidRPr="000E121F" w:rsidRDefault="00E51BBB" w:rsidP="00054EBC">
            <w:pPr>
              <w:jc w:val="right"/>
              <w:rPr>
                <w:b/>
              </w:rPr>
            </w:pPr>
            <w:r w:rsidRPr="000E121F">
              <w:rPr>
                <w:b/>
              </w:rPr>
              <w:lastRenderedPageBreak/>
              <w:t>Actors:</w:t>
            </w:r>
          </w:p>
        </w:tc>
        <w:tc>
          <w:tcPr>
            <w:tcW w:w="7290" w:type="dxa"/>
            <w:gridSpan w:val="3"/>
          </w:tcPr>
          <w:p w:rsidR="00E51BBB" w:rsidRDefault="00E51BBB" w:rsidP="00054EBC">
            <w:pPr>
              <w:ind w:left="0"/>
            </w:pPr>
            <w:r>
              <w:t xml:space="preserve">User </w:t>
            </w:r>
          </w:p>
        </w:tc>
      </w:tr>
      <w:tr w:rsidR="00E51BBB" w:rsidTr="00375B06">
        <w:tc>
          <w:tcPr>
            <w:tcW w:w="2268" w:type="dxa"/>
          </w:tcPr>
          <w:p w:rsidR="00E51BBB" w:rsidRPr="000E121F" w:rsidRDefault="00E51BBB" w:rsidP="00054EBC">
            <w:pPr>
              <w:jc w:val="right"/>
              <w:rPr>
                <w:b/>
              </w:rPr>
            </w:pPr>
            <w:r w:rsidRPr="000E121F">
              <w:rPr>
                <w:b/>
              </w:rPr>
              <w:t>Description:</w:t>
            </w:r>
          </w:p>
        </w:tc>
        <w:tc>
          <w:tcPr>
            <w:tcW w:w="7290" w:type="dxa"/>
            <w:gridSpan w:val="3"/>
          </w:tcPr>
          <w:p w:rsidR="00E51BBB" w:rsidRDefault="00C23582" w:rsidP="00A72995">
            <w:pPr>
              <w:ind w:left="0"/>
            </w:pPr>
            <w:r>
              <w:t>User enter “Study mode”. This function support the learning process by notify user when to have a break</w:t>
            </w:r>
            <w:r w:rsidR="00A72995">
              <w:t xml:space="preserve"> by alarm. User can choose to play learning music while learning or don’t play anything. After that, the application will wait for amount time which user specified in [Learning duration] in Setting Activity. After this time, RR notify us</w:t>
            </w:r>
            <w:r w:rsidR="00D56D49">
              <w:t>er to take a break.</w:t>
            </w:r>
          </w:p>
        </w:tc>
      </w:tr>
      <w:tr w:rsidR="00E51BBB" w:rsidTr="00375B06">
        <w:trPr>
          <w:trHeight w:val="219"/>
        </w:trPr>
        <w:tc>
          <w:tcPr>
            <w:tcW w:w="2268" w:type="dxa"/>
          </w:tcPr>
          <w:p w:rsidR="00E51BBB" w:rsidRPr="000E121F" w:rsidRDefault="00E51BBB" w:rsidP="00054EBC">
            <w:pPr>
              <w:jc w:val="right"/>
              <w:rPr>
                <w:b/>
              </w:rPr>
            </w:pPr>
            <w:r w:rsidRPr="000E121F">
              <w:rPr>
                <w:b/>
              </w:rPr>
              <w:t>Pre-conditions:</w:t>
            </w:r>
          </w:p>
        </w:tc>
        <w:tc>
          <w:tcPr>
            <w:tcW w:w="7290" w:type="dxa"/>
            <w:gridSpan w:val="3"/>
          </w:tcPr>
          <w:p w:rsidR="00E51BBB" w:rsidRDefault="00E51BBB" w:rsidP="00054EBC">
            <w:pPr>
              <w:spacing w:before="0" w:after="0"/>
              <w:ind w:left="360"/>
            </w:pPr>
            <w:r>
              <w:t>User opened application</w:t>
            </w:r>
          </w:p>
        </w:tc>
      </w:tr>
      <w:tr w:rsidR="00E51BBB" w:rsidTr="00375B06">
        <w:tc>
          <w:tcPr>
            <w:tcW w:w="2268" w:type="dxa"/>
          </w:tcPr>
          <w:p w:rsidR="00E51BBB" w:rsidRPr="000E121F" w:rsidRDefault="00E51BBB" w:rsidP="00054EBC">
            <w:pPr>
              <w:jc w:val="right"/>
              <w:rPr>
                <w:b/>
              </w:rPr>
            </w:pPr>
            <w:r w:rsidRPr="000E121F">
              <w:rPr>
                <w:b/>
              </w:rPr>
              <w:t>Post-conditions:</w:t>
            </w:r>
          </w:p>
        </w:tc>
        <w:tc>
          <w:tcPr>
            <w:tcW w:w="7290" w:type="dxa"/>
            <w:gridSpan w:val="3"/>
          </w:tcPr>
          <w:p w:rsidR="00E51BBB" w:rsidRDefault="00D56D49" w:rsidP="00B65F75">
            <w:pPr>
              <w:numPr>
                <w:ilvl w:val="2"/>
                <w:numId w:val="15"/>
              </w:numPr>
              <w:spacing w:before="0" w:after="0"/>
              <w:ind w:left="252" w:hanging="252"/>
            </w:pPr>
            <w:r>
              <w:t>RR entered Study mode and run in the background</w:t>
            </w:r>
          </w:p>
          <w:p w:rsidR="00D56D49" w:rsidRDefault="00D56D49" w:rsidP="00B65F75">
            <w:pPr>
              <w:numPr>
                <w:ilvl w:val="2"/>
                <w:numId w:val="15"/>
              </w:numPr>
              <w:spacing w:before="0" w:after="0"/>
              <w:ind w:left="252" w:hanging="252"/>
            </w:pPr>
            <w:r>
              <w:t xml:space="preserve">RR will notify user after finish a period time of learning </w:t>
            </w:r>
          </w:p>
        </w:tc>
      </w:tr>
      <w:tr w:rsidR="00E51BBB" w:rsidTr="00375B06">
        <w:tc>
          <w:tcPr>
            <w:tcW w:w="2268" w:type="dxa"/>
          </w:tcPr>
          <w:p w:rsidR="00E51BBB" w:rsidRPr="000E121F" w:rsidRDefault="00E51BBB" w:rsidP="00054EBC">
            <w:pPr>
              <w:jc w:val="right"/>
              <w:rPr>
                <w:b/>
              </w:rPr>
            </w:pPr>
            <w:r w:rsidRPr="000E121F">
              <w:rPr>
                <w:b/>
              </w:rPr>
              <w:t>Normal Flow:</w:t>
            </w:r>
          </w:p>
        </w:tc>
        <w:tc>
          <w:tcPr>
            <w:tcW w:w="7290" w:type="dxa"/>
            <w:gridSpan w:val="3"/>
          </w:tcPr>
          <w:p w:rsidR="00E51BBB" w:rsidRPr="005B2B22" w:rsidRDefault="00E51BBB" w:rsidP="00054EBC">
            <w:pPr>
              <w:spacing w:before="0" w:after="0"/>
              <w:ind w:left="0"/>
              <w:rPr>
                <w:b/>
              </w:rPr>
            </w:pPr>
            <w:r>
              <w:rPr>
                <w:b/>
              </w:rPr>
              <w:t xml:space="preserve">1.0 </w:t>
            </w:r>
            <w:r w:rsidR="00CE108A">
              <w:rPr>
                <w:b/>
              </w:rPr>
              <w:t>User choose to play music while learning</w:t>
            </w:r>
          </w:p>
          <w:p w:rsidR="00E51BBB" w:rsidRDefault="00E51BBB" w:rsidP="00B65F75">
            <w:pPr>
              <w:numPr>
                <w:ilvl w:val="0"/>
                <w:numId w:val="21"/>
              </w:numPr>
              <w:spacing w:before="0" w:after="0"/>
            </w:pPr>
            <w:r>
              <w:t>User click on [</w:t>
            </w:r>
            <w:r w:rsidR="00D56D49">
              <w:t>Study</w:t>
            </w:r>
            <w:r>
              <w:t>] button</w:t>
            </w:r>
            <w:r w:rsidR="00AA3C86">
              <w:t xml:space="preserve"> (see </w:t>
            </w:r>
            <w:hyperlink w:anchor="_Appendix_C:_Main" w:history="1">
              <w:r w:rsidR="00AA3C86" w:rsidRPr="00AA3C86">
                <w:rPr>
                  <w:rStyle w:val="Hyperlink"/>
                </w:rPr>
                <w:t>Appendix C</w:t>
              </w:r>
            </w:hyperlink>
            <w:r w:rsidR="00AA3C86">
              <w:t>)</w:t>
            </w:r>
          </w:p>
          <w:p w:rsidR="00E51BBB" w:rsidRDefault="00D56D49" w:rsidP="00B65F75">
            <w:pPr>
              <w:numPr>
                <w:ilvl w:val="0"/>
                <w:numId w:val="21"/>
              </w:numPr>
              <w:spacing w:before="0" w:after="0"/>
            </w:pPr>
            <w:r>
              <w:t xml:space="preserve">App ask </w:t>
            </w:r>
            <w:r w:rsidR="00CE108A">
              <w:t>user whether he/she want to play learning music while learning</w:t>
            </w:r>
          </w:p>
          <w:p w:rsidR="00E51BBB" w:rsidRDefault="00CE108A" w:rsidP="00B65F75">
            <w:pPr>
              <w:numPr>
                <w:ilvl w:val="0"/>
                <w:numId w:val="21"/>
              </w:numPr>
              <w:spacing w:before="0" w:after="0"/>
            </w:pPr>
            <w:r>
              <w:t>User click on [YES] (play music while learning)</w:t>
            </w:r>
          </w:p>
          <w:p w:rsidR="00CE108A" w:rsidRDefault="00CE108A" w:rsidP="00B65F75">
            <w:pPr>
              <w:numPr>
                <w:ilvl w:val="0"/>
                <w:numId w:val="21"/>
              </w:numPr>
              <w:spacing w:before="0" w:after="0"/>
            </w:pPr>
            <w:r>
              <w:t>App ask user to choose learning music song(s) from App’s database.</w:t>
            </w:r>
          </w:p>
          <w:p w:rsidR="00CE108A" w:rsidRDefault="00CE108A" w:rsidP="00B65F75">
            <w:pPr>
              <w:numPr>
                <w:ilvl w:val="0"/>
                <w:numId w:val="21"/>
              </w:numPr>
              <w:spacing w:before="0" w:after="0"/>
            </w:pPr>
            <w:r>
              <w:t>User choose songs in the list.</w:t>
            </w:r>
          </w:p>
          <w:p w:rsidR="00CE108A" w:rsidRDefault="00CE108A" w:rsidP="00B65F75">
            <w:pPr>
              <w:numPr>
                <w:ilvl w:val="0"/>
                <w:numId w:val="21"/>
              </w:numPr>
              <w:spacing w:before="0" w:after="0"/>
            </w:pPr>
            <w:r>
              <w:t>App display a message that recommend user use headphone.</w:t>
            </w:r>
          </w:p>
          <w:p w:rsidR="00E51BBB" w:rsidRDefault="00CE108A" w:rsidP="00B65F75">
            <w:pPr>
              <w:numPr>
                <w:ilvl w:val="0"/>
                <w:numId w:val="21"/>
              </w:numPr>
              <w:spacing w:before="0" w:after="0"/>
            </w:pPr>
            <w:r>
              <w:t>App enter Study mode and ready to fire alarm</w:t>
            </w:r>
          </w:p>
        </w:tc>
      </w:tr>
      <w:tr w:rsidR="00E51BBB" w:rsidTr="00375B06">
        <w:trPr>
          <w:trHeight w:val="813"/>
        </w:trPr>
        <w:tc>
          <w:tcPr>
            <w:tcW w:w="2268" w:type="dxa"/>
          </w:tcPr>
          <w:p w:rsidR="00E51BBB" w:rsidRPr="000E121F" w:rsidRDefault="00E51BBB" w:rsidP="00054EBC">
            <w:pPr>
              <w:jc w:val="right"/>
              <w:rPr>
                <w:b/>
              </w:rPr>
            </w:pPr>
            <w:r w:rsidRPr="000E121F">
              <w:rPr>
                <w:b/>
              </w:rPr>
              <w:t>Alternative Flows:</w:t>
            </w:r>
          </w:p>
        </w:tc>
        <w:tc>
          <w:tcPr>
            <w:tcW w:w="7290" w:type="dxa"/>
            <w:gridSpan w:val="3"/>
          </w:tcPr>
          <w:p w:rsidR="00E51BBB" w:rsidRDefault="00E51BBB" w:rsidP="00054EBC">
            <w:pPr>
              <w:spacing w:before="0" w:after="0"/>
              <w:ind w:left="0"/>
            </w:pPr>
            <w:r>
              <w:rPr>
                <w:b/>
              </w:rPr>
              <w:t xml:space="preserve">1.1 </w:t>
            </w:r>
            <w:r w:rsidR="00CE108A">
              <w:rPr>
                <w:b/>
              </w:rPr>
              <w:t>User choose not to play music while learning</w:t>
            </w:r>
            <w:r>
              <w:t xml:space="preserve"> (branch after step 2)</w:t>
            </w:r>
          </w:p>
          <w:p w:rsidR="00E51BBB" w:rsidRDefault="00E51BBB" w:rsidP="00B65F75">
            <w:pPr>
              <w:numPr>
                <w:ilvl w:val="0"/>
                <w:numId w:val="22"/>
              </w:numPr>
              <w:spacing w:before="0" w:after="0"/>
              <w:ind w:left="432" w:hanging="432"/>
            </w:pPr>
            <w:r>
              <w:t>User click on [</w:t>
            </w:r>
            <w:r w:rsidR="00CE108A">
              <w:t>NO</w:t>
            </w:r>
            <w:r>
              <w:t>]</w:t>
            </w:r>
            <w:r w:rsidR="00CE108A">
              <w:t xml:space="preserve"> (don’t play music)</w:t>
            </w:r>
          </w:p>
          <w:p w:rsidR="00E51BBB" w:rsidRDefault="00CE108A" w:rsidP="00B65F75">
            <w:pPr>
              <w:numPr>
                <w:ilvl w:val="0"/>
                <w:numId w:val="22"/>
              </w:numPr>
              <w:spacing w:before="0" w:after="0"/>
              <w:ind w:left="432" w:hanging="450"/>
            </w:pPr>
            <w:r>
              <w:t>Return to step 7</w:t>
            </w:r>
          </w:p>
          <w:p w:rsidR="00E51BBB" w:rsidRPr="00E51BBB" w:rsidRDefault="00E51BBB" w:rsidP="00054EBC">
            <w:pPr>
              <w:spacing w:before="0" w:after="0"/>
              <w:ind w:left="0"/>
            </w:pPr>
          </w:p>
        </w:tc>
      </w:tr>
      <w:tr w:rsidR="00E51BBB" w:rsidTr="00375B06">
        <w:tc>
          <w:tcPr>
            <w:tcW w:w="2268" w:type="dxa"/>
          </w:tcPr>
          <w:p w:rsidR="00E51BBB" w:rsidRPr="000E121F" w:rsidRDefault="00E51BBB" w:rsidP="00054EBC">
            <w:pPr>
              <w:jc w:val="right"/>
              <w:rPr>
                <w:b/>
              </w:rPr>
            </w:pPr>
            <w:r w:rsidRPr="000E121F">
              <w:rPr>
                <w:b/>
              </w:rPr>
              <w:t>Exceptions:</w:t>
            </w:r>
          </w:p>
        </w:tc>
        <w:tc>
          <w:tcPr>
            <w:tcW w:w="7290" w:type="dxa"/>
            <w:gridSpan w:val="3"/>
          </w:tcPr>
          <w:p w:rsidR="00E51BBB" w:rsidRDefault="003850B2" w:rsidP="00054EBC">
            <w:pPr>
              <w:spacing w:before="0" w:after="0"/>
              <w:ind w:left="0"/>
            </w:pPr>
            <w:r>
              <w:rPr>
                <w:b/>
              </w:rPr>
              <w:t>No Exception</w:t>
            </w:r>
          </w:p>
        </w:tc>
      </w:tr>
      <w:tr w:rsidR="00E51BBB" w:rsidTr="00375B06">
        <w:tc>
          <w:tcPr>
            <w:tcW w:w="2268" w:type="dxa"/>
          </w:tcPr>
          <w:p w:rsidR="00E51BBB" w:rsidRPr="000E121F" w:rsidRDefault="00E51BBB" w:rsidP="00054EBC">
            <w:pPr>
              <w:jc w:val="right"/>
              <w:rPr>
                <w:b/>
              </w:rPr>
            </w:pPr>
            <w:r w:rsidRPr="000E121F">
              <w:rPr>
                <w:b/>
              </w:rPr>
              <w:t>Priority:</w:t>
            </w:r>
          </w:p>
        </w:tc>
        <w:tc>
          <w:tcPr>
            <w:tcW w:w="7290" w:type="dxa"/>
            <w:gridSpan w:val="3"/>
          </w:tcPr>
          <w:p w:rsidR="00E51BBB" w:rsidRDefault="00E51BBB" w:rsidP="00054EBC">
            <w:pPr>
              <w:ind w:left="0"/>
            </w:pPr>
            <w:r>
              <w:t>High</w:t>
            </w:r>
          </w:p>
        </w:tc>
      </w:tr>
      <w:tr w:rsidR="00E51BBB" w:rsidTr="00375B06">
        <w:tc>
          <w:tcPr>
            <w:tcW w:w="2268" w:type="dxa"/>
          </w:tcPr>
          <w:p w:rsidR="00E51BBB" w:rsidRPr="000E121F" w:rsidRDefault="00E51BBB" w:rsidP="00054EBC">
            <w:pPr>
              <w:jc w:val="right"/>
              <w:rPr>
                <w:b/>
              </w:rPr>
            </w:pPr>
            <w:r w:rsidRPr="000E121F">
              <w:rPr>
                <w:b/>
              </w:rPr>
              <w:t>Special Requirements:</w:t>
            </w:r>
          </w:p>
        </w:tc>
        <w:tc>
          <w:tcPr>
            <w:tcW w:w="7290" w:type="dxa"/>
            <w:gridSpan w:val="3"/>
          </w:tcPr>
          <w:p w:rsidR="00E51BBB" w:rsidRDefault="003850B2" w:rsidP="003850B2">
            <w:pPr>
              <w:spacing w:before="0" w:after="0"/>
              <w:ind w:left="0"/>
              <w:rPr>
                <w:b/>
              </w:rPr>
            </w:pPr>
            <w:r>
              <w:rPr>
                <w:b/>
              </w:rPr>
              <w:t>User can choose more than one songs, the application will play all of them.</w:t>
            </w:r>
          </w:p>
          <w:p w:rsidR="003850B2" w:rsidRDefault="003850B2" w:rsidP="003850B2">
            <w:pPr>
              <w:spacing w:before="0" w:after="0"/>
              <w:ind w:left="0"/>
              <w:rPr>
                <w:b/>
              </w:rPr>
            </w:pPr>
          </w:p>
          <w:p w:rsidR="003850B2" w:rsidRDefault="003850B2" w:rsidP="003850B2">
            <w:pPr>
              <w:spacing w:before="0" w:after="0"/>
              <w:ind w:left="0"/>
              <w:rPr>
                <w:b/>
              </w:rPr>
            </w:pPr>
            <w:r>
              <w:rPr>
                <w:b/>
              </w:rPr>
              <w:t>When App entered Study mode:</w:t>
            </w:r>
          </w:p>
          <w:p w:rsidR="003850B2" w:rsidRPr="0095527B" w:rsidRDefault="003850B2" w:rsidP="00B65F75">
            <w:pPr>
              <w:numPr>
                <w:ilvl w:val="0"/>
                <w:numId w:val="20"/>
              </w:numPr>
              <w:spacing w:before="0" w:after="0"/>
            </w:pPr>
            <w:r w:rsidRPr="0095527B">
              <w:t>RR will open “Learning screen” that provide</w:t>
            </w:r>
          </w:p>
          <w:p w:rsidR="003850B2" w:rsidRPr="0095527B" w:rsidRDefault="003850B2" w:rsidP="00B65F75">
            <w:pPr>
              <w:numPr>
                <w:ilvl w:val="1"/>
                <w:numId w:val="20"/>
              </w:numPr>
              <w:spacing w:before="0" w:after="0"/>
            </w:pPr>
            <w:r w:rsidRPr="0095527B">
              <w:t>Time left of the current period of learning</w:t>
            </w:r>
          </w:p>
          <w:p w:rsidR="003850B2" w:rsidRPr="0095527B" w:rsidRDefault="0095527B" w:rsidP="00B65F75">
            <w:pPr>
              <w:numPr>
                <w:ilvl w:val="1"/>
                <w:numId w:val="20"/>
              </w:numPr>
              <w:spacing w:before="0" w:after="0"/>
            </w:pPr>
            <w:r w:rsidRPr="0095527B">
              <w:t>[Pause] button</w:t>
            </w:r>
          </w:p>
          <w:p w:rsidR="0095527B" w:rsidRPr="0095527B" w:rsidRDefault="0095527B" w:rsidP="00B65F75">
            <w:pPr>
              <w:numPr>
                <w:ilvl w:val="1"/>
                <w:numId w:val="20"/>
              </w:numPr>
              <w:spacing w:before="0" w:after="0"/>
              <w:rPr>
                <w:b/>
              </w:rPr>
            </w:pPr>
            <w:r w:rsidRPr="0095527B">
              <w:t>[Stop learning] button</w:t>
            </w:r>
          </w:p>
          <w:p w:rsidR="0095527B" w:rsidRPr="0095527B" w:rsidRDefault="0095527B" w:rsidP="00B65F75">
            <w:pPr>
              <w:numPr>
                <w:ilvl w:val="0"/>
                <w:numId w:val="20"/>
              </w:numPr>
              <w:spacing w:before="0" w:after="0"/>
            </w:pPr>
            <w:r w:rsidRPr="0095527B">
              <w:t>RR can be running in the background when device is locked or user switch to another application</w:t>
            </w:r>
          </w:p>
        </w:tc>
      </w:tr>
      <w:tr w:rsidR="00E51BBB" w:rsidTr="00375B06">
        <w:tc>
          <w:tcPr>
            <w:tcW w:w="2268" w:type="dxa"/>
          </w:tcPr>
          <w:p w:rsidR="00E51BBB" w:rsidRPr="000E121F" w:rsidRDefault="00E51BBB" w:rsidP="00054EBC">
            <w:pPr>
              <w:jc w:val="right"/>
              <w:rPr>
                <w:b/>
              </w:rPr>
            </w:pPr>
            <w:r w:rsidRPr="000E121F">
              <w:rPr>
                <w:b/>
              </w:rPr>
              <w:t>Notes and Issues:</w:t>
            </w:r>
          </w:p>
        </w:tc>
        <w:tc>
          <w:tcPr>
            <w:tcW w:w="7290" w:type="dxa"/>
            <w:gridSpan w:val="3"/>
          </w:tcPr>
          <w:p w:rsidR="00E51BBB" w:rsidRDefault="003850B2" w:rsidP="00B65F75">
            <w:pPr>
              <w:numPr>
                <w:ilvl w:val="0"/>
                <w:numId w:val="20"/>
              </w:numPr>
              <w:spacing w:before="0" w:after="0"/>
            </w:pPr>
            <w:r>
              <w:t>User can cancel and go back to home of application whenever he/she on step 2 to step 5</w:t>
            </w:r>
            <w:r w:rsidR="00966542">
              <w:t xml:space="preserve"> (on 1.0)</w:t>
            </w:r>
          </w:p>
          <w:p w:rsidR="00E51BBB" w:rsidRDefault="00E51BBB" w:rsidP="00B65F75">
            <w:pPr>
              <w:numPr>
                <w:ilvl w:val="0"/>
                <w:numId w:val="20"/>
              </w:numPr>
              <w:spacing w:before="0" w:after="0"/>
            </w:pPr>
          </w:p>
        </w:tc>
      </w:tr>
    </w:tbl>
    <w:p w:rsidR="00E51BBB" w:rsidRPr="008B44D1" w:rsidRDefault="00E51BBB" w:rsidP="008B44D1">
      <w:pPr>
        <w:pStyle w:val="BodyText"/>
        <w:rPr>
          <w:lang w:val="en-US"/>
        </w:rPr>
      </w:pPr>
    </w:p>
    <w:p w:rsidR="008B44D1" w:rsidRDefault="008B44D1"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9B08A6"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9B08A6" w:rsidRPr="000E121F" w:rsidRDefault="009B08A6" w:rsidP="00054EBC">
            <w:pPr>
              <w:jc w:val="right"/>
              <w:rPr>
                <w:b w:val="0"/>
              </w:rPr>
            </w:pPr>
            <w:r w:rsidRPr="000E121F">
              <w:rPr>
                <w:b w:val="0"/>
              </w:rPr>
              <w:t>Use Case ID:</w:t>
            </w:r>
          </w:p>
        </w:tc>
        <w:tc>
          <w:tcPr>
            <w:tcW w:w="7290" w:type="dxa"/>
            <w:gridSpan w:val="3"/>
          </w:tcPr>
          <w:p w:rsidR="009B08A6" w:rsidRDefault="009B08A6" w:rsidP="00054EBC">
            <w:pPr>
              <w:ind w:hanging="547"/>
            </w:pPr>
            <w:r>
              <w:t>RR03</w:t>
            </w:r>
          </w:p>
        </w:tc>
      </w:tr>
      <w:tr w:rsidR="009B08A6" w:rsidTr="00375B06">
        <w:tc>
          <w:tcPr>
            <w:tcW w:w="2268" w:type="dxa"/>
          </w:tcPr>
          <w:p w:rsidR="009B08A6" w:rsidRPr="000E121F" w:rsidRDefault="009B08A6" w:rsidP="00054EBC">
            <w:pPr>
              <w:jc w:val="right"/>
              <w:rPr>
                <w:b/>
              </w:rPr>
            </w:pPr>
            <w:r w:rsidRPr="000E121F">
              <w:rPr>
                <w:b/>
              </w:rPr>
              <w:t>Use Case Name:</w:t>
            </w:r>
          </w:p>
        </w:tc>
        <w:tc>
          <w:tcPr>
            <w:tcW w:w="7290" w:type="dxa"/>
            <w:gridSpan w:val="3"/>
          </w:tcPr>
          <w:p w:rsidR="009B08A6" w:rsidRDefault="009B08A6" w:rsidP="009B08A6">
            <w:pPr>
              <w:ind w:hanging="547"/>
            </w:pPr>
            <w:r>
              <w:t>Pause Study mode</w:t>
            </w:r>
          </w:p>
        </w:tc>
      </w:tr>
      <w:tr w:rsidR="009B08A6" w:rsidTr="00375B06">
        <w:tc>
          <w:tcPr>
            <w:tcW w:w="2268" w:type="dxa"/>
          </w:tcPr>
          <w:p w:rsidR="009B08A6" w:rsidRPr="000E121F" w:rsidRDefault="009B08A6" w:rsidP="00054EBC">
            <w:pPr>
              <w:jc w:val="right"/>
              <w:rPr>
                <w:b/>
              </w:rPr>
            </w:pPr>
            <w:r w:rsidRPr="000E121F">
              <w:rPr>
                <w:b/>
              </w:rPr>
              <w:t>Created By:</w:t>
            </w:r>
          </w:p>
        </w:tc>
        <w:tc>
          <w:tcPr>
            <w:tcW w:w="2196" w:type="dxa"/>
          </w:tcPr>
          <w:p w:rsidR="009B08A6" w:rsidRDefault="009B08A6" w:rsidP="00054EBC">
            <w:pPr>
              <w:ind w:hanging="547"/>
            </w:pPr>
            <w:proofErr w:type="spellStart"/>
            <w:r>
              <w:t>LongNH</w:t>
            </w:r>
            <w:proofErr w:type="spellEnd"/>
          </w:p>
        </w:tc>
        <w:tc>
          <w:tcPr>
            <w:tcW w:w="2196" w:type="dxa"/>
          </w:tcPr>
          <w:p w:rsidR="009B08A6" w:rsidRPr="000E121F" w:rsidRDefault="009B08A6" w:rsidP="00054EBC">
            <w:pPr>
              <w:ind w:hanging="547"/>
              <w:jc w:val="right"/>
              <w:rPr>
                <w:b/>
              </w:rPr>
            </w:pPr>
            <w:r w:rsidRPr="000E121F">
              <w:rPr>
                <w:b/>
              </w:rPr>
              <w:t>Last Updated By:</w:t>
            </w:r>
          </w:p>
        </w:tc>
        <w:tc>
          <w:tcPr>
            <w:tcW w:w="2898" w:type="dxa"/>
          </w:tcPr>
          <w:p w:rsidR="009B08A6" w:rsidRDefault="009B08A6" w:rsidP="00054EBC">
            <w:pPr>
              <w:ind w:hanging="547"/>
            </w:pPr>
            <w:proofErr w:type="spellStart"/>
            <w:r>
              <w:t>LongNH</w:t>
            </w:r>
            <w:proofErr w:type="spellEnd"/>
          </w:p>
        </w:tc>
      </w:tr>
      <w:tr w:rsidR="009B08A6" w:rsidTr="00375B06">
        <w:tc>
          <w:tcPr>
            <w:tcW w:w="2268" w:type="dxa"/>
          </w:tcPr>
          <w:p w:rsidR="009B08A6" w:rsidRPr="000E121F" w:rsidRDefault="009B08A6" w:rsidP="00054EBC">
            <w:pPr>
              <w:jc w:val="right"/>
              <w:rPr>
                <w:b/>
              </w:rPr>
            </w:pPr>
            <w:r w:rsidRPr="000E121F">
              <w:rPr>
                <w:b/>
              </w:rPr>
              <w:t>Date Created:</w:t>
            </w:r>
          </w:p>
        </w:tc>
        <w:tc>
          <w:tcPr>
            <w:tcW w:w="2196" w:type="dxa"/>
          </w:tcPr>
          <w:p w:rsidR="009B08A6" w:rsidRDefault="00CD4F4D" w:rsidP="00054EBC">
            <w:pPr>
              <w:ind w:hanging="547"/>
            </w:pPr>
            <w:r>
              <w:t>February 24, 2014</w:t>
            </w:r>
          </w:p>
        </w:tc>
        <w:tc>
          <w:tcPr>
            <w:tcW w:w="2196" w:type="dxa"/>
          </w:tcPr>
          <w:p w:rsidR="009B08A6" w:rsidRPr="000E121F" w:rsidRDefault="009B08A6" w:rsidP="00054EBC">
            <w:pPr>
              <w:ind w:hanging="547"/>
              <w:jc w:val="right"/>
              <w:rPr>
                <w:b/>
              </w:rPr>
            </w:pPr>
            <w:r w:rsidRPr="000E121F">
              <w:rPr>
                <w:b/>
              </w:rPr>
              <w:t>Date Last Updated:</w:t>
            </w:r>
          </w:p>
        </w:tc>
        <w:tc>
          <w:tcPr>
            <w:tcW w:w="2898" w:type="dxa"/>
          </w:tcPr>
          <w:p w:rsidR="009B08A6" w:rsidRDefault="00CD4F4D" w:rsidP="00054EBC">
            <w:pPr>
              <w:ind w:hanging="547"/>
            </w:pPr>
            <w:r>
              <w:t>February 24, 2014</w:t>
            </w:r>
          </w:p>
        </w:tc>
      </w:tr>
      <w:tr w:rsidR="009B08A6" w:rsidTr="00375B06">
        <w:tc>
          <w:tcPr>
            <w:tcW w:w="2268" w:type="dxa"/>
          </w:tcPr>
          <w:p w:rsidR="009B08A6" w:rsidRPr="000E121F" w:rsidRDefault="009B08A6" w:rsidP="00054EBC">
            <w:pPr>
              <w:jc w:val="right"/>
              <w:rPr>
                <w:b/>
              </w:rPr>
            </w:pPr>
            <w:r w:rsidRPr="000E121F">
              <w:rPr>
                <w:b/>
              </w:rPr>
              <w:lastRenderedPageBreak/>
              <w:t>Actors:</w:t>
            </w:r>
          </w:p>
        </w:tc>
        <w:tc>
          <w:tcPr>
            <w:tcW w:w="7290" w:type="dxa"/>
            <w:gridSpan w:val="3"/>
          </w:tcPr>
          <w:p w:rsidR="009B08A6" w:rsidRDefault="009B08A6" w:rsidP="00054EBC">
            <w:pPr>
              <w:ind w:left="0"/>
            </w:pPr>
            <w:r>
              <w:t xml:space="preserve">User </w:t>
            </w:r>
          </w:p>
        </w:tc>
      </w:tr>
      <w:tr w:rsidR="009B08A6" w:rsidTr="00375B06">
        <w:tc>
          <w:tcPr>
            <w:tcW w:w="2268" w:type="dxa"/>
          </w:tcPr>
          <w:p w:rsidR="009B08A6" w:rsidRPr="000E121F" w:rsidRDefault="009B08A6" w:rsidP="00054EBC">
            <w:pPr>
              <w:jc w:val="right"/>
              <w:rPr>
                <w:b/>
              </w:rPr>
            </w:pPr>
            <w:r w:rsidRPr="000E121F">
              <w:rPr>
                <w:b/>
              </w:rPr>
              <w:t>Description:</w:t>
            </w:r>
          </w:p>
        </w:tc>
        <w:tc>
          <w:tcPr>
            <w:tcW w:w="7290" w:type="dxa"/>
            <w:gridSpan w:val="3"/>
          </w:tcPr>
          <w:p w:rsidR="009B08A6" w:rsidRDefault="009B08A6" w:rsidP="009B08A6">
            <w:pPr>
              <w:ind w:left="0"/>
            </w:pPr>
            <w:r>
              <w:t xml:space="preserve">While in study mode, user can pause the timer and resume it later. This may happen when user have something to do </w:t>
            </w:r>
            <w:r w:rsidR="000F020A">
              <w:t>in short time such as: have a phone call</w:t>
            </w:r>
            <w:r>
              <w:t xml:space="preserve"> </w:t>
            </w:r>
          </w:p>
        </w:tc>
      </w:tr>
      <w:tr w:rsidR="009B08A6" w:rsidTr="00375B06">
        <w:trPr>
          <w:trHeight w:val="219"/>
        </w:trPr>
        <w:tc>
          <w:tcPr>
            <w:tcW w:w="2268" w:type="dxa"/>
          </w:tcPr>
          <w:p w:rsidR="009B08A6" w:rsidRPr="000E121F" w:rsidRDefault="009B08A6" w:rsidP="00054EBC">
            <w:pPr>
              <w:jc w:val="right"/>
              <w:rPr>
                <w:b/>
              </w:rPr>
            </w:pPr>
            <w:r w:rsidRPr="000E121F">
              <w:rPr>
                <w:b/>
              </w:rPr>
              <w:t>Pre-conditions:</w:t>
            </w:r>
          </w:p>
        </w:tc>
        <w:tc>
          <w:tcPr>
            <w:tcW w:w="7290" w:type="dxa"/>
            <w:gridSpan w:val="3"/>
          </w:tcPr>
          <w:p w:rsidR="009B08A6" w:rsidRDefault="00B84F76" w:rsidP="00B65F75">
            <w:pPr>
              <w:numPr>
                <w:ilvl w:val="0"/>
                <w:numId w:val="23"/>
              </w:numPr>
              <w:spacing w:before="0" w:after="0"/>
              <w:ind w:left="252" w:hanging="252"/>
            </w:pPr>
            <w:r>
              <w:t>RR entered Study mode</w:t>
            </w:r>
          </w:p>
          <w:p w:rsidR="00B84F76" w:rsidRDefault="00B84F76" w:rsidP="00B65F75">
            <w:pPr>
              <w:numPr>
                <w:ilvl w:val="0"/>
                <w:numId w:val="23"/>
              </w:numPr>
              <w:spacing w:before="0" w:after="0"/>
              <w:ind w:left="252" w:hanging="252"/>
            </w:pPr>
            <w:r>
              <w:t>RR run in background</w:t>
            </w:r>
          </w:p>
        </w:tc>
      </w:tr>
      <w:tr w:rsidR="009B08A6" w:rsidTr="00375B06">
        <w:trPr>
          <w:trHeight w:val="147"/>
        </w:trPr>
        <w:tc>
          <w:tcPr>
            <w:tcW w:w="2268" w:type="dxa"/>
          </w:tcPr>
          <w:p w:rsidR="009B08A6" w:rsidRPr="000E121F" w:rsidRDefault="009B08A6" w:rsidP="00054EBC">
            <w:pPr>
              <w:jc w:val="right"/>
              <w:rPr>
                <w:b/>
              </w:rPr>
            </w:pPr>
            <w:r w:rsidRPr="000E121F">
              <w:rPr>
                <w:b/>
              </w:rPr>
              <w:t>Post-conditions:</w:t>
            </w:r>
          </w:p>
        </w:tc>
        <w:tc>
          <w:tcPr>
            <w:tcW w:w="7290" w:type="dxa"/>
            <w:gridSpan w:val="3"/>
          </w:tcPr>
          <w:p w:rsidR="009B08A6" w:rsidRDefault="00B84F76" w:rsidP="00B65F75">
            <w:pPr>
              <w:numPr>
                <w:ilvl w:val="0"/>
                <w:numId w:val="25"/>
              </w:numPr>
              <w:spacing w:before="0" w:after="0"/>
              <w:ind w:left="252" w:hanging="270"/>
            </w:pPr>
            <w:r>
              <w:t>Reminder will be paused (timer is pause) until user resume it later</w:t>
            </w:r>
          </w:p>
          <w:p w:rsidR="00B84F76" w:rsidRDefault="00B84F76" w:rsidP="00B65F75">
            <w:pPr>
              <w:numPr>
                <w:ilvl w:val="0"/>
                <w:numId w:val="25"/>
              </w:numPr>
              <w:spacing w:before="0" w:after="0"/>
              <w:ind w:left="252" w:hanging="270"/>
            </w:pPr>
            <w:r>
              <w:t>Music (if apply) will be paused</w:t>
            </w:r>
          </w:p>
        </w:tc>
      </w:tr>
      <w:tr w:rsidR="009B08A6" w:rsidTr="00375B06">
        <w:tc>
          <w:tcPr>
            <w:tcW w:w="2268" w:type="dxa"/>
          </w:tcPr>
          <w:p w:rsidR="009B08A6" w:rsidRPr="000E121F" w:rsidRDefault="009B08A6" w:rsidP="00054EBC">
            <w:pPr>
              <w:jc w:val="right"/>
              <w:rPr>
                <w:b/>
              </w:rPr>
            </w:pPr>
            <w:r w:rsidRPr="000E121F">
              <w:rPr>
                <w:b/>
              </w:rPr>
              <w:t>Normal Flow:</w:t>
            </w:r>
          </w:p>
        </w:tc>
        <w:tc>
          <w:tcPr>
            <w:tcW w:w="7290" w:type="dxa"/>
            <w:gridSpan w:val="3"/>
          </w:tcPr>
          <w:p w:rsidR="009B08A6" w:rsidRPr="005B2B22" w:rsidRDefault="009B08A6" w:rsidP="00054EBC">
            <w:pPr>
              <w:spacing w:before="0" w:after="0"/>
              <w:ind w:left="0"/>
              <w:rPr>
                <w:b/>
              </w:rPr>
            </w:pPr>
            <w:r>
              <w:rPr>
                <w:b/>
              </w:rPr>
              <w:t xml:space="preserve">1.0 </w:t>
            </w:r>
            <w:r w:rsidR="00B84F76">
              <w:rPr>
                <w:b/>
              </w:rPr>
              <w:t>User want to pause Study mode</w:t>
            </w:r>
          </w:p>
          <w:p w:rsidR="009B08A6" w:rsidRDefault="009B08A6" w:rsidP="00B65F75">
            <w:pPr>
              <w:numPr>
                <w:ilvl w:val="0"/>
                <w:numId w:val="24"/>
              </w:numPr>
              <w:spacing w:before="0" w:after="0"/>
            </w:pPr>
            <w:r>
              <w:t>User click on [</w:t>
            </w:r>
            <w:r w:rsidR="00B84F76">
              <w:t>Pause</w:t>
            </w:r>
            <w:r>
              <w:t>] button</w:t>
            </w:r>
          </w:p>
          <w:p w:rsidR="00B84F76" w:rsidRDefault="00B84F76" w:rsidP="00B65F75">
            <w:pPr>
              <w:numPr>
                <w:ilvl w:val="0"/>
                <w:numId w:val="24"/>
              </w:numPr>
              <w:spacing w:before="0" w:after="0"/>
            </w:pPr>
            <w:r>
              <w:t>Timer will be paused, until user press [Resume] button later.</w:t>
            </w:r>
          </w:p>
          <w:p w:rsidR="00B84F76" w:rsidRDefault="00B84F76" w:rsidP="00B65F75">
            <w:pPr>
              <w:numPr>
                <w:ilvl w:val="0"/>
                <w:numId w:val="24"/>
              </w:numPr>
              <w:spacing w:before="0" w:after="0"/>
            </w:pPr>
            <w:r>
              <w:t>The [Pause] button will turn into [Resume] button</w:t>
            </w:r>
          </w:p>
          <w:p w:rsidR="00B84F76" w:rsidRDefault="00B84F76" w:rsidP="00B84F76">
            <w:pPr>
              <w:spacing w:before="0" w:after="0"/>
            </w:pPr>
            <w:r>
              <w:t xml:space="preserve"> </w:t>
            </w:r>
          </w:p>
        </w:tc>
      </w:tr>
      <w:tr w:rsidR="009B08A6" w:rsidTr="00375B06">
        <w:trPr>
          <w:trHeight w:val="813"/>
        </w:trPr>
        <w:tc>
          <w:tcPr>
            <w:tcW w:w="2268" w:type="dxa"/>
          </w:tcPr>
          <w:p w:rsidR="009B08A6" w:rsidRPr="000E121F" w:rsidRDefault="009B08A6" w:rsidP="00054EBC">
            <w:pPr>
              <w:jc w:val="right"/>
              <w:rPr>
                <w:b/>
              </w:rPr>
            </w:pPr>
            <w:r w:rsidRPr="000E121F">
              <w:rPr>
                <w:b/>
              </w:rPr>
              <w:t>Alternative Flows:</w:t>
            </w:r>
          </w:p>
        </w:tc>
        <w:tc>
          <w:tcPr>
            <w:tcW w:w="7290" w:type="dxa"/>
            <w:gridSpan w:val="3"/>
          </w:tcPr>
          <w:p w:rsidR="009B08A6" w:rsidRPr="00E51BBB" w:rsidRDefault="00B84F76" w:rsidP="00B84F76">
            <w:pPr>
              <w:spacing w:before="0" w:after="0"/>
              <w:ind w:left="0"/>
            </w:pPr>
            <w:r>
              <w:rPr>
                <w:b/>
              </w:rPr>
              <w:t>N/A</w:t>
            </w:r>
          </w:p>
        </w:tc>
      </w:tr>
      <w:tr w:rsidR="009B08A6" w:rsidTr="00375B06">
        <w:tc>
          <w:tcPr>
            <w:tcW w:w="2268" w:type="dxa"/>
          </w:tcPr>
          <w:p w:rsidR="009B08A6" w:rsidRPr="000E121F" w:rsidRDefault="009B08A6" w:rsidP="00054EBC">
            <w:pPr>
              <w:jc w:val="right"/>
              <w:rPr>
                <w:b/>
              </w:rPr>
            </w:pPr>
            <w:r w:rsidRPr="000E121F">
              <w:rPr>
                <w:b/>
              </w:rPr>
              <w:t>Exceptions:</w:t>
            </w:r>
          </w:p>
        </w:tc>
        <w:tc>
          <w:tcPr>
            <w:tcW w:w="7290" w:type="dxa"/>
            <w:gridSpan w:val="3"/>
          </w:tcPr>
          <w:p w:rsidR="009B08A6" w:rsidRPr="00C64760" w:rsidRDefault="00C64760" w:rsidP="00054EBC">
            <w:pPr>
              <w:spacing w:before="0" w:after="0"/>
              <w:ind w:left="0"/>
            </w:pPr>
            <w:r>
              <w:t>While Study mode is in pause state, user still can click on [Stop study] or [Back] button to stop Study mode.</w:t>
            </w:r>
          </w:p>
        </w:tc>
      </w:tr>
      <w:tr w:rsidR="009B08A6" w:rsidTr="00375B06">
        <w:tc>
          <w:tcPr>
            <w:tcW w:w="2268" w:type="dxa"/>
          </w:tcPr>
          <w:p w:rsidR="009B08A6" w:rsidRPr="000E121F" w:rsidRDefault="009B08A6" w:rsidP="00054EBC">
            <w:pPr>
              <w:jc w:val="right"/>
              <w:rPr>
                <w:b/>
              </w:rPr>
            </w:pPr>
            <w:r w:rsidRPr="000E121F">
              <w:rPr>
                <w:b/>
              </w:rPr>
              <w:t>Priority:</w:t>
            </w:r>
          </w:p>
        </w:tc>
        <w:tc>
          <w:tcPr>
            <w:tcW w:w="7290" w:type="dxa"/>
            <w:gridSpan w:val="3"/>
          </w:tcPr>
          <w:p w:rsidR="009B08A6" w:rsidRDefault="00723DDB" w:rsidP="00054EBC">
            <w:pPr>
              <w:ind w:left="0"/>
            </w:pPr>
            <w:r>
              <w:t>Low</w:t>
            </w:r>
          </w:p>
        </w:tc>
      </w:tr>
      <w:tr w:rsidR="009B08A6" w:rsidTr="00375B06">
        <w:tc>
          <w:tcPr>
            <w:tcW w:w="2268" w:type="dxa"/>
          </w:tcPr>
          <w:p w:rsidR="009B08A6" w:rsidRPr="000E121F" w:rsidRDefault="009B08A6" w:rsidP="00054EBC">
            <w:pPr>
              <w:jc w:val="right"/>
              <w:rPr>
                <w:b/>
              </w:rPr>
            </w:pPr>
            <w:r w:rsidRPr="000E121F">
              <w:rPr>
                <w:b/>
              </w:rPr>
              <w:t>Special Requirements:</w:t>
            </w:r>
          </w:p>
        </w:tc>
        <w:tc>
          <w:tcPr>
            <w:tcW w:w="7290" w:type="dxa"/>
            <w:gridSpan w:val="3"/>
          </w:tcPr>
          <w:p w:rsidR="009B08A6" w:rsidRPr="00B20EEB" w:rsidRDefault="00B84F76" w:rsidP="00B65F75">
            <w:pPr>
              <w:numPr>
                <w:ilvl w:val="0"/>
                <w:numId w:val="20"/>
              </w:numPr>
              <w:spacing w:before="0" w:after="0"/>
            </w:pPr>
            <w:r w:rsidRPr="00B20EEB">
              <w:t>The timer and music play will be paused until user click on [Resume] button</w:t>
            </w:r>
          </w:p>
        </w:tc>
      </w:tr>
      <w:tr w:rsidR="009B08A6" w:rsidTr="00375B06">
        <w:tc>
          <w:tcPr>
            <w:tcW w:w="2268" w:type="dxa"/>
          </w:tcPr>
          <w:p w:rsidR="009B08A6" w:rsidRPr="000E121F" w:rsidRDefault="009B08A6" w:rsidP="00054EBC">
            <w:pPr>
              <w:jc w:val="right"/>
              <w:rPr>
                <w:b/>
              </w:rPr>
            </w:pPr>
            <w:r w:rsidRPr="000E121F">
              <w:rPr>
                <w:b/>
              </w:rPr>
              <w:t>Notes and Issues:</w:t>
            </w:r>
          </w:p>
        </w:tc>
        <w:tc>
          <w:tcPr>
            <w:tcW w:w="7290" w:type="dxa"/>
            <w:gridSpan w:val="3"/>
          </w:tcPr>
          <w:p w:rsidR="009B08A6" w:rsidRDefault="00B84F76" w:rsidP="00B84F76">
            <w:pPr>
              <w:spacing w:before="0" w:after="0"/>
              <w:ind w:left="0"/>
            </w:pPr>
            <w:r>
              <w:t>N/A</w:t>
            </w:r>
          </w:p>
        </w:tc>
      </w:tr>
    </w:tbl>
    <w:p w:rsidR="009B08A6" w:rsidRDefault="009B08A6"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64ED7" w:rsidTr="00375B06">
        <w:trPr>
          <w:cnfStyle w:val="100000000000" w:firstRow="1" w:lastRow="0" w:firstColumn="0" w:lastColumn="0" w:oddVBand="0" w:evenVBand="0" w:oddHBand="0" w:evenHBand="0" w:firstRowFirstColumn="0" w:firstRowLastColumn="0" w:lastRowFirstColumn="0" w:lastRowLastColumn="0"/>
        </w:trPr>
        <w:tc>
          <w:tcPr>
            <w:tcW w:w="2268" w:type="dxa"/>
          </w:tcPr>
          <w:p w:rsidR="00664ED7" w:rsidRPr="000E121F" w:rsidRDefault="00664ED7" w:rsidP="00687684">
            <w:pPr>
              <w:jc w:val="right"/>
              <w:rPr>
                <w:b w:val="0"/>
              </w:rPr>
            </w:pPr>
            <w:r w:rsidRPr="000E121F">
              <w:rPr>
                <w:b w:val="0"/>
              </w:rPr>
              <w:t>Use Case ID:</w:t>
            </w:r>
          </w:p>
        </w:tc>
        <w:tc>
          <w:tcPr>
            <w:tcW w:w="7290" w:type="dxa"/>
            <w:gridSpan w:val="3"/>
          </w:tcPr>
          <w:p w:rsidR="00664ED7" w:rsidRDefault="00664ED7" w:rsidP="00420C4C">
            <w:pPr>
              <w:ind w:hanging="547"/>
            </w:pPr>
            <w:r>
              <w:t>RR0</w:t>
            </w:r>
            <w:r w:rsidR="00420C4C">
              <w:t>4</w:t>
            </w:r>
          </w:p>
        </w:tc>
      </w:tr>
      <w:tr w:rsidR="00664ED7" w:rsidTr="00375B06">
        <w:tc>
          <w:tcPr>
            <w:tcW w:w="2268" w:type="dxa"/>
          </w:tcPr>
          <w:p w:rsidR="00664ED7" w:rsidRPr="000E121F" w:rsidRDefault="00664ED7" w:rsidP="00687684">
            <w:pPr>
              <w:jc w:val="right"/>
              <w:rPr>
                <w:b/>
              </w:rPr>
            </w:pPr>
            <w:r w:rsidRPr="000E121F">
              <w:rPr>
                <w:b/>
              </w:rPr>
              <w:t>Use Case Name:</w:t>
            </w:r>
          </w:p>
        </w:tc>
        <w:tc>
          <w:tcPr>
            <w:tcW w:w="7290" w:type="dxa"/>
            <w:gridSpan w:val="3"/>
          </w:tcPr>
          <w:p w:rsidR="00664ED7" w:rsidRDefault="00420C4C" w:rsidP="00687684">
            <w:pPr>
              <w:ind w:hanging="547"/>
            </w:pPr>
            <w:r>
              <w:t>Force stop study mode</w:t>
            </w:r>
          </w:p>
        </w:tc>
      </w:tr>
      <w:tr w:rsidR="00664ED7" w:rsidTr="00375B06">
        <w:tc>
          <w:tcPr>
            <w:tcW w:w="2268" w:type="dxa"/>
          </w:tcPr>
          <w:p w:rsidR="00664ED7" w:rsidRPr="000E121F" w:rsidRDefault="00664ED7" w:rsidP="00687684">
            <w:pPr>
              <w:jc w:val="right"/>
              <w:rPr>
                <w:b/>
              </w:rPr>
            </w:pPr>
            <w:r w:rsidRPr="000E121F">
              <w:rPr>
                <w:b/>
              </w:rPr>
              <w:t>Created By:</w:t>
            </w:r>
          </w:p>
        </w:tc>
        <w:tc>
          <w:tcPr>
            <w:tcW w:w="2196" w:type="dxa"/>
          </w:tcPr>
          <w:p w:rsidR="00664ED7" w:rsidRDefault="00664ED7" w:rsidP="00687684">
            <w:pPr>
              <w:ind w:hanging="547"/>
            </w:pPr>
            <w:proofErr w:type="spellStart"/>
            <w:r>
              <w:t>LongNH</w:t>
            </w:r>
            <w:proofErr w:type="spellEnd"/>
          </w:p>
        </w:tc>
        <w:tc>
          <w:tcPr>
            <w:tcW w:w="2196" w:type="dxa"/>
          </w:tcPr>
          <w:p w:rsidR="00664ED7" w:rsidRPr="000E121F" w:rsidRDefault="00664ED7" w:rsidP="00687684">
            <w:pPr>
              <w:ind w:hanging="547"/>
              <w:jc w:val="right"/>
              <w:rPr>
                <w:b/>
              </w:rPr>
            </w:pPr>
            <w:r w:rsidRPr="000E121F">
              <w:rPr>
                <w:b/>
              </w:rPr>
              <w:t>Last Updated By:</w:t>
            </w:r>
          </w:p>
        </w:tc>
        <w:tc>
          <w:tcPr>
            <w:tcW w:w="2898" w:type="dxa"/>
          </w:tcPr>
          <w:p w:rsidR="00664ED7" w:rsidRDefault="00664ED7" w:rsidP="00687684">
            <w:pPr>
              <w:ind w:hanging="547"/>
            </w:pPr>
            <w:proofErr w:type="spellStart"/>
            <w:r>
              <w:t>LongNH</w:t>
            </w:r>
            <w:proofErr w:type="spellEnd"/>
          </w:p>
        </w:tc>
      </w:tr>
      <w:tr w:rsidR="00664ED7" w:rsidTr="00375B06">
        <w:tc>
          <w:tcPr>
            <w:tcW w:w="2268" w:type="dxa"/>
          </w:tcPr>
          <w:p w:rsidR="00664ED7" w:rsidRPr="000E121F" w:rsidRDefault="00664ED7" w:rsidP="00687684">
            <w:pPr>
              <w:jc w:val="right"/>
              <w:rPr>
                <w:b/>
              </w:rPr>
            </w:pPr>
            <w:r w:rsidRPr="000E121F">
              <w:rPr>
                <w:b/>
              </w:rPr>
              <w:t>Date Created:</w:t>
            </w:r>
          </w:p>
        </w:tc>
        <w:tc>
          <w:tcPr>
            <w:tcW w:w="2196" w:type="dxa"/>
          </w:tcPr>
          <w:p w:rsidR="00664ED7" w:rsidRDefault="00CD4F4D" w:rsidP="00687684">
            <w:pPr>
              <w:ind w:hanging="547"/>
            </w:pPr>
            <w:r>
              <w:t>February 24, 2014</w:t>
            </w:r>
          </w:p>
        </w:tc>
        <w:tc>
          <w:tcPr>
            <w:tcW w:w="2196" w:type="dxa"/>
          </w:tcPr>
          <w:p w:rsidR="00664ED7" w:rsidRPr="000E121F" w:rsidRDefault="00664ED7" w:rsidP="00687684">
            <w:pPr>
              <w:ind w:hanging="547"/>
              <w:jc w:val="right"/>
              <w:rPr>
                <w:b/>
              </w:rPr>
            </w:pPr>
            <w:r w:rsidRPr="000E121F">
              <w:rPr>
                <w:b/>
              </w:rPr>
              <w:t>Date Last Updated:</w:t>
            </w:r>
          </w:p>
        </w:tc>
        <w:tc>
          <w:tcPr>
            <w:tcW w:w="2898" w:type="dxa"/>
          </w:tcPr>
          <w:p w:rsidR="00664ED7" w:rsidRDefault="00CD4F4D" w:rsidP="00687684">
            <w:pPr>
              <w:ind w:hanging="547"/>
            </w:pPr>
            <w:r>
              <w:t>February 24, 2014</w:t>
            </w:r>
          </w:p>
        </w:tc>
      </w:tr>
      <w:tr w:rsidR="00664ED7" w:rsidTr="00375B06">
        <w:tc>
          <w:tcPr>
            <w:tcW w:w="2268" w:type="dxa"/>
          </w:tcPr>
          <w:p w:rsidR="00664ED7" w:rsidRPr="000E121F" w:rsidRDefault="00664ED7" w:rsidP="00687684">
            <w:pPr>
              <w:jc w:val="right"/>
              <w:rPr>
                <w:b/>
              </w:rPr>
            </w:pPr>
            <w:r w:rsidRPr="000E121F">
              <w:rPr>
                <w:b/>
              </w:rPr>
              <w:t>Actors:</w:t>
            </w:r>
          </w:p>
        </w:tc>
        <w:tc>
          <w:tcPr>
            <w:tcW w:w="7290" w:type="dxa"/>
            <w:gridSpan w:val="3"/>
          </w:tcPr>
          <w:p w:rsidR="00664ED7" w:rsidRDefault="00664ED7" w:rsidP="00687684">
            <w:pPr>
              <w:ind w:left="0"/>
            </w:pPr>
            <w:r>
              <w:t xml:space="preserve">User </w:t>
            </w:r>
          </w:p>
        </w:tc>
      </w:tr>
      <w:tr w:rsidR="00664ED7" w:rsidTr="00375B06">
        <w:tc>
          <w:tcPr>
            <w:tcW w:w="2268" w:type="dxa"/>
          </w:tcPr>
          <w:p w:rsidR="00664ED7" w:rsidRPr="000E121F" w:rsidRDefault="00664ED7" w:rsidP="00687684">
            <w:pPr>
              <w:jc w:val="right"/>
              <w:rPr>
                <w:b/>
              </w:rPr>
            </w:pPr>
            <w:r w:rsidRPr="000E121F">
              <w:rPr>
                <w:b/>
              </w:rPr>
              <w:t>Description:</w:t>
            </w:r>
          </w:p>
        </w:tc>
        <w:tc>
          <w:tcPr>
            <w:tcW w:w="7290" w:type="dxa"/>
            <w:gridSpan w:val="3"/>
          </w:tcPr>
          <w:p w:rsidR="00664ED7" w:rsidRDefault="00664ED7" w:rsidP="00420C4C">
            <w:pPr>
              <w:ind w:left="0"/>
            </w:pPr>
            <w:r>
              <w:t xml:space="preserve">While in study mode, user </w:t>
            </w:r>
            <w:r w:rsidR="00420C4C">
              <w:t>can [Study mode] and go to the main menu.</w:t>
            </w:r>
            <w:r>
              <w:t xml:space="preserve"> </w:t>
            </w:r>
          </w:p>
        </w:tc>
      </w:tr>
      <w:tr w:rsidR="00664ED7" w:rsidTr="00375B06">
        <w:trPr>
          <w:trHeight w:val="219"/>
        </w:trPr>
        <w:tc>
          <w:tcPr>
            <w:tcW w:w="2268" w:type="dxa"/>
          </w:tcPr>
          <w:p w:rsidR="00664ED7" w:rsidRPr="000E121F" w:rsidRDefault="00664ED7" w:rsidP="00687684">
            <w:pPr>
              <w:jc w:val="right"/>
              <w:rPr>
                <w:b/>
              </w:rPr>
            </w:pPr>
            <w:r w:rsidRPr="000E121F">
              <w:rPr>
                <w:b/>
              </w:rPr>
              <w:t>Pre-conditions:</w:t>
            </w:r>
          </w:p>
        </w:tc>
        <w:tc>
          <w:tcPr>
            <w:tcW w:w="7290" w:type="dxa"/>
            <w:gridSpan w:val="3"/>
          </w:tcPr>
          <w:p w:rsidR="00664ED7" w:rsidRDefault="00664ED7" w:rsidP="00B65F75">
            <w:pPr>
              <w:numPr>
                <w:ilvl w:val="0"/>
                <w:numId w:val="26"/>
              </w:numPr>
              <w:spacing w:before="0" w:after="0"/>
              <w:ind w:left="252" w:hanging="252"/>
            </w:pPr>
            <w:r>
              <w:t>RR entered Study mode</w:t>
            </w:r>
          </w:p>
          <w:p w:rsidR="00420C4C" w:rsidRDefault="00420C4C" w:rsidP="00B65F75">
            <w:pPr>
              <w:numPr>
                <w:ilvl w:val="0"/>
                <w:numId w:val="26"/>
              </w:numPr>
              <w:spacing w:before="0" w:after="0"/>
              <w:ind w:left="252" w:hanging="252"/>
            </w:pPr>
            <w:r>
              <w:t>RR is running in background</w:t>
            </w:r>
          </w:p>
        </w:tc>
      </w:tr>
      <w:tr w:rsidR="00664ED7" w:rsidTr="00375B06">
        <w:trPr>
          <w:trHeight w:val="147"/>
        </w:trPr>
        <w:tc>
          <w:tcPr>
            <w:tcW w:w="2268" w:type="dxa"/>
          </w:tcPr>
          <w:p w:rsidR="00664ED7" w:rsidRPr="000E121F" w:rsidRDefault="00664ED7" w:rsidP="00687684">
            <w:pPr>
              <w:jc w:val="right"/>
              <w:rPr>
                <w:b/>
              </w:rPr>
            </w:pPr>
            <w:r w:rsidRPr="000E121F">
              <w:rPr>
                <w:b/>
              </w:rPr>
              <w:t>Post-conditions:</w:t>
            </w:r>
          </w:p>
        </w:tc>
        <w:tc>
          <w:tcPr>
            <w:tcW w:w="7290" w:type="dxa"/>
            <w:gridSpan w:val="3"/>
          </w:tcPr>
          <w:p w:rsidR="00664ED7" w:rsidRDefault="00420C4C" w:rsidP="00420C4C">
            <w:pPr>
              <w:spacing w:before="0" w:after="0"/>
              <w:ind w:left="0"/>
            </w:pPr>
            <w:r>
              <w:t>Reminder and music will be stopped. App go to main menu.</w:t>
            </w:r>
          </w:p>
        </w:tc>
      </w:tr>
      <w:tr w:rsidR="00664ED7" w:rsidTr="00375B06">
        <w:tc>
          <w:tcPr>
            <w:tcW w:w="2268" w:type="dxa"/>
          </w:tcPr>
          <w:p w:rsidR="00664ED7" w:rsidRPr="000E121F" w:rsidRDefault="00664ED7" w:rsidP="00687684">
            <w:pPr>
              <w:jc w:val="right"/>
              <w:rPr>
                <w:b/>
              </w:rPr>
            </w:pPr>
            <w:r w:rsidRPr="000E121F">
              <w:rPr>
                <w:b/>
              </w:rPr>
              <w:t>Normal Flow:</w:t>
            </w:r>
          </w:p>
        </w:tc>
        <w:tc>
          <w:tcPr>
            <w:tcW w:w="7290" w:type="dxa"/>
            <w:gridSpan w:val="3"/>
          </w:tcPr>
          <w:p w:rsidR="00664ED7" w:rsidRPr="005B2B22" w:rsidRDefault="00664ED7" w:rsidP="00687684">
            <w:pPr>
              <w:spacing w:before="0" w:after="0"/>
              <w:ind w:left="0"/>
              <w:rPr>
                <w:b/>
              </w:rPr>
            </w:pPr>
            <w:r>
              <w:rPr>
                <w:b/>
              </w:rPr>
              <w:t xml:space="preserve">1.0 </w:t>
            </w:r>
            <w:r w:rsidR="00420C4C">
              <w:rPr>
                <w:b/>
              </w:rPr>
              <w:t>User want to stop Study mode</w:t>
            </w:r>
          </w:p>
          <w:p w:rsidR="00664ED7" w:rsidRDefault="00664ED7" w:rsidP="00B65F75">
            <w:pPr>
              <w:numPr>
                <w:ilvl w:val="0"/>
                <w:numId w:val="30"/>
              </w:numPr>
              <w:spacing w:before="0" w:after="0"/>
            </w:pPr>
            <w:r>
              <w:t>User click on [</w:t>
            </w:r>
            <w:r w:rsidR="00420C4C">
              <w:t>Stop study</w:t>
            </w:r>
            <w:r>
              <w:t>] button</w:t>
            </w:r>
          </w:p>
          <w:p w:rsidR="00420C4C" w:rsidRDefault="00420C4C" w:rsidP="00B65F75">
            <w:pPr>
              <w:numPr>
                <w:ilvl w:val="0"/>
                <w:numId w:val="30"/>
              </w:numPr>
              <w:spacing w:before="0" w:after="0"/>
            </w:pPr>
            <w:r>
              <w:t>App ask you to confirm.</w:t>
            </w:r>
          </w:p>
          <w:p w:rsidR="00420C4C" w:rsidRDefault="00420C4C" w:rsidP="00B65F75">
            <w:pPr>
              <w:numPr>
                <w:ilvl w:val="0"/>
                <w:numId w:val="30"/>
              </w:numPr>
              <w:spacing w:before="0" w:after="0"/>
            </w:pPr>
            <w:r>
              <w:t>User press [Yes]</w:t>
            </w:r>
          </w:p>
          <w:p w:rsidR="00664ED7" w:rsidRDefault="00420C4C" w:rsidP="00B65F75">
            <w:pPr>
              <w:numPr>
                <w:ilvl w:val="0"/>
                <w:numId w:val="30"/>
              </w:numPr>
              <w:spacing w:before="0" w:after="0"/>
            </w:pPr>
            <w:r>
              <w:t>Timer and music will stop.</w:t>
            </w:r>
          </w:p>
          <w:p w:rsidR="00664ED7" w:rsidRDefault="00420C4C" w:rsidP="00B65F75">
            <w:pPr>
              <w:numPr>
                <w:ilvl w:val="0"/>
                <w:numId w:val="30"/>
              </w:numPr>
              <w:spacing w:before="0" w:after="0"/>
            </w:pPr>
            <w:r>
              <w:lastRenderedPageBreak/>
              <w:t>App return to main menu.</w:t>
            </w:r>
          </w:p>
          <w:p w:rsidR="00664ED7" w:rsidRDefault="00664ED7" w:rsidP="00687684">
            <w:pPr>
              <w:spacing w:before="0" w:after="0"/>
            </w:pPr>
            <w:r>
              <w:t xml:space="preserve"> </w:t>
            </w:r>
          </w:p>
        </w:tc>
      </w:tr>
      <w:tr w:rsidR="00664ED7" w:rsidTr="00375B06">
        <w:trPr>
          <w:trHeight w:val="813"/>
        </w:trPr>
        <w:tc>
          <w:tcPr>
            <w:tcW w:w="2268" w:type="dxa"/>
          </w:tcPr>
          <w:p w:rsidR="00664ED7" w:rsidRPr="000E121F" w:rsidRDefault="00664ED7" w:rsidP="00687684">
            <w:pPr>
              <w:jc w:val="right"/>
              <w:rPr>
                <w:b/>
              </w:rPr>
            </w:pPr>
            <w:r w:rsidRPr="000E121F">
              <w:rPr>
                <w:b/>
              </w:rPr>
              <w:lastRenderedPageBreak/>
              <w:t>Alternative Flows:</w:t>
            </w:r>
          </w:p>
        </w:tc>
        <w:tc>
          <w:tcPr>
            <w:tcW w:w="7290" w:type="dxa"/>
            <w:gridSpan w:val="3"/>
          </w:tcPr>
          <w:p w:rsidR="00664ED7" w:rsidRDefault="00116F19" w:rsidP="00687684">
            <w:pPr>
              <w:spacing w:before="0" w:after="0"/>
              <w:ind w:left="0"/>
              <w:rPr>
                <w:b/>
              </w:rPr>
            </w:pPr>
            <w:r>
              <w:rPr>
                <w:b/>
              </w:rPr>
              <w:t>User can stop Study mode by click on [Back] button while in Study mode.</w:t>
            </w:r>
          </w:p>
          <w:p w:rsidR="00116F19" w:rsidRPr="007955F7" w:rsidRDefault="00116F19" w:rsidP="00B65F75">
            <w:pPr>
              <w:numPr>
                <w:ilvl w:val="0"/>
                <w:numId w:val="31"/>
              </w:numPr>
              <w:spacing w:before="0" w:after="0"/>
            </w:pPr>
            <w:r w:rsidRPr="007955F7">
              <w:t>User click on [Back] button</w:t>
            </w:r>
          </w:p>
          <w:p w:rsidR="00116F19" w:rsidRPr="007955F7" w:rsidRDefault="00116F19" w:rsidP="00B65F75">
            <w:pPr>
              <w:numPr>
                <w:ilvl w:val="0"/>
                <w:numId w:val="31"/>
              </w:numPr>
              <w:spacing w:before="0" w:after="0"/>
            </w:pPr>
            <w:r w:rsidRPr="007955F7">
              <w:t>App ask for confirmation</w:t>
            </w:r>
          </w:p>
          <w:p w:rsidR="00116F19" w:rsidRPr="007955F7" w:rsidRDefault="00116F19" w:rsidP="00B65F75">
            <w:pPr>
              <w:numPr>
                <w:ilvl w:val="0"/>
                <w:numId w:val="31"/>
              </w:numPr>
              <w:spacing w:before="0" w:after="0"/>
            </w:pPr>
            <w:r w:rsidRPr="007955F7">
              <w:t>User click [Yes].</w:t>
            </w:r>
          </w:p>
          <w:p w:rsidR="007955F7" w:rsidRPr="007955F7" w:rsidRDefault="007955F7" w:rsidP="00B65F75">
            <w:pPr>
              <w:numPr>
                <w:ilvl w:val="0"/>
                <w:numId w:val="31"/>
              </w:numPr>
              <w:spacing w:before="0" w:after="0"/>
            </w:pPr>
            <w:r w:rsidRPr="007955F7">
              <w:t>Timer and music will stop.</w:t>
            </w:r>
          </w:p>
          <w:p w:rsidR="00116F19" w:rsidRPr="00E51BBB" w:rsidRDefault="007955F7" w:rsidP="00B65F75">
            <w:pPr>
              <w:numPr>
                <w:ilvl w:val="0"/>
                <w:numId w:val="31"/>
              </w:numPr>
              <w:spacing w:before="0" w:after="0"/>
            </w:pPr>
            <w:r w:rsidRPr="007955F7">
              <w:t>App return to main menu.</w:t>
            </w:r>
          </w:p>
        </w:tc>
      </w:tr>
      <w:tr w:rsidR="00664ED7" w:rsidTr="00375B06">
        <w:tc>
          <w:tcPr>
            <w:tcW w:w="2268" w:type="dxa"/>
          </w:tcPr>
          <w:p w:rsidR="00664ED7" w:rsidRPr="000E121F" w:rsidRDefault="00664ED7" w:rsidP="00687684">
            <w:pPr>
              <w:jc w:val="right"/>
              <w:rPr>
                <w:b/>
              </w:rPr>
            </w:pPr>
            <w:r w:rsidRPr="000E121F">
              <w:rPr>
                <w:b/>
              </w:rPr>
              <w:t>Exceptions:</w:t>
            </w:r>
          </w:p>
        </w:tc>
        <w:tc>
          <w:tcPr>
            <w:tcW w:w="7290" w:type="dxa"/>
            <w:gridSpan w:val="3"/>
          </w:tcPr>
          <w:p w:rsidR="00664ED7" w:rsidRPr="00B20EEB" w:rsidRDefault="00664ED7" w:rsidP="00687684">
            <w:pPr>
              <w:spacing w:before="0" w:after="0"/>
              <w:ind w:left="0"/>
            </w:pPr>
            <w:r w:rsidRPr="00B20EEB">
              <w:t>No Exception</w:t>
            </w:r>
          </w:p>
        </w:tc>
      </w:tr>
      <w:tr w:rsidR="00664ED7" w:rsidTr="00375B06">
        <w:tc>
          <w:tcPr>
            <w:tcW w:w="2268" w:type="dxa"/>
          </w:tcPr>
          <w:p w:rsidR="00664ED7" w:rsidRPr="000E121F" w:rsidRDefault="00664ED7" w:rsidP="00687684">
            <w:pPr>
              <w:jc w:val="right"/>
              <w:rPr>
                <w:b/>
              </w:rPr>
            </w:pPr>
            <w:r w:rsidRPr="000E121F">
              <w:rPr>
                <w:b/>
              </w:rPr>
              <w:t>Priority:</w:t>
            </w:r>
          </w:p>
        </w:tc>
        <w:tc>
          <w:tcPr>
            <w:tcW w:w="7290" w:type="dxa"/>
            <w:gridSpan w:val="3"/>
          </w:tcPr>
          <w:p w:rsidR="00664ED7" w:rsidRPr="00B20EEB" w:rsidRDefault="00687684" w:rsidP="00687684">
            <w:pPr>
              <w:ind w:left="0"/>
            </w:pPr>
            <w:r w:rsidRPr="00B20EEB">
              <w:t>Low</w:t>
            </w:r>
          </w:p>
        </w:tc>
      </w:tr>
      <w:tr w:rsidR="00664ED7" w:rsidTr="00375B06">
        <w:tc>
          <w:tcPr>
            <w:tcW w:w="2268" w:type="dxa"/>
          </w:tcPr>
          <w:p w:rsidR="00664ED7" w:rsidRPr="000E121F" w:rsidRDefault="00664ED7" w:rsidP="00687684">
            <w:pPr>
              <w:jc w:val="right"/>
              <w:rPr>
                <w:b/>
              </w:rPr>
            </w:pPr>
            <w:r w:rsidRPr="000E121F">
              <w:rPr>
                <w:b/>
              </w:rPr>
              <w:t>Special Requirements:</w:t>
            </w:r>
          </w:p>
        </w:tc>
        <w:tc>
          <w:tcPr>
            <w:tcW w:w="7290" w:type="dxa"/>
            <w:gridSpan w:val="3"/>
          </w:tcPr>
          <w:p w:rsidR="00664ED7" w:rsidRPr="00B20EEB" w:rsidRDefault="00420C4C" w:rsidP="00B65F75">
            <w:pPr>
              <w:numPr>
                <w:ilvl w:val="0"/>
                <w:numId w:val="20"/>
              </w:numPr>
              <w:spacing w:before="0" w:after="0"/>
            </w:pPr>
            <w:r w:rsidRPr="00B20EEB">
              <w:t>The timer and music must be stop after user press [Yes] button.</w:t>
            </w:r>
          </w:p>
          <w:p w:rsidR="00420C4C" w:rsidRPr="00B20EEB" w:rsidRDefault="00420C4C" w:rsidP="00B65F75">
            <w:pPr>
              <w:numPr>
                <w:ilvl w:val="0"/>
                <w:numId w:val="20"/>
              </w:numPr>
              <w:spacing w:before="0" w:after="0"/>
            </w:pPr>
            <w:r w:rsidRPr="00B20EEB">
              <w:t xml:space="preserve">Release any resources using by Music player and Timer </w:t>
            </w:r>
          </w:p>
        </w:tc>
      </w:tr>
      <w:tr w:rsidR="00664ED7" w:rsidTr="00375B06">
        <w:tc>
          <w:tcPr>
            <w:tcW w:w="2268" w:type="dxa"/>
          </w:tcPr>
          <w:p w:rsidR="00664ED7" w:rsidRPr="000E121F" w:rsidRDefault="00664ED7" w:rsidP="00687684">
            <w:pPr>
              <w:jc w:val="right"/>
              <w:rPr>
                <w:b/>
              </w:rPr>
            </w:pPr>
            <w:r w:rsidRPr="000E121F">
              <w:rPr>
                <w:b/>
              </w:rPr>
              <w:t>Notes and Issues:</w:t>
            </w:r>
          </w:p>
        </w:tc>
        <w:tc>
          <w:tcPr>
            <w:tcW w:w="7290" w:type="dxa"/>
            <w:gridSpan w:val="3"/>
          </w:tcPr>
          <w:p w:rsidR="00664ED7" w:rsidRDefault="00664ED7" w:rsidP="00687684">
            <w:pPr>
              <w:spacing w:before="0" w:after="0"/>
              <w:ind w:left="0"/>
            </w:pPr>
            <w:r>
              <w:t>N/A</w:t>
            </w:r>
          </w:p>
        </w:tc>
      </w:tr>
    </w:tbl>
    <w:p w:rsidR="005242DE" w:rsidRDefault="005242DE" w:rsidP="008B44D1">
      <w:pPr>
        <w:pStyle w:val="BodyText"/>
        <w:rPr>
          <w:lang w:val="en-US"/>
        </w:rPr>
      </w:pPr>
    </w:p>
    <w:p w:rsidR="001C0E80" w:rsidRDefault="001C0E80"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1C0E8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1C0E80" w:rsidRPr="000E121F" w:rsidRDefault="001C0E80" w:rsidP="00687684">
            <w:pPr>
              <w:jc w:val="right"/>
              <w:rPr>
                <w:b w:val="0"/>
              </w:rPr>
            </w:pPr>
            <w:r w:rsidRPr="000E121F">
              <w:rPr>
                <w:b w:val="0"/>
              </w:rPr>
              <w:t>Use Case ID:</w:t>
            </w:r>
          </w:p>
        </w:tc>
        <w:tc>
          <w:tcPr>
            <w:tcW w:w="7290" w:type="dxa"/>
            <w:gridSpan w:val="3"/>
          </w:tcPr>
          <w:p w:rsidR="001C0E80" w:rsidRDefault="001C0E80" w:rsidP="00687684">
            <w:pPr>
              <w:ind w:hanging="547"/>
            </w:pPr>
            <w:r>
              <w:t>RR0</w:t>
            </w:r>
            <w:r w:rsidR="005242DE">
              <w:t>5</w:t>
            </w:r>
          </w:p>
        </w:tc>
      </w:tr>
      <w:tr w:rsidR="001C0E80" w:rsidTr="00C50799">
        <w:tc>
          <w:tcPr>
            <w:tcW w:w="2268" w:type="dxa"/>
          </w:tcPr>
          <w:p w:rsidR="001C0E80" w:rsidRPr="000E121F" w:rsidRDefault="001C0E80" w:rsidP="00687684">
            <w:pPr>
              <w:jc w:val="right"/>
              <w:rPr>
                <w:b/>
              </w:rPr>
            </w:pPr>
            <w:r w:rsidRPr="000E121F">
              <w:rPr>
                <w:b/>
              </w:rPr>
              <w:t>Use Case Name:</w:t>
            </w:r>
          </w:p>
        </w:tc>
        <w:tc>
          <w:tcPr>
            <w:tcW w:w="7290" w:type="dxa"/>
            <w:gridSpan w:val="3"/>
          </w:tcPr>
          <w:p w:rsidR="001C0E80" w:rsidRDefault="001C0E80" w:rsidP="001C0E80">
            <w:pPr>
              <w:pStyle w:val="TableText"/>
            </w:pPr>
            <w:r>
              <w:t>Snooze for study mode</w:t>
            </w:r>
          </w:p>
        </w:tc>
      </w:tr>
      <w:tr w:rsidR="001C0E80" w:rsidTr="00C50799">
        <w:tc>
          <w:tcPr>
            <w:tcW w:w="2268" w:type="dxa"/>
          </w:tcPr>
          <w:p w:rsidR="001C0E80" w:rsidRPr="000E121F" w:rsidRDefault="001C0E80" w:rsidP="00687684">
            <w:pPr>
              <w:jc w:val="right"/>
              <w:rPr>
                <w:b/>
              </w:rPr>
            </w:pPr>
            <w:r w:rsidRPr="000E121F">
              <w:rPr>
                <w:b/>
              </w:rPr>
              <w:t>Created By:</w:t>
            </w:r>
          </w:p>
        </w:tc>
        <w:tc>
          <w:tcPr>
            <w:tcW w:w="2196" w:type="dxa"/>
          </w:tcPr>
          <w:p w:rsidR="001C0E80" w:rsidRDefault="001C0E80" w:rsidP="00687684">
            <w:pPr>
              <w:ind w:hanging="547"/>
            </w:pPr>
            <w:proofErr w:type="spellStart"/>
            <w:r>
              <w:t>LongNH</w:t>
            </w:r>
            <w:proofErr w:type="spellEnd"/>
          </w:p>
        </w:tc>
        <w:tc>
          <w:tcPr>
            <w:tcW w:w="2196" w:type="dxa"/>
          </w:tcPr>
          <w:p w:rsidR="001C0E80" w:rsidRPr="000E121F" w:rsidRDefault="001C0E80" w:rsidP="00687684">
            <w:pPr>
              <w:ind w:hanging="547"/>
              <w:jc w:val="right"/>
              <w:rPr>
                <w:b/>
              </w:rPr>
            </w:pPr>
            <w:r w:rsidRPr="000E121F">
              <w:rPr>
                <w:b/>
              </w:rPr>
              <w:t>Last Updated By:</w:t>
            </w:r>
          </w:p>
        </w:tc>
        <w:tc>
          <w:tcPr>
            <w:tcW w:w="2898" w:type="dxa"/>
          </w:tcPr>
          <w:p w:rsidR="001C0E80" w:rsidRDefault="001C0E80" w:rsidP="00687684">
            <w:pPr>
              <w:ind w:hanging="547"/>
            </w:pPr>
            <w:proofErr w:type="spellStart"/>
            <w:r>
              <w:t>LongNH</w:t>
            </w:r>
            <w:proofErr w:type="spellEnd"/>
          </w:p>
        </w:tc>
      </w:tr>
      <w:tr w:rsidR="001C0E80" w:rsidTr="00C50799">
        <w:tc>
          <w:tcPr>
            <w:tcW w:w="2268" w:type="dxa"/>
          </w:tcPr>
          <w:p w:rsidR="001C0E80" w:rsidRPr="000E121F" w:rsidRDefault="001C0E80" w:rsidP="00687684">
            <w:pPr>
              <w:jc w:val="right"/>
              <w:rPr>
                <w:b/>
              </w:rPr>
            </w:pPr>
            <w:r w:rsidRPr="000E121F">
              <w:rPr>
                <w:b/>
              </w:rPr>
              <w:t>Date Created:</w:t>
            </w:r>
          </w:p>
        </w:tc>
        <w:tc>
          <w:tcPr>
            <w:tcW w:w="2196" w:type="dxa"/>
          </w:tcPr>
          <w:p w:rsidR="001C0E80" w:rsidRDefault="00CD4F4D" w:rsidP="00687684">
            <w:pPr>
              <w:ind w:hanging="547"/>
            </w:pPr>
            <w:r>
              <w:t>February 24, 2014</w:t>
            </w:r>
          </w:p>
        </w:tc>
        <w:tc>
          <w:tcPr>
            <w:tcW w:w="2196" w:type="dxa"/>
          </w:tcPr>
          <w:p w:rsidR="001C0E80" w:rsidRPr="000E121F" w:rsidRDefault="001C0E80" w:rsidP="00687684">
            <w:pPr>
              <w:ind w:hanging="547"/>
              <w:jc w:val="right"/>
              <w:rPr>
                <w:b/>
              </w:rPr>
            </w:pPr>
            <w:r w:rsidRPr="000E121F">
              <w:rPr>
                <w:b/>
              </w:rPr>
              <w:t>Date Last Updated:</w:t>
            </w:r>
          </w:p>
        </w:tc>
        <w:tc>
          <w:tcPr>
            <w:tcW w:w="2898" w:type="dxa"/>
          </w:tcPr>
          <w:p w:rsidR="001C0E80" w:rsidRDefault="00CD4F4D" w:rsidP="00687684">
            <w:pPr>
              <w:ind w:hanging="547"/>
            </w:pPr>
            <w:r>
              <w:t>February 24, 2014</w:t>
            </w:r>
          </w:p>
        </w:tc>
      </w:tr>
      <w:tr w:rsidR="001C0E80" w:rsidTr="00C50799">
        <w:tc>
          <w:tcPr>
            <w:tcW w:w="2268" w:type="dxa"/>
          </w:tcPr>
          <w:p w:rsidR="001C0E80" w:rsidRPr="000E121F" w:rsidRDefault="001C0E80" w:rsidP="00687684">
            <w:pPr>
              <w:jc w:val="right"/>
              <w:rPr>
                <w:b/>
              </w:rPr>
            </w:pPr>
            <w:r w:rsidRPr="000E121F">
              <w:rPr>
                <w:b/>
              </w:rPr>
              <w:t>Actors:</w:t>
            </w:r>
          </w:p>
        </w:tc>
        <w:tc>
          <w:tcPr>
            <w:tcW w:w="7290" w:type="dxa"/>
            <w:gridSpan w:val="3"/>
          </w:tcPr>
          <w:p w:rsidR="001C0E80" w:rsidRDefault="001C0E80" w:rsidP="00687684">
            <w:pPr>
              <w:ind w:left="0"/>
            </w:pPr>
            <w:r>
              <w:t xml:space="preserve">User </w:t>
            </w:r>
          </w:p>
        </w:tc>
      </w:tr>
      <w:tr w:rsidR="001C0E80" w:rsidTr="00C50799">
        <w:tc>
          <w:tcPr>
            <w:tcW w:w="2268" w:type="dxa"/>
          </w:tcPr>
          <w:p w:rsidR="001C0E80" w:rsidRPr="000E121F" w:rsidRDefault="001C0E80" w:rsidP="00687684">
            <w:pPr>
              <w:jc w:val="right"/>
              <w:rPr>
                <w:b/>
              </w:rPr>
            </w:pPr>
            <w:r w:rsidRPr="000E121F">
              <w:rPr>
                <w:b/>
              </w:rPr>
              <w:t>Description:</w:t>
            </w:r>
          </w:p>
        </w:tc>
        <w:tc>
          <w:tcPr>
            <w:tcW w:w="7290" w:type="dxa"/>
            <w:gridSpan w:val="3"/>
          </w:tcPr>
          <w:p w:rsidR="001C0E80" w:rsidRDefault="001C0E80" w:rsidP="001C0E80">
            <w:pPr>
              <w:ind w:left="0"/>
            </w:pPr>
            <w:r>
              <w:t>If the study period ended and alarm fire, but user still want to learn more, he/she can choose to learn more with desire time.</w:t>
            </w:r>
          </w:p>
        </w:tc>
      </w:tr>
      <w:tr w:rsidR="001C0E80" w:rsidTr="00C50799">
        <w:trPr>
          <w:trHeight w:val="219"/>
        </w:trPr>
        <w:tc>
          <w:tcPr>
            <w:tcW w:w="2268" w:type="dxa"/>
          </w:tcPr>
          <w:p w:rsidR="001C0E80" w:rsidRPr="000E121F" w:rsidRDefault="001C0E80" w:rsidP="00687684">
            <w:pPr>
              <w:jc w:val="right"/>
              <w:rPr>
                <w:b/>
              </w:rPr>
            </w:pPr>
            <w:r w:rsidRPr="000E121F">
              <w:rPr>
                <w:b/>
              </w:rPr>
              <w:t>Pre-conditions:</w:t>
            </w:r>
          </w:p>
        </w:tc>
        <w:tc>
          <w:tcPr>
            <w:tcW w:w="7290" w:type="dxa"/>
            <w:gridSpan w:val="3"/>
          </w:tcPr>
          <w:p w:rsidR="001C0E80" w:rsidRDefault="001C0E80" w:rsidP="00B65F75">
            <w:pPr>
              <w:numPr>
                <w:ilvl w:val="0"/>
                <w:numId w:val="27"/>
              </w:numPr>
              <w:spacing w:before="0" w:after="0"/>
              <w:ind w:left="252" w:hanging="252"/>
            </w:pPr>
            <w:r>
              <w:t>Study period ended.</w:t>
            </w:r>
          </w:p>
          <w:p w:rsidR="001C0E80" w:rsidRDefault="001C0E80" w:rsidP="00B65F75">
            <w:pPr>
              <w:numPr>
                <w:ilvl w:val="0"/>
                <w:numId w:val="27"/>
              </w:numPr>
              <w:spacing w:before="0" w:after="0"/>
              <w:ind w:left="252" w:hanging="252"/>
            </w:pPr>
            <w:r>
              <w:t>Alarm fired with pop-up notification on screen.</w:t>
            </w:r>
          </w:p>
        </w:tc>
      </w:tr>
      <w:tr w:rsidR="001C0E80" w:rsidTr="00C50799">
        <w:trPr>
          <w:trHeight w:val="147"/>
        </w:trPr>
        <w:tc>
          <w:tcPr>
            <w:tcW w:w="2268" w:type="dxa"/>
          </w:tcPr>
          <w:p w:rsidR="001C0E80" w:rsidRPr="000E121F" w:rsidRDefault="001C0E80" w:rsidP="00687684">
            <w:pPr>
              <w:jc w:val="right"/>
              <w:rPr>
                <w:b/>
              </w:rPr>
            </w:pPr>
            <w:r w:rsidRPr="000E121F">
              <w:rPr>
                <w:b/>
              </w:rPr>
              <w:t>Post-conditions:</w:t>
            </w:r>
          </w:p>
        </w:tc>
        <w:tc>
          <w:tcPr>
            <w:tcW w:w="7290" w:type="dxa"/>
            <w:gridSpan w:val="3"/>
          </w:tcPr>
          <w:p w:rsidR="001C0E80" w:rsidRDefault="005242DE" w:rsidP="005242DE">
            <w:pPr>
              <w:spacing w:before="0" w:after="0"/>
              <w:ind w:left="0"/>
            </w:pPr>
            <w:r>
              <w:t>Keep in study mode for xxx minutes (user choose), then notify user again.</w:t>
            </w:r>
          </w:p>
        </w:tc>
      </w:tr>
      <w:tr w:rsidR="001C0E80" w:rsidTr="00C50799">
        <w:tc>
          <w:tcPr>
            <w:tcW w:w="2268" w:type="dxa"/>
          </w:tcPr>
          <w:p w:rsidR="001C0E80" w:rsidRPr="000E121F" w:rsidRDefault="001C0E80" w:rsidP="00687684">
            <w:pPr>
              <w:jc w:val="right"/>
              <w:rPr>
                <w:b/>
              </w:rPr>
            </w:pPr>
            <w:r w:rsidRPr="000E121F">
              <w:rPr>
                <w:b/>
              </w:rPr>
              <w:t>Normal Flow:</w:t>
            </w:r>
          </w:p>
        </w:tc>
        <w:tc>
          <w:tcPr>
            <w:tcW w:w="7290" w:type="dxa"/>
            <w:gridSpan w:val="3"/>
          </w:tcPr>
          <w:p w:rsidR="001C0E80" w:rsidRPr="005B2B22" w:rsidRDefault="001C0E80" w:rsidP="00687684">
            <w:pPr>
              <w:spacing w:before="0" w:after="0"/>
              <w:ind w:left="0"/>
              <w:rPr>
                <w:b/>
              </w:rPr>
            </w:pPr>
            <w:r>
              <w:rPr>
                <w:b/>
              </w:rPr>
              <w:t xml:space="preserve">1.0 User want to </w:t>
            </w:r>
            <w:r w:rsidR="005242DE">
              <w:rPr>
                <w:b/>
              </w:rPr>
              <w:t>snooze</w:t>
            </w:r>
            <w:r>
              <w:rPr>
                <w:b/>
              </w:rPr>
              <w:t xml:space="preserve"> Study mode</w:t>
            </w:r>
          </w:p>
          <w:p w:rsidR="001C0E80" w:rsidRDefault="001C0E80" w:rsidP="00B65F75">
            <w:pPr>
              <w:numPr>
                <w:ilvl w:val="0"/>
                <w:numId w:val="28"/>
              </w:numPr>
              <w:spacing w:before="0" w:after="0"/>
            </w:pPr>
            <w:r>
              <w:t>User click on [</w:t>
            </w:r>
            <w:r w:rsidR="00E03A7E">
              <w:t>Study more</w:t>
            </w:r>
            <w:r>
              <w:t>] button</w:t>
            </w:r>
          </w:p>
          <w:p w:rsidR="001C0E80" w:rsidRDefault="005242DE" w:rsidP="00B65F75">
            <w:pPr>
              <w:numPr>
                <w:ilvl w:val="0"/>
                <w:numId w:val="28"/>
              </w:numPr>
              <w:spacing w:before="0" w:after="0"/>
            </w:pPr>
            <w:r>
              <w:t>App ask user amount of time he/she want to snooze (by pop-up, with option: 5, 10, 15, 20, 25, ……, 60)</w:t>
            </w:r>
          </w:p>
          <w:p w:rsidR="001C0E80" w:rsidRDefault="001C0E80" w:rsidP="00B65F75">
            <w:pPr>
              <w:numPr>
                <w:ilvl w:val="0"/>
                <w:numId w:val="28"/>
              </w:numPr>
              <w:spacing w:before="0" w:after="0"/>
            </w:pPr>
            <w:r>
              <w:t>User press [</w:t>
            </w:r>
            <w:r w:rsidR="005242DE">
              <w:t>OK</w:t>
            </w:r>
            <w:r>
              <w:t>]</w:t>
            </w:r>
          </w:p>
          <w:p w:rsidR="001C0E80" w:rsidRDefault="005242DE" w:rsidP="00B65F75">
            <w:pPr>
              <w:numPr>
                <w:ilvl w:val="0"/>
                <w:numId w:val="28"/>
              </w:numPr>
              <w:spacing w:before="0" w:after="0"/>
            </w:pPr>
            <w:r>
              <w:t>Music keep playing (if apply) and app keep waiting for the time user chosen.</w:t>
            </w:r>
          </w:p>
        </w:tc>
      </w:tr>
      <w:tr w:rsidR="001C0E80" w:rsidTr="00C50799">
        <w:trPr>
          <w:trHeight w:val="813"/>
        </w:trPr>
        <w:tc>
          <w:tcPr>
            <w:tcW w:w="2268" w:type="dxa"/>
          </w:tcPr>
          <w:p w:rsidR="001C0E80" w:rsidRPr="000E121F" w:rsidRDefault="001C0E80" w:rsidP="00687684">
            <w:pPr>
              <w:jc w:val="right"/>
              <w:rPr>
                <w:b/>
              </w:rPr>
            </w:pPr>
            <w:r w:rsidRPr="000E121F">
              <w:rPr>
                <w:b/>
              </w:rPr>
              <w:t>Alternative Flows:</w:t>
            </w:r>
          </w:p>
        </w:tc>
        <w:tc>
          <w:tcPr>
            <w:tcW w:w="7290" w:type="dxa"/>
            <w:gridSpan w:val="3"/>
          </w:tcPr>
          <w:p w:rsidR="001C0E80" w:rsidRPr="00B20EEB" w:rsidRDefault="001C0E80" w:rsidP="00687684">
            <w:pPr>
              <w:spacing w:before="0" w:after="0"/>
              <w:ind w:left="0"/>
            </w:pPr>
            <w:r w:rsidRPr="00B20EEB">
              <w:t>N/A</w:t>
            </w:r>
          </w:p>
        </w:tc>
      </w:tr>
      <w:tr w:rsidR="001C0E80" w:rsidTr="00C50799">
        <w:tc>
          <w:tcPr>
            <w:tcW w:w="2268" w:type="dxa"/>
          </w:tcPr>
          <w:p w:rsidR="001C0E80" w:rsidRPr="000E121F" w:rsidRDefault="001C0E80" w:rsidP="00687684">
            <w:pPr>
              <w:jc w:val="right"/>
              <w:rPr>
                <w:b/>
              </w:rPr>
            </w:pPr>
            <w:r w:rsidRPr="000E121F">
              <w:rPr>
                <w:b/>
              </w:rPr>
              <w:t>Exceptions:</w:t>
            </w:r>
          </w:p>
        </w:tc>
        <w:tc>
          <w:tcPr>
            <w:tcW w:w="7290" w:type="dxa"/>
            <w:gridSpan w:val="3"/>
          </w:tcPr>
          <w:p w:rsidR="001C0E80" w:rsidRPr="00B20EEB" w:rsidRDefault="00C73C74" w:rsidP="00687684">
            <w:pPr>
              <w:spacing w:before="0" w:after="0"/>
              <w:ind w:left="0"/>
            </w:pPr>
            <w:r w:rsidRPr="00B20EEB">
              <w:t>If use</w:t>
            </w:r>
            <w:r w:rsidR="00723DDB" w:rsidRPr="00B20EEB">
              <w:t>r</w:t>
            </w:r>
            <w:r w:rsidRPr="00B20EEB">
              <w:t xml:space="preserve"> click [Cancel] button or [Back] button</w:t>
            </w:r>
            <w:r w:rsidR="00723DDB" w:rsidRPr="00B20EEB">
              <w:t>, App will stop Study mode and return to Main menu.</w:t>
            </w:r>
          </w:p>
        </w:tc>
      </w:tr>
      <w:tr w:rsidR="001C0E80" w:rsidTr="00C50799">
        <w:tc>
          <w:tcPr>
            <w:tcW w:w="2268" w:type="dxa"/>
          </w:tcPr>
          <w:p w:rsidR="001C0E80" w:rsidRPr="000E121F" w:rsidRDefault="001C0E80" w:rsidP="00687684">
            <w:pPr>
              <w:jc w:val="right"/>
              <w:rPr>
                <w:b/>
              </w:rPr>
            </w:pPr>
            <w:r w:rsidRPr="000E121F">
              <w:rPr>
                <w:b/>
              </w:rPr>
              <w:lastRenderedPageBreak/>
              <w:t>Priority:</w:t>
            </w:r>
          </w:p>
        </w:tc>
        <w:tc>
          <w:tcPr>
            <w:tcW w:w="7290" w:type="dxa"/>
            <w:gridSpan w:val="3"/>
          </w:tcPr>
          <w:p w:rsidR="001C0E80" w:rsidRPr="00B20EEB" w:rsidRDefault="001C0E80" w:rsidP="00687684">
            <w:pPr>
              <w:ind w:left="0"/>
            </w:pPr>
            <w:r w:rsidRPr="00B20EEB">
              <w:t>High</w:t>
            </w:r>
          </w:p>
        </w:tc>
      </w:tr>
      <w:tr w:rsidR="001C0E80" w:rsidTr="00C50799">
        <w:tc>
          <w:tcPr>
            <w:tcW w:w="2268" w:type="dxa"/>
          </w:tcPr>
          <w:p w:rsidR="001C0E80" w:rsidRPr="000E121F" w:rsidRDefault="001C0E80" w:rsidP="00687684">
            <w:pPr>
              <w:jc w:val="right"/>
              <w:rPr>
                <w:b/>
              </w:rPr>
            </w:pPr>
            <w:r w:rsidRPr="000E121F">
              <w:rPr>
                <w:b/>
              </w:rPr>
              <w:t>Special Requirements:</w:t>
            </w:r>
          </w:p>
        </w:tc>
        <w:tc>
          <w:tcPr>
            <w:tcW w:w="7290" w:type="dxa"/>
            <w:gridSpan w:val="3"/>
          </w:tcPr>
          <w:p w:rsidR="001C0E80" w:rsidRPr="00B20EEB" w:rsidRDefault="005242DE" w:rsidP="00B65F75">
            <w:pPr>
              <w:numPr>
                <w:ilvl w:val="0"/>
                <w:numId w:val="20"/>
              </w:numPr>
              <w:spacing w:before="0" w:after="0"/>
            </w:pPr>
            <w:r w:rsidRPr="00B20EEB">
              <w:t xml:space="preserve">User can only choose amount of time which already in option: 5, 10, </w:t>
            </w:r>
            <w:proofErr w:type="gramStart"/>
            <w:r w:rsidRPr="00B20EEB">
              <w:t>15</w:t>
            </w:r>
            <w:proofErr w:type="gramEnd"/>
            <w:r w:rsidRPr="00B20EEB">
              <w:t>….60.</w:t>
            </w:r>
          </w:p>
        </w:tc>
      </w:tr>
      <w:tr w:rsidR="001C0E80" w:rsidTr="00C50799">
        <w:tc>
          <w:tcPr>
            <w:tcW w:w="2268" w:type="dxa"/>
          </w:tcPr>
          <w:p w:rsidR="001C0E80" w:rsidRPr="000E121F" w:rsidRDefault="001C0E80" w:rsidP="00687684">
            <w:pPr>
              <w:jc w:val="right"/>
              <w:rPr>
                <w:b/>
              </w:rPr>
            </w:pPr>
            <w:r w:rsidRPr="000E121F">
              <w:rPr>
                <w:b/>
              </w:rPr>
              <w:t>Notes and Issues:</w:t>
            </w:r>
          </w:p>
        </w:tc>
        <w:tc>
          <w:tcPr>
            <w:tcW w:w="7290" w:type="dxa"/>
            <w:gridSpan w:val="3"/>
          </w:tcPr>
          <w:p w:rsidR="001C0E80" w:rsidRDefault="001C0E80" w:rsidP="00687684">
            <w:pPr>
              <w:spacing w:before="0" w:after="0"/>
              <w:ind w:left="0"/>
            </w:pPr>
            <w:r>
              <w:t>N/A</w:t>
            </w:r>
          </w:p>
        </w:tc>
      </w:tr>
    </w:tbl>
    <w:p w:rsidR="001C0E80" w:rsidRDefault="001C0E80" w:rsidP="008B44D1">
      <w:pPr>
        <w:pStyle w:val="BodyText"/>
        <w:rPr>
          <w:lang w:val="en-US"/>
        </w:rPr>
      </w:pPr>
    </w:p>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5242DE"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5242DE" w:rsidRPr="000E121F" w:rsidRDefault="005242DE" w:rsidP="00687684">
            <w:pPr>
              <w:jc w:val="right"/>
              <w:rPr>
                <w:b w:val="0"/>
              </w:rPr>
            </w:pPr>
            <w:r w:rsidRPr="000E121F">
              <w:rPr>
                <w:b w:val="0"/>
              </w:rPr>
              <w:t>Use Case ID:</w:t>
            </w:r>
          </w:p>
        </w:tc>
        <w:tc>
          <w:tcPr>
            <w:tcW w:w="7290" w:type="dxa"/>
            <w:gridSpan w:val="3"/>
          </w:tcPr>
          <w:p w:rsidR="005242DE" w:rsidRDefault="005242DE" w:rsidP="00687684">
            <w:pPr>
              <w:ind w:hanging="547"/>
            </w:pPr>
            <w:r>
              <w:t>RR06</w:t>
            </w:r>
          </w:p>
        </w:tc>
      </w:tr>
      <w:tr w:rsidR="005242DE" w:rsidTr="00C50799">
        <w:tc>
          <w:tcPr>
            <w:tcW w:w="2268" w:type="dxa"/>
          </w:tcPr>
          <w:p w:rsidR="005242DE" w:rsidRPr="000E121F" w:rsidRDefault="005242DE" w:rsidP="00687684">
            <w:pPr>
              <w:jc w:val="right"/>
              <w:rPr>
                <w:b/>
              </w:rPr>
            </w:pPr>
            <w:r w:rsidRPr="000E121F">
              <w:rPr>
                <w:b/>
              </w:rPr>
              <w:t>Use Case Name:</w:t>
            </w:r>
          </w:p>
        </w:tc>
        <w:tc>
          <w:tcPr>
            <w:tcW w:w="7290" w:type="dxa"/>
            <w:gridSpan w:val="3"/>
          </w:tcPr>
          <w:p w:rsidR="005242DE" w:rsidRDefault="005242DE" w:rsidP="00687684">
            <w:pPr>
              <w:pStyle w:val="TableText"/>
            </w:pPr>
            <w:r>
              <w:t>Enter Relaxing Mode</w:t>
            </w:r>
          </w:p>
        </w:tc>
      </w:tr>
      <w:tr w:rsidR="005242DE" w:rsidTr="00C50799">
        <w:tc>
          <w:tcPr>
            <w:tcW w:w="2268" w:type="dxa"/>
          </w:tcPr>
          <w:p w:rsidR="005242DE" w:rsidRPr="000E121F" w:rsidRDefault="005242DE" w:rsidP="00687684">
            <w:pPr>
              <w:jc w:val="right"/>
              <w:rPr>
                <w:b/>
              </w:rPr>
            </w:pPr>
            <w:r w:rsidRPr="000E121F">
              <w:rPr>
                <w:b/>
              </w:rPr>
              <w:t>Created By:</w:t>
            </w:r>
          </w:p>
        </w:tc>
        <w:tc>
          <w:tcPr>
            <w:tcW w:w="2196" w:type="dxa"/>
          </w:tcPr>
          <w:p w:rsidR="005242DE" w:rsidRDefault="005242DE" w:rsidP="00687684">
            <w:pPr>
              <w:ind w:hanging="547"/>
            </w:pPr>
            <w:proofErr w:type="spellStart"/>
            <w:r>
              <w:t>LongNH</w:t>
            </w:r>
            <w:proofErr w:type="spellEnd"/>
          </w:p>
        </w:tc>
        <w:tc>
          <w:tcPr>
            <w:tcW w:w="2196" w:type="dxa"/>
          </w:tcPr>
          <w:p w:rsidR="005242DE" w:rsidRPr="000E121F" w:rsidRDefault="005242DE" w:rsidP="00687684">
            <w:pPr>
              <w:ind w:hanging="547"/>
              <w:jc w:val="right"/>
              <w:rPr>
                <w:b/>
              </w:rPr>
            </w:pPr>
            <w:r w:rsidRPr="000E121F">
              <w:rPr>
                <w:b/>
              </w:rPr>
              <w:t>Last Updated By:</w:t>
            </w:r>
          </w:p>
        </w:tc>
        <w:tc>
          <w:tcPr>
            <w:tcW w:w="2898" w:type="dxa"/>
          </w:tcPr>
          <w:p w:rsidR="005242DE" w:rsidRDefault="005242DE" w:rsidP="00687684">
            <w:pPr>
              <w:ind w:hanging="547"/>
            </w:pPr>
            <w:proofErr w:type="spellStart"/>
            <w:r>
              <w:t>LongNH</w:t>
            </w:r>
            <w:proofErr w:type="spellEnd"/>
          </w:p>
        </w:tc>
      </w:tr>
      <w:tr w:rsidR="005242DE" w:rsidTr="00C50799">
        <w:tc>
          <w:tcPr>
            <w:tcW w:w="2268" w:type="dxa"/>
          </w:tcPr>
          <w:p w:rsidR="005242DE" w:rsidRPr="000E121F" w:rsidRDefault="005242DE" w:rsidP="00687684">
            <w:pPr>
              <w:jc w:val="right"/>
              <w:rPr>
                <w:b/>
              </w:rPr>
            </w:pPr>
            <w:r w:rsidRPr="000E121F">
              <w:rPr>
                <w:b/>
              </w:rPr>
              <w:t>Date Created:</w:t>
            </w:r>
          </w:p>
        </w:tc>
        <w:tc>
          <w:tcPr>
            <w:tcW w:w="2196" w:type="dxa"/>
          </w:tcPr>
          <w:p w:rsidR="005242DE" w:rsidRDefault="00CD4F4D" w:rsidP="00687684">
            <w:pPr>
              <w:ind w:hanging="547"/>
            </w:pPr>
            <w:r>
              <w:t>February 24, 2014</w:t>
            </w:r>
          </w:p>
        </w:tc>
        <w:tc>
          <w:tcPr>
            <w:tcW w:w="2196" w:type="dxa"/>
          </w:tcPr>
          <w:p w:rsidR="005242DE" w:rsidRPr="000E121F" w:rsidRDefault="005242DE" w:rsidP="00687684">
            <w:pPr>
              <w:ind w:hanging="547"/>
              <w:jc w:val="right"/>
              <w:rPr>
                <w:b/>
              </w:rPr>
            </w:pPr>
            <w:r w:rsidRPr="000E121F">
              <w:rPr>
                <w:b/>
              </w:rPr>
              <w:t>Date Last Updated:</w:t>
            </w:r>
          </w:p>
        </w:tc>
        <w:tc>
          <w:tcPr>
            <w:tcW w:w="2898" w:type="dxa"/>
          </w:tcPr>
          <w:p w:rsidR="005242DE" w:rsidRDefault="00CD4F4D" w:rsidP="00687684">
            <w:pPr>
              <w:ind w:hanging="547"/>
            </w:pPr>
            <w:r>
              <w:t>February 24, 2014</w:t>
            </w:r>
          </w:p>
        </w:tc>
      </w:tr>
      <w:tr w:rsidR="005242DE" w:rsidTr="00C50799">
        <w:tc>
          <w:tcPr>
            <w:tcW w:w="2268" w:type="dxa"/>
          </w:tcPr>
          <w:p w:rsidR="005242DE" w:rsidRPr="000E121F" w:rsidRDefault="005242DE" w:rsidP="00687684">
            <w:pPr>
              <w:jc w:val="right"/>
              <w:rPr>
                <w:b/>
              </w:rPr>
            </w:pPr>
            <w:r w:rsidRPr="000E121F">
              <w:rPr>
                <w:b/>
              </w:rPr>
              <w:t>Actors:</w:t>
            </w:r>
          </w:p>
        </w:tc>
        <w:tc>
          <w:tcPr>
            <w:tcW w:w="7290" w:type="dxa"/>
            <w:gridSpan w:val="3"/>
          </w:tcPr>
          <w:p w:rsidR="005242DE" w:rsidRDefault="005242DE" w:rsidP="00687684">
            <w:pPr>
              <w:ind w:left="0"/>
            </w:pPr>
            <w:r>
              <w:t xml:space="preserve">User </w:t>
            </w:r>
          </w:p>
        </w:tc>
      </w:tr>
      <w:tr w:rsidR="005242DE" w:rsidTr="00C50799">
        <w:tc>
          <w:tcPr>
            <w:tcW w:w="2268" w:type="dxa"/>
          </w:tcPr>
          <w:p w:rsidR="005242DE" w:rsidRPr="000E121F" w:rsidRDefault="005242DE" w:rsidP="00687684">
            <w:pPr>
              <w:jc w:val="right"/>
              <w:rPr>
                <w:b/>
              </w:rPr>
            </w:pPr>
            <w:r w:rsidRPr="000E121F">
              <w:rPr>
                <w:b/>
              </w:rPr>
              <w:t>Description:</w:t>
            </w:r>
          </w:p>
        </w:tc>
        <w:tc>
          <w:tcPr>
            <w:tcW w:w="7290" w:type="dxa"/>
            <w:gridSpan w:val="3"/>
          </w:tcPr>
          <w:p w:rsidR="005242DE" w:rsidRDefault="005242DE" w:rsidP="00C4249E">
            <w:pPr>
              <w:ind w:left="0"/>
            </w:pPr>
            <w:r>
              <w:t xml:space="preserve">User enter Relaxing Mode to relax, relief stress… </w:t>
            </w:r>
          </w:p>
        </w:tc>
      </w:tr>
      <w:tr w:rsidR="005242DE" w:rsidTr="00C50799">
        <w:trPr>
          <w:trHeight w:val="219"/>
        </w:trPr>
        <w:tc>
          <w:tcPr>
            <w:tcW w:w="2268" w:type="dxa"/>
          </w:tcPr>
          <w:p w:rsidR="005242DE" w:rsidRPr="000E121F" w:rsidRDefault="005242DE" w:rsidP="00687684">
            <w:pPr>
              <w:jc w:val="right"/>
              <w:rPr>
                <w:b/>
              </w:rPr>
            </w:pPr>
            <w:r w:rsidRPr="000E121F">
              <w:rPr>
                <w:b/>
              </w:rPr>
              <w:t>Pre-conditions:</w:t>
            </w:r>
          </w:p>
        </w:tc>
        <w:tc>
          <w:tcPr>
            <w:tcW w:w="7290" w:type="dxa"/>
            <w:gridSpan w:val="3"/>
          </w:tcPr>
          <w:p w:rsidR="005242DE" w:rsidRPr="00C4249E" w:rsidRDefault="00C4249E" w:rsidP="00F54F6A">
            <w:pPr>
              <w:spacing w:before="0" w:after="0"/>
              <w:ind w:left="0"/>
            </w:pPr>
            <w:r>
              <w:t xml:space="preserve">User is in Main </w:t>
            </w:r>
            <w:r w:rsidR="00F54F6A">
              <w:t>Menu</w:t>
            </w:r>
            <w:r>
              <w:t xml:space="preserve"> </w:t>
            </w:r>
            <w:r>
              <w:rPr>
                <w:b/>
              </w:rPr>
              <w:t xml:space="preserve">OR </w:t>
            </w:r>
            <w:r>
              <w:t>after study period has ended</w:t>
            </w:r>
          </w:p>
        </w:tc>
      </w:tr>
      <w:tr w:rsidR="005242DE" w:rsidTr="00C50799">
        <w:trPr>
          <w:trHeight w:val="147"/>
        </w:trPr>
        <w:tc>
          <w:tcPr>
            <w:tcW w:w="2268" w:type="dxa"/>
          </w:tcPr>
          <w:p w:rsidR="005242DE" w:rsidRPr="000E121F" w:rsidRDefault="005242DE" w:rsidP="00687684">
            <w:pPr>
              <w:jc w:val="right"/>
              <w:rPr>
                <w:b/>
              </w:rPr>
            </w:pPr>
            <w:r w:rsidRPr="000E121F">
              <w:rPr>
                <w:b/>
              </w:rPr>
              <w:t>Post-conditions:</w:t>
            </w:r>
          </w:p>
        </w:tc>
        <w:tc>
          <w:tcPr>
            <w:tcW w:w="7290" w:type="dxa"/>
            <w:gridSpan w:val="3"/>
          </w:tcPr>
          <w:p w:rsidR="005242DE" w:rsidRDefault="00C4249E" w:rsidP="00687684">
            <w:pPr>
              <w:spacing w:before="0" w:after="0"/>
              <w:ind w:left="0"/>
            </w:pPr>
            <w:r>
              <w:t>App entered Relaxing Mode</w:t>
            </w:r>
          </w:p>
        </w:tc>
      </w:tr>
      <w:tr w:rsidR="005242DE" w:rsidTr="00C50799">
        <w:tc>
          <w:tcPr>
            <w:tcW w:w="2268" w:type="dxa"/>
          </w:tcPr>
          <w:p w:rsidR="005242DE" w:rsidRPr="000E121F" w:rsidRDefault="005242DE" w:rsidP="00687684">
            <w:pPr>
              <w:jc w:val="right"/>
              <w:rPr>
                <w:b/>
              </w:rPr>
            </w:pPr>
            <w:r w:rsidRPr="000E121F">
              <w:rPr>
                <w:b/>
              </w:rPr>
              <w:t>Normal Flow:</w:t>
            </w:r>
          </w:p>
        </w:tc>
        <w:tc>
          <w:tcPr>
            <w:tcW w:w="7290" w:type="dxa"/>
            <w:gridSpan w:val="3"/>
          </w:tcPr>
          <w:p w:rsidR="005242DE" w:rsidRPr="005B2B22" w:rsidRDefault="005242DE" w:rsidP="00687684">
            <w:pPr>
              <w:spacing w:before="0" w:after="0"/>
              <w:ind w:left="0"/>
              <w:rPr>
                <w:b/>
              </w:rPr>
            </w:pPr>
            <w:r>
              <w:rPr>
                <w:b/>
              </w:rPr>
              <w:t xml:space="preserve">1.0 </w:t>
            </w:r>
            <w:r w:rsidR="00C4249E">
              <w:rPr>
                <w:b/>
              </w:rPr>
              <w:t>When user is on Main Menu</w:t>
            </w:r>
          </w:p>
          <w:p w:rsidR="005242DE" w:rsidRDefault="00C4249E" w:rsidP="00B65F75">
            <w:pPr>
              <w:numPr>
                <w:ilvl w:val="0"/>
                <w:numId w:val="29"/>
              </w:numPr>
              <w:spacing w:before="0" w:after="0"/>
            </w:pPr>
            <w:r>
              <w:t>User click on [Relax] button</w:t>
            </w:r>
          </w:p>
          <w:p w:rsidR="00A3381A" w:rsidRDefault="00C4249E" w:rsidP="00B65F75">
            <w:pPr>
              <w:numPr>
                <w:ilvl w:val="0"/>
                <w:numId w:val="29"/>
              </w:numPr>
              <w:spacing w:before="0" w:after="0"/>
            </w:pPr>
            <w:r>
              <w:t>App enter Relaxing Mode</w:t>
            </w:r>
          </w:p>
          <w:p w:rsidR="005242DE" w:rsidRDefault="005242DE" w:rsidP="00C4249E">
            <w:pPr>
              <w:spacing w:before="0" w:after="0"/>
            </w:pPr>
          </w:p>
          <w:p w:rsidR="00C4249E" w:rsidRPr="00A3381A" w:rsidRDefault="00C4249E" w:rsidP="00C4249E">
            <w:pPr>
              <w:spacing w:before="0" w:after="0"/>
              <w:ind w:hanging="547"/>
              <w:rPr>
                <w:b/>
              </w:rPr>
            </w:pPr>
            <w:r w:rsidRPr="00A3381A">
              <w:rPr>
                <w:b/>
              </w:rPr>
              <w:t>1.1 When user</w:t>
            </w:r>
            <w:r w:rsidR="00A3381A" w:rsidRPr="00A3381A">
              <w:rPr>
                <w:b/>
              </w:rPr>
              <w:t xml:space="preserve"> have just</w:t>
            </w:r>
            <w:r w:rsidRPr="00A3381A">
              <w:rPr>
                <w:b/>
              </w:rPr>
              <w:t xml:space="preserve"> finish</w:t>
            </w:r>
            <w:r w:rsidR="00A3381A" w:rsidRPr="00A3381A">
              <w:rPr>
                <w:b/>
              </w:rPr>
              <w:t>ed</w:t>
            </w:r>
            <w:r w:rsidRPr="00A3381A">
              <w:rPr>
                <w:b/>
              </w:rPr>
              <w:t xml:space="preserve"> study  </w:t>
            </w:r>
          </w:p>
          <w:p w:rsidR="00C4249E" w:rsidRPr="00A3381A" w:rsidRDefault="00C4249E" w:rsidP="00C4249E">
            <w:pPr>
              <w:spacing w:before="0" w:after="0"/>
              <w:ind w:hanging="547"/>
            </w:pPr>
            <w:r w:rsidRPr="00A3381A">
              <w:t xml:space="preserve">1. </w:t>
            </w:r>
            <w:r w:rsidR="00A3381A">
              <w:t xml:space="preserve">  </w:t>
            </w:r>
            <w:r w:rsidRPr="00A3381A">
              <w:t xml:space="preserve">App </w:t>
            </w:r>
            <w:r w:rsidR="00A3381A" w:rsidRPr="00A3381A">
              <w:t>ask whether user want to relax or not</w:t>
            </w:r>
          </w:p>
          <w:p w:rsidR="00A3381A" w:rsidRPr="00A3381A" w:rsidRDefault="00A3381A" w:rsidP="00C4249E">
            <w:pPr>
              <w:spacing w:before="0" w:after="0"/>
              <w:ind w:hanging="547"/>
            </w:pPr>
            <w:r w:rsidRPr="00A3381A">
              <w:t xml:space="preserve">2. </w:t>
            </w:r>
            <w:r>
              <w:t xml:space="preserve">  </w:t>
            </w:r>
            <w:r w:rsidRPr="00A3381A">
              <w:t>User click on [Yes] button</w:t>
            </w:r>
          </w:p>
          <w:p w:rsidR="00A3381A" w:rsidRPr="00C4249E" w:rsidRDefault="00A3381A" w:rsidP="00C4249E">
            <w:pPr>
              <w:spacing w:before="0" w:after="0"/>
              <w:ind w:hanging="547"/>
              <w:rPr>
                <w:b/>
              </w:rPr>
            </w:pPr>
            <w:r w:rsidRPr="00A3381A">
              <w:t xml:space="preserve">3. </w:t>
            </w:r>
            <w:r>
              <w:t xml:space="preserve">  </w:t>
            </w:r>
            <w:r w:rsidRPr="00A3381A">
              <w:t>App enter Relaxing Mode</w:t>
            </w:r>
          </w:p>
        </w:tc>
      </w:tr>
      <w:tr w:rsidR="005242DE" w:rsidTr="00C50799">
        <w:trPr>
          <w:trHeight w:val="813"/>
        </w:trPr>
        <w:tc>
          <w:tcPr>
            <w:tcW w:w="2268" w:type="dxa"/>
          </w:tcPr>
          <w:p w:rsidR="005242DE" w:rsidRPr="000E121F" w:rsidRDefault="005242DE" w:rsidP="00687684">
            <w:pPr>
              <w:jc w:val="right"/>
              <w:rPr>
                <w:b/>
              </w:rPr>
            </w:pPr>
            <w:r w:rsidRPr="000E121F">
              <w:rPr>
                <w:b/>
              </w:rPr>
              <w:t>Alternative Flows:</w:t>
            </w:r>
          </w:p>
        </w:tc>
        <w:tc>
          <w:tcPr>
            <w:tcW w:w="7290" w:type="dxa"/>
            <w:gridSpan w:val="3"/>
          </w:tcPr>
          <w:p w:rsidR="00AD090A" w:rsidRPr="00B20EEB" w:rsidRDefault="00AD090A" w:rsidP="00687684">
            <w:pPr>
              <w:spacing w:before="0" w:after="0"/>
              <w:ind w:left="0"/>
            </w:pPr>
            <w:r w:rsidRPr="00B20EEB">
              <w:t>N/A</w:t>
            </w:r>
          </w:p>
        </w:tc>
      </w:tr>
      <w:tr w:rsidR="005242DE" w:rsidTr="00C50799">
        <w:tc>
          <w:tcPr>
            <w:tcW w:w="2268" w:type="dxa"/>
          </w:tcPr>
          <w:p w:rsidR="005242DE" w:rsidRPr="000E121F" w:rsidRDefault="005242DE" w:rsidP="00687684">
            <w:pPr>
              <w:jc w:val="right"/>
              <w:rPr>
                <w:b/>
              </w:rPr>
            </w:pPr>
            <w:r w:rsidRPr="000E121F">
              <w:rPr>
                <w:b/>
              </w:rPr>
              <w:t>Exceptions:</w:t>
            </w:r>
          </w:p>
        </w:tc>
        <w:tc>
          <w:tcPr>
            <w:tcW w:w="7290" w:type="dxa"/>
            <w:gridSpan w:val="3"/>
          </w:tcPr>
          <w:p w:rsidR="005242DE" w:rsidRPr="00B20EEB" w:rsidRDefault="00723DDB" w:rsidP="006063F3">
            <w:pPr>
              <w:spacing w:before="0" w:after="0"/>
              <w:ind w:left="0"/>
            </w:pPr>
            <w:r w:rsidRPr="00B20EEB">
              <w:t>If u</w:t>
            </w:r>
            <w:r w:rsidR="00BA1AE8" w:rsidRPr="00B20EEB">
              <w:t>ser press [Back] button</w:t>
            </w:r>
            <w:r w:rsidRPr="00B20EEB">
              <w:t xml:space="preserve"> or [</w:t>
            </w:r>
            <w:r w:rsidR="006063F3">
              <w:t>Quit</w:t>
            </w:r>
            <w:r w:rsidRPr="00B20EEB">
              <w:t>]</w:t>
            </w:r>
            <w:r w:rsidR="006063F3">
              <w:t xml:space="preserve"> button</w:t>
            </w:r>
            <w:r w:rsidR="00BA1AE8" w:rsidRPr="00B20EEB">
              <w:t xml:space="preserve"> when App ask for </w:t>
            </w:r>
            <w:r w:rsidRPr="00B20EEB">
              <w:t>entering Relaxing Mode</w:t>
            </w:r>
            <w:r w:rsidR="00BA6B2E" w:rsidRPr="00B20EEB">
              <w:t xml:space="preserve"> (See </w:t>
            </w:r>
            <w:hyperlink w:anchor="_Appendix_B:_Dialog" w:history="1">
              <w:r w:rsidR="00BA6B2E" w:rsidRPr="00AA3C86">
                <w:rPr>
                  <w:rStyle w:val="Hyperlink"/>
                </w:rPr>
                <w:t>Appendix B</w:t>
              </w:r>
            </w:hyperlink>
            <w:r w:rsidR="00BA6B2E" w:rsidRPr="00B20EEB">
              <w:t xml:space="preserve">) </w:t>
            </w:r>
            <w:r w:rsidR="00BA6B2E" w:rsidRPr="00B20EEB">
              <w:sym w:font="Wingdings" w:char="F0E0"/>
            </w:r>
            <w:r w:rsidR="00BA6B2E" w:rsidRPr="00B20EEB">
              <w:t xml:space="preserve"> Stop Study Mode and return to Main Menu</w:t>
            </w:r>
          </w:p>
        </w:tc>
      </w:tr>
      <w:tr w:rsidR="005242DE" w:rsidTr="00C50799">
        <w:tc>
          <w:tcPr>
            <w:tcW w:w="2268" w:type="dxa"/>
          </w:tcPr>
          <w:p w:rsidR="005242DE" w:rsidRPr="000E121F" w:rsidRDefault="005242DE" w:rsidP="00687684">
            <w:pPr>
              <w:jc w:val="right"/>
              <w:rPr>
                <w:b/>
              </w:rPr>
            </w:pPr>
            <w:r w:rsidRPr="000E121F">
              <w:rPr>
                <w:b/>
              </w:rPr>
              <w:t>Priority:</w:t>
            </w:r>
          </w:p>
        </w:tc>
        <w:tc>
          <w:tcPr>
            <w:tcW w:w="7290" w:type="dxa"/>
            <w:gridSpan w:val="3"/>
          </w:tcPr>
          <w:p w:rsidR="005242DE" w:rsidRPr="00B20EEB" w:rsidRDefault="005242DE" w:rsidP="00687684">
            <w:pPr>
              <w:ind w:left="0"/>
            </w:pPr>
            <w:r w:rsidRPr="00B20EEB">
              <w:t>High</w:t>
            </w:r>
          </w:p>
        </w:tc>
      </w:tr>
      <w:tr w:rsidR="005242DE" w:rsidTr="00C50799">
        <w:tc>
          <w:tcPr>
            <w:tcW w:w="2268" w:type="dxa"/>
          </w:tcPr>
          <w:p w:rsidR="005242DE" w:rsidRPr="000E121F" w:rsidRDefault="005242DE" w:rsidP="00687684">
            <w:pPr>
              <w:jc w:val="right"/>
              <w:rPr>
                <w:b/>
              </w:rPr>
            </w:pPr>
            <w:r w:rsidRPr="000E121F">
              <w:rPr>
                <w:b/>
              </w:rPr>
              <w:t>Special Requirements:</w:t>
            </w:r>
          </w:p>
        </w:tc>
        <w:tc>
          <w:tcPr>
            <w:tcW w:w="7290" w:type="dxa"/>
            <w:gridSpan w:val="3"/>
          </w:tcPr>
          <w:p w:rsidR="005242DE" w:rsidRPr="00B20EEB" w:rsidRDefault="000E334F" w:rsidP="00B65F75">
            <w:pPr>
              <w:numPr>
                <w:ilvl w:val="0"/>
                <w:numId w:val="20"/>
              </w:numPr>
              <w:spacing w:before="0" w:after="0"/>
            </w:pPr>
            <w:r w:rsidRPr="00B20EEB">
              <w:t xml:space="preserve">Relaxing Mode will have several contents and choose randomly by App (see </w:t>
            </w:r>
            <w:hyperlink w:anchor="_Appendix_A:_Relaxing" w:history="1">
              <w:r w:rsidRPr="00AA3C86">
                <w:rPr>
                  <w:rStyle w:val="Hyperlink"/>
                </w:rPr>
                <w:t>Appendix A</w:t>
              </w:r>
            </w:hyperlink>
            <w:r w:rsidRPr="00B20EEB">
              <w:t>)</w:t>
            </w:r>
          </w:p>
          <w:p w:rsidR="00EF13B5" w:rsidRPr="00B20EEB" w:rsidRDefault="00AD090A" w:rsidP="00B65F75">
            <w:pPr>
              <w:numPr>
                <w:ilvl w:val="0"/>
                <w:numId w:val="20"/>
              </w:numPr>
              <w:spacing w:before="0" w:after="0"/>
            </w:pPr>
            <w:r w:rsidRPr="00B20EEB">
              <w:t xml:space="preserve">User can choose to see another Relax Content by click on [Next content] button (see </w:t>
            </w:r>
            <w:hyperlink w:anchor="_Appendix_A:_Relaxing" w:history="1">
              <w:r w:rsidRPr="00AA3C86">
                <w:rPr>
                  <w:rStyle w:val="Hyperlink"/>
                </w:rPr>
                <w:t>Appendix A</w:t>
              </w:r>
            </w:hyperlink>
            <w:r w:rsidRPr="00B20EEB">
              <w:t>)</w:t>
            </w:r>
          </w:p>
        </w:tc>
      </w:tr>
      <w:tr w:rsidR="005242DE" w:rsidTr="00C50799">
        <w:tc>
          <w:tcPr>
            <w:tcW w:w="2268" w:type="dxa"/>
          </w:tcPr>
          <w:p w:rsidR="005242DE" w:rsidRPr="000E121F" w:rsidRDefault="005242DE" w:rsidP="00687684">
            <w:pPr>
              <w:jc w:val="right"/>
              <w:rPr>
                <w:b/>
              </w:rPr>
            </w:pPr>
            <w:r w:rsidRPr="000E121F">
              <w:rPr>
                <w:b/>
              </w:rPr>
              <w:t>Notes and Issues:</w:t>
            </w:r>
          </w:p>
        </w:tc>
        <w:tc>
          <w:tcPr>
            <w:tcW w:w="7290" w:type="dxa"/>
            <w:gridSpan w:val="3"/>
          </w:tcPr>
          <w:p w:rsidR="005242DE" w:rsidRDefault="005242DE" w:rsidP="00687684">
            <w:pPr>
              <w:spacing w:before="0" w:after="0"/>
              <w:ind w:left="0"/>
            </w:pPr>
            <w:r>
              <w:t>N/A</w:t>
            </w:r>
          </w:p>
        </w:tc>
      </w:tr>
    </w:tbl>
    <w:p w:rsidR="005242DE" w:rsidRDefault="005242DE"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87684"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687684" w:rsidRPr="000E121F" w:rsidRDefault="00687684" w:rsidP="00687684">
            <w:pPr>
              <w:jc w:val="right"/>
              <w:rPr>
                <w:b w:val="0"/>
              </w:rPr>
            </w:pPr>
            <w:r w:rsidRPr="000E121F">
              <w:rPr>
                <w:b w:val="0"/>
              </w:rPr>
              <w:t>Use Case ID:</w:t>
            </w:r>
          </w:p>
        </w:tc>
        <w:tc>
          <w:tcPr>
            <w:tcW w:w="7290" w:type="dxa"/>
            <w:gridSpan w:val="3"/>
          </w:tcPr>
          <w:p w:rsidR="00687684" w:rsidRDefault="00687684" w:rsidP="00687684">
            <w:pPr>
              <w:ind w:hanging="547"/>
            </w:pPr>
            <w:r>
              <w:t>RR07</w:t>
            </w:r>
          </w:p>
        </w:tc>
      </w:tr>
      <w:tr w:rsidR="00687684" w:rsidTr="00C50799">
        <w:tc>
          <w:tcPr>
            <w:tcW w:w="2268" w:type="dxa"/>
          </w:tcPr>
          <w:p w:rsidR="00687684" w:rsidRPr="000E121F" w:rsidRDefault="00687684" w:rsidP="00687684">
            <w:pPr>
              <w:jc w:val="right"/>
              <w:rPr>
                <w:b/>
              </w:rPr>
            </w:pPr>
            <w:r w:rsidRPr="000E121F">
              <w:rPr>
                <w:b/>
              </w:rPr>
              <w:lastRenderedPageBreak/>
              <w:t>Use Case Name:</w:t>
            </w:r>
          </w:p>
        </w:tc>
        <w:tc>
          <w:tcPr>
            <w:tcW w:w="7290" w:type="dxa"/>
            <w:gridSpan w:val="3"/>
          </w:tcPr>
          <w:p w:rsidR="00687684" w:rsidRDefault="00687684" w:rsidP="00687684">
            <w:pPr>
              <w:pStyle w:val="TableText"/>
            </w:pPr>
            <w:r>
              <w:t>Update content</w:t>
            </w:r>
          </w:p>
        </w:tc>
      </w:tr>
      <w:tr w:rsidR="00687684" w:rsidTr="00C50799">
        <w:tc>
          <w:tcPr>
            <w:tcW w:w="2268" w:type="dxa"/>
          </w:tcPr>
          <w:p w:rsidR="00687684" w:rsidRPr="000E121F" w:rsidRDefault="00687684" w:rsidP="00687684">
            <w:pPr>
              <w:jc w:val="right"/>
              <w:rPr>
                <w:b/>
              </w:rPr>
            </w:pPr>
            <w:r w:rsidRPr="000E121F">
              <w:rPr>
                <w:b/>
              </w:rPr>
              <w:t>Created By:</w:t>
            </w:r>
          </w:p>
        </w:tc>
        <w:tc>
          <w:tcPr>
            <w:tcW w:w="2196" w:type="dxa"/>
          </w:tcPr>
          <w:p w:rsidR="00687684" w:rsidRDefault="00687684" w:rsidP="00687684">
            <w:pPr>
              <w:ind w:hanging="547"/>
            </w:pPr>
            <w:proofErr w:type="spellStart"/>
            <w:r>
              <w:t>LongNH</w:t>
            </w:r>
            <w:proofErr w:type="spellEnd"/>
          </w:p>
        </w:tc>
        <w:tc>
          <w:tcPr>
            <w:tcW w:w="2196" w:type="dxa"/>
          </w:tcPr>
          <w:p w:rsidR="00687684" w:rsidRPr="000E121F" w:rsidRDefault="00687684" w:rsidP="00687684">
            <w:pPr>
              <w:ind w:hanging="547"/>
              <w:jc w:val="right"/>
              <w:rPr>
                <w:b/>
              </w:rPr>
            </w:pPr>
            <w:r w:rsidRPr="000E121F">
              <w:rPr>
                <w:b/>
              </w:rPr>
              <w:t>Last Updated By:</w:t>
            </w:r>
          </w:p>
        </w:tc>
        <w:tc>
          <w:tcPr>
            <w:tcW w:w="2898" w:type="dxa"/>
          </w:tcPr>
          <w:p w:rsidR="00687684" w:rsidRDefault="00687684" w:rsidP="00687684">
            <w:pPr>
              <w:ind w:hanging="547"/>
            </w:pPr>
            <w:proofErr w:type="spellStart"/>
            <w:r>
              <w:t>LongNH</w:t>
            </w:r>
            <w:proofErr w:type="spellEnd"/>
          </w:p>
        </w:tc>
      </w:tr>
      <w:tr w:rsidR="00687684" w:rsidTr="00C50799">
        <w:tc>
          <w:tcPr>
            <w:tcW w:w="2268" w:type="dxa"/>
          </w:tcPr>
          <w:p w:rsidR="00687684" w:rsidRPr="000E121F" w:rsidRDefault="00687684" w:rsidP="00687684">
            <w:pPr>
              <w:jc w:val="right"/>
              <w:rPr>
                <w:b/>
              </w:rPr>
            </w:pPr>
            <w:r w:rsidRPr="000E121F">
              <w:rPr>
                <w:b/>
              </w:rPr>
              <w:t>Date Created:</w:t>
            </w:r>
          </w:p>
        </w:tc>
        <w:tc>
          <w:tcPr>
            <w:tcW w:w="2196" w:type="dxa"/>
          </w:tcPr>
          <w:p w:rsidR="00687684" w:rsidRDefault="00CD4F4D" w:rsidP="00687684">
            <w:pPr>
              <w:ind w:hanging="547"/>
            </w:pPr>
            <w:r>
              <w:t>February 24, 2014</w:t>
            </w:r>
          </w:p>
        </w:tc>
        <w:tc>
          <w:tcPr>
            <w:tcW w:w="2196" w:type="dxa"/>
          </w:tcPr>
          <w:p w:rsidR="00687684" w:rsidRPr="000E121F" w:rsidRDefault="00687684" w:rsidP="00687684">
            <w:pPr>
              <w:ind w:hanging="547"/>
              <w:jc w:val="right"/>
              <w:rPr>
                <w:b/>
              </w:rPr>
            </w:pPr>
            <w:r w:rsidRPr="000E121F">
              <w:rPr>
                <w:b/>
              </w:rPr>
              <w:t>Date Last Updated:</w:t>
            </w:r>
          </w:p>
        </w:tc>
        <w:tc>
          <w:tcPr>
            <w:tcW w:w="2898" w:type="dxa"/>
          </w:tcPr>
          <w:p w:rsidR="00687684" w:rsidRDefault="00CD4F4D" w:rsidP="00687684">
            <w:pPr>
              <w:ind w:hanging="547"/>
            </w:pPr>
            <w:r>
              <w:t>February 24, 2014</w:t>
            </w:r>
          </w:p>
        </w:tc>
      </w:tr>
      <w:tr w:rsidR="00687684" w:rsidTr="00C50799">
        <w:tc>
          <w:tcPr>
            <w:tcW w:w="2268" w:type="dxa"/>
          </w:tcPr>
          <w:p w:rsidR="00687684" w:rsidRPr="000E121F" w:rsidRDefault="00687684" w:rsidP="00687684">
            <w:pPr>
              <w:jc w:val="right"/>
              <w:rPr>
                <w:b/>
              </w:rPr>
            </w:pPr>
            <w:r w:rsidRPr="000E121F">
              <w:rPr>
                <w:b/>
              </w:rPr>
              <w:t>Actors:</w:t>
            </w:r>
          </w:p>
        </w:tc>
        <w:tc>
          <w:tcPr>
            <w:tcW w:w="7290" w:type="dxa"/>
            <w:gridSpan w:val="3"/>
          </w:tcPr>
          <w:p w:rsidR="00687684" w:rsidRDefault="00687684" w:rsidP="00687684">
            <w:pPr>
              <w:ind w:left="0"/>
            </w:pPr>
            <w:r>
              <w:t xml:space="preserve">User </w:t>
            </w:r>
          </w:p>
        </w:tc>
      </w:tr>
      <w:tr w:rsidR="00687684" w:rsidTr="00C50799">
        <w:tc>
          <w:tcPr>
            <w:tcW w:w="2268" w:type="dxa"/>
          </w:tcPr>
          <w:p w:rsidR="00687684" w:rsidRPr="000E121F" w:rsidRDefault="00687684" w:rsidP="00687684">
            <w:pPr>
              <w:jc w:val="right"/>
              <w:rPr>
                <w:b/>
              </w:rPr>
            </w:pPr>
            <w:r w:rsidRPr="000E121F">
              <w:rPr>
                <w:b/>
              </w:rPr>
              <w:t>Description:</w:t>
            </w:r>
          </w:p>
        </w:tc>
        <w:tc>
          <w:tcPr>
            <w:tcW w:w="7290" w:type="dxa"/>
            <w:gridSpan w:val="3"/>
          </w:tcPr>
          <w:p w:rsidR="00687684" w:rsidRDefault="00687684" w:rsidP="00687684">
            <w:pPr>
              <w:ind w:left="0"/>
            </w:pPr>
            <w:r>
              <w:t>This use case describe how</w:t>
            </w:r>
            <w:r w:rsidR="00F54F6A">
              <w:t xml:space="preserve"> Application update the content’s DB</w:t>
            </w:r>
          </w:p>
        </w:tc>
      </w:tr>
      <w:tr w:rsidR="00687684" w:rsidTr="00C50799">
        <w:trPr>
          <w:trHeight w:val="219"/>
        </w:trPr>
        <w:tc>
          <w:tcPr>
            <w:tcW w:w="2268" w:type="dxa"/>
          </w:tcPr>
          <w:p w:rsidR="00687684" w:rsidRPr="000E121F" w:rsidRDefault="00687684" w:rsidP="00687684">
            <w:pPr>
              <w:jc w:val="right"/>
              <w:rPr>
                <w:b/>
              </w:rPr>
            </w:pPr>
            <w:r w:rsidRPr="000E121F">
              <w:rPr>
                <w:b/>
              </w:rPr>
              <w:t>Pre-conditions:</w:t>
            </w:r>
          </w:p>
        </w:tc>
        <w:tc>
          <w:tcPr>
            <w:tcW w:w="7290" w:type="dxa"/>
            <w:gridSpan w:val="3"/>
          </w:tcPr>
          <w:p w:rsidR="00687684" w:rsidRDefault="00687684" w:rsidP="00F54F6A">
            <w:pPr>
              <w:spacing w:before="0" w:after="0"/>
              <w:ind w:left="0"/>
            </w:pPr>
            <w:r>
              <w:t xml:space="preserve">User is in Main </w:t>
            </w:r>
            <w:r w:rsidR="00F54F6A">
              <w:t>Menu</w:t>
            </w:r>
          </w:p>
          <w:p w:rsidR="00F54F6A" w:rsidRPr="00C4249E" w:rsidRDefault="00F54F6A" w:rsidP="00F54F6A">
            <w:pPr>
              <w:spacing w:before="0" w:after="0"/>
              <w:ind w:left="0"/>
            </w:pPr>
            <w:r>
              <w:t>Device have to internet connection</w:t>
            </w:r>
          </w:p>
        </w:tc>
      </w:tr>
      <w:tr w:rsidR="00687684" w:rsidTr="00C50799">
        <w:trPr>
          <w:trHeight w:val="147"/>
        </w:trPr>
        <w:tc>
          <w:tcPr>
            <w:tcW w:w="2268" w:type="dxa"/>
          </w:tcPr>
          <w:p w:rsidR="00687684" w:rsidRPr="000E121F" w:rsidRDefault="00687684" w:rsidP="00687684">
            <w:pPr>
              <w:jc w:val="right"/>
              <w:rPr>
                <w:b/>
              </w:rPr>
            </w:pPr>
            <w:r w:rsidRPr="000E121F">
              <w:rPr>
                <w:b/>
              </w:rPr>
              <w:t>Post-conditions:</w:t>
            </w:r>
          </w:p>
        </w:tc>
        <w:tc>
          <w:tcPr>
            <w:tcW w:w="7290" w:type="dxa"/>
            <w:gridSpan w:val="3"/>
          </w:tcPr>
          <w:p w:rsidR="00687684" w:rsidRDefault="00F54F6A" w:rsidP="00F54F6A">
            <w:pPr>
              <w:spacing w:before="0" w:after="0"/>
              <w:ind w:left="0"/>
            </w:pPr>
            <w:r>
              <w:t>Content’s database of RR is updated.</w:t>
            </w:r>
          </w:p>
        </w:tc>
      </w:tr>
      <w:tr w:rsidR="00687684" w:rsidTr="00C50799">
        <w:tc>
          <w:tcPr>
            <w:tcW w:w="2268" w:type="dxa"/>
          </w:tcPr>
          <w:p w:rsidR="00687684" w:rsidRPr="000E121F" w:rsidRDefault="00687684" w:rsidP="00687684">
            <w:pPr>
              <w:jc w:val="right"/>
              <w:rPr>
                <w:b/>
              </w:rPr>
            </w:pPr>
            <w:r w:rsidRPr="000E121F">
              <w:rPr>
                <w:b/>
              </w:rPr>
              <w:t>Normal Flow:</w:t>
            </w:r>
          </w:p>
        </w:tc>
        <w:tc>
          <w:tcPr>
            <w:tcW w:w="7290" w:type="dxa"/>
            <w:gridSpan w:val="3"/>
          </w:tcPr>
          <w:p w:rsidR="00687684" w:rsidRDefault="00687684" w:rsidP="00B65F75">
            <w:pPr>
              <w:numPr>
                <w:ilvl w:val="0"/>
                <w:numId w:val="32"/>
              </w:numPr>
              <w:spacing w:before="0" w:after="0"/>
            </w:pPr>
            <w:r>
              <w:t>User click on [</w:t>
            </w:r>
            <w:r w:rsidR="00F54F6A">
              <w:t>Update</w:t>
            </w:r>
            <w:r>
              <w:t>] button</w:t>
            </w:r>
          </w:p>
          <w:p w:rsidR="00687684" w:rsidRDefault="00F54F6A" w:rsidP="00B65F75">
            <w:pPr>
              <w:numPr>
                <w:ilvl w:val="0"/>
                <w:numId w:val="32"/>
              </w:numPr>
              <w:spacing w:before="0" w:after="0"/>
            </w:pPr>
            <w:r>
              <w:t>App will run new Thread to update its database.</w:t>
            </w:r>
          </w:p>
          <w:p w:rsidR="00687684" w:rsidRPr="00F54F6A" w:rsidRDefault="00F54F6A" w:rsidP="00B65F75">
            <w:pPr>
              <w:numPr>
                <w:ilvl w:val="0"/>
                <w:numId w:val="32"/>
              </w:numPr>
              <w:spacing w:before="0" w:after="0"/>
            </w:pPr>
            <w:r>
              <w:t>After update completed, App will notify user via Notification Bar that updated completed</w:t>
            </w:r>
          </w:p>
        </w:tc>
      </w:tr>
      <w:tr w:rsidR="00687684" w:rsidTr="00C50799">
        <w:trPr>
          <w:trHeight w:val="813"/>
        </w:trPr>
        <w:tc>
          <w:tcPr>
            <w:tcW w:w="2268" w:type="dxa"/>
          </w:tcPr>
          <w:p w:rsidR="00687684" w:rsidRPr="000E121F" w:rsidRDefault="00687684" w:rsidP="00687684">
            <w:pPr>
              <w:jc w:val="right"/>
              <w:rPr>
                <w:b/>
              </w:rPr>
            </w:pPr>
            <w:r w:rsidRPr="000E121F">
              <w:rPr>
                <w:b/>
              </w:rPr>
              <w:t>Alternative Flows:</w:t>
            </w:r>
          </w:p>
        </w:tc>
        <w:tc>
          <w:tcPr>
            <w:tcW w:w="7290" w:type="dxa"/>
            <w:gridSpan w:val="3"/>
          </w:tcPr>
          <w:p w:rsidR="00687684" w:rsidRPr="00B20EEB" w:rsidRDefault="00687684" w:rsidP="00687684">
            <w:pPr>
              <w:spacing w:before="0" w:after="0"/>
              <w:ind w:left="0"/>
            </w:pPr>
            <w:r w:rsidRPr="00B20EEB">
              <w:t>N/A</w:t>
            </w:r>
          </w:p>
        </w:tc>
      </w:tr>
      <w:tr w:rsidR="00687684" w:rsidTr="00C50799">
        <w:tc>
          <w:tcPr>
            <w:tcW w:w="2268" w:type="dxa"/>
          </w:tcPr>
          <w:p w:rsidR="00687684" w:rsidRPr="000E121F" w:rsidRDefault="00687684" w:rsidP="00687684">
            <w:pPr>
              <w:jc w:val="right"/>
              <w:rPr>
                <w:b/>
              </w:rPr>
            </w:pPr>
            <w:r w:rsidRPr="000E121F">
              <w:rPr>
                <w:b/>
              </w:rPr>
              <w:t>Exceptions:</w:t>
            </w:r>
          </w:p>
        </w:tc>
        <w:tc>
          <w:tcPr>
            <w:tcW w:w="7290" w:type="dxa"/>
            <w:gridSpan w:val="3"/>
          </w:tcPr>
          <w:p w:rsidR="00687684" w:rsidRPr="00B20EEB" w:rsidRDefault="00F54F6A" w:rsidP="00687684">
            <w:pPr>
              <w:spacing w:before="0" w:after="0"/>
              <w:ind w:left="0"/>
            </w:pPr>
            <w:r w:rsidRPr="00B20EEB">
              <w:t>In step 2, if the device suffers from lost network connect and error message will appear in Notification Bar</w:t>
            </w:r>
          </w:p>
        </w:tc>
      </w:tr>
      <w:tr w:rsidR="00687684" w:rsidTr="00C50799">
        <w:tc>
          <w:tcPr>
            <w:tcW w:w="2268" w:type="dxa"/>
          </w:tcPr>
          <w:p w:rsidR="00687684" w:rsidRPr="000E121F" w:rsidRDefault="00687684" w:rsidP="00687684">
            <w:pPr>
              <w:jc w:val="right"/>
              <w:rPr>
                <w:b/>
              </w:rPr>
            </w:pPr>
            <w:r w:rsidRPr="000E121F">
              <w:rPr>
                <w:b/>
              </w:rPr>
              <w:t>Priority:</w:t>
            </w:r>
          </w:p>
        </w:tc>
        <w:tc>
          <w:tcPr>
            <w:tcW w:w="7290" w:type="dxa"/>
            <w:gridSpan w:val="3"/>
          </w:tcPr>
          <w:p w:rsidR="00687684" w:rsidRDefault="00687684" w:rsidP="00687684">
            <w:pPr>
              <w:ind w:left="0"/>
            </w:pPr>
            <w:r>
              <w:t>High</w:t>
            </w:r>
          </w:p>
        </w:tc>
      </w:tr>
      <w:tr w:rsidR="00687684" w:rsidTr="00C50799">
        <w:tc>
          <w:tcPr>
            <w:tcW w:w="2268" w:type="dxa"/>
          </w:tcPr>
          <w:p w:rsidR="00687684" w:rsidRPr="000E121F" w:rsidRDefault="00687684" w:rsidP="00687684">
            <w:pPr>
              <w:jc w:val="right"/>
              <w:rPr>
                <w:b/>
              </w:rPr>
            </w:pPr>
            <w:r w:rsidRPr="000E121F">
              <w:rPr>
                <w:b/>
              </w:rPr>
              <w:t>Special Requirements:</w:t>
            </w:r>
          </w:p>
        </w:tc>
        <w:tc>
          <w:tcPr>
            <w:tcW w:w="7290" w:type="dxa"/>
            <w:gridSpan w:val="3"/>
          </w:tcPr>
          <w:p w:rsidR="00687684" w:rsidRPr="0095527B" w:rsidRDefault="00F54F6A" w:rsidP="00B65F75">
            <w:pPr>
              <w:numPr>
                <w:ilvl w:val="0"/>
                <w:numId w:val="20"/>
              </w:numPr>
              <w:spacing w:before="0" w:after="0"/>
            </w:pPr>
            <w:r>
              <w:t xml:space="preserve">Updating database should run as a separate thread and not affect the user experience (he/she still can go to </w:t>
            </w:r>
            <w:r w:rsidR="004278E3">
              <w:t>Study Mode or Relaxing Mode). The status of updating will update in Notification Bar</w:t>
            </w:r>
          </w:p>
        </w:tc>
      </w:tr>
      <w:tr w:rsidR="00687684" w:rsidTr="00C50799">
        <w:tc>
          <w:tcPr>
            <w:tcW w:w="2268" w:type="dxa"/>
          </w:tcPr>
          <w:p w:rsidR="00687684" w:rsidRPr="000E121F" w:rsidRDefault="00687684" w:rsidP="00687684">
            <w:pPr>
              <w:jc w:val="right"/>
              <w:rPr>
                <w:b/>
              </w:rPr>
            </w:pPr>
            <w:r w:rsidRPr="000E121F">
              <w:rPr>
                <w:b/>
              </w:rPr>
              <w:t>Notes and Issues:</w:t>
            </w:r>
          </w:p>
        </w:tc>
        <w:tc>
          <w:tcPr>
            <w:tcW w:w="7290" w:type="dxa"/>
            <w:gridSpan w:val="3"/>
          </w:tcPr>
          <w:p w:rsidR="00687684" w:rsidRDefault="00687684" w:rsidP="00687684">
            <w:pPr>
              <w:spacing w:before="0" w:after="0"/>
              <w:ind w:left="0"/>
            </w:pPr>
            <w:r>
              <w:t>N/A</w:t>
            </w:r>
          </w:p>
        </w:tc>
      </w:tr>
    </w:tbl>
    <w:p w:rsidR="00687684" w:rsidRDefault="00687684" w:rsidP="008B44D1">
      <w:pPr>
        <w:pStyle w:val="BodyText"/>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4278E3"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4278E3" w:rsidRPr="000E121F" w:rsidRDefault="004278E3" w:rsidP="000E121F">
            <w:pPr>
              <w:jc w:val="right"/>
              <w:rPr>
                <w:b w:val="0"/>
              </w:rPr>
            </w:pPr>
            <w:r w:rsidRPr="000E121F">
              <w:rPr>
                <w:b w:val="0"/>
              </w:rPr>
              <w:t>Use Case ID:</w:t>
            </w:r>
          </w:p>
        </w:tc>
        <w:tc>
          <w:tcPr>
            <w:tcW w:w="7290" w:type="dxa"/>
            <w:gridSpan w:val="3"/>
          </w:tcPr>
          <w:p w:rsidR="004278E3" w:rsidRDefault="004278E3" w:rsidP="000E121F">
            <w:pPr>
              <w:ind w:hanging="547"/>
            </w:pPr>
            <w:r>
              <w:t>RR08</w:t>
            </w:r>
          </w:p>
        </w:tc>
      </w:tr>
      <w:tr w:rsidR="004278E3" w:rsidTr="00C50799">
        <w:tc>
          <w:tcPr>
            <w:tcW w:w="2268" w:type="dxa"/>
          </w:tcPr>
          <w:p w:rsidR="004278E3" w:rsidRPr="000E121F" w:rsidRDefault="004278E3" w:rsidP="000E121F">
            <w:pPr>
              <w:jc w:val="right"/>
              <w:rPr>
                <w:b/>
              </w:rPr>
            </w:pPr>
            <w:r w:rsidRPr="000E121F">
              <w:rPr>
                <w:b/>
              </w:rPr>
              <w:t>Use Case Name:</w:t>
            </w:r>
          </w:p>
        </w:tc>
        <w:tc>
          <w:tcPr>
            <w:tcW w:w="7290" w:type="dxa"/>
            <w:gridSpan w:val="3"/>
          </w:tcPr>
          <w:p w:rsidR="004278E3" w:rsidRDefault="004278E3" w:rsidP="000E121F">
            <w:pPr>
              <w:pStyle w:val="TableText"/>
            </w:pPr>
            <w:r>
              <w:t>Send feedback and suggestion</w:t>
            </w:r>
          </w:p>
        </w:tc>
      </w:tr>
      <w:tr w:rsidR="004278E3" w:rsidTr="00C50799">
        <w:tc>
          <w:tcPr>
            <w:tcW w:w="2268" w:type="dxa"/>
          </w:tcPr>
          <w:p w:rsidR="004278E3" w:rsidRPr="000E121F" w:rsidRDefault="004278E3" w:rsidP="000E121F">
            <w:pPr>
              <w:jc w:val="right"/>
              <w:rPr>
                <w:b/>
              </w:rPr>
            </w:pPr>
            <w:r w:rsidRPr="000E121F">
              <w:rPr>
                <w:b/>
              </w:rPr>
              <w:t>Created By:</w:t>
            </w:r>
          </w:p>
        </w:tc>
        <w:tc>
          <w:tcPr>
            <w:tcW w:w="2196" w:type="dxa"/>
          </w:tcPr>
          <w:p w:rsidR="004278E3" w:rsidRDefault="004278E3" w:rsidP="000E121F">
            <w:pPr>
              <w:ind w:hanging="547"/>
            </w:pPr>
            <w:proofErr w:type="spellStart"/>
            <w:r>
              <w:t>LongNH</w:t>
            </w:r>
            <w:proofErr w:type="spellEnd"/>
          </w:p>
        </w:tc>
        <w:tc>
          <w:tcPr>
            <w:tcW w:w="2196" w:type="dxa"/>
          </w:tcPr>
          <w:p w:rsidR="004278E3" w:rsidRPr="000E121F" w:rsidRDefault="004278E3" w:rsidP="000E121F">
            <w:pPr>
              <w:ind w:hanging="547"/>
              <w:jc w:val="right"/>
              <w:rPr>
                <w:b/>
              </w:rPr>
            </w:pPr>
            <w:r w:rsidRPr="000E121F">
              <w:rPr>
                <w:b/>
              </w:rPr>
              <w:t>Last Updated By:</w:t>
            </w:r>
          </w:p>
        </w:tc>
        <w:tc>
          <w:tcPr>
            <w:tcW w:w="2898" w:type="dxa"/>
          </w:tcPr>
          <w:p w:rsidR="004278E3" w:rsidRDefault="004278E3" w:rsidP="000E121F">
            <w:pPr>
              <w:ind w:hanging="547"/>
            </w:pPr>
            <w:proofErr w:type="spellStart"/>
            <w:r>
              <w:t>LongNH</w:t>
            </w:r>
            <w:proofErr w:type="spellEnd"/>
          </w:p>
        </w:tc>
      </w:tr>
      <w:tr w:rsidR="004278E3" w:rsidTr="00C50799">
        <w:tc>
          <w:tcPr>
            <w:tcW w:w="2268" w:type="dxa"/>
          </w:tcPr>
          <w:p w:rsidR="004278E3" w:rsidRPr="000E121F" w:rsidRDefault="004278E3" w:rsidP="000E121F">
            <w:pPr>
              <w:jc w:val="right"/>
              <w:rPr>
                <w:b/>
              </w:rPr>
            </w:pPr>
            <w:r w:rsidRPr="000E121F">
              <w:rPr>
                <w:b/>
              </w:rPr>
              <w:t>Date Created:</w:t>
            </w:r>
          </w:p>
        </w:tc>
        <w:tc>
          <w:tcPr>
            <w:tcW w:w="2196" w:type="dxa"/>
          </w:tcPr>
          <w:p w:rsidR="004278E3" w:rsidRDefault="004278E3" w:rsidP="000E121F">
            <w:pPr>
              <w:ind w:hanging="547"/>
            </w:pPr>
            <w:r>
              <w:t>February 24, 2014</w:t>
            </w:r>
          </w:p>
        </w:tc>
        <w:tc>
          <w:tcPr>
            <w:tcW w:w="2196" w:type="dxa"/>
          </w:tcPr>
          <w:p w:rsidR="004278E3" w:rsidRPr="000E121F" w:rsidRDefault="004278E3" w:rsidP="000E121F">
            <w:pPr>
              <w:ind w:hanging="547"/>
              <w:jc w:val="right"/>
              <w:rPr>
                <w:b/>
              </w:rPr>
            </w:pPr>
            <w:r w:rsidRPr="000E121F">
              <w:rPr>
                <w:b/>
              </w:rPr>
              <w:t>Date Last Updated:</w:t>
            </w:r>
          </w:p>
        </w:tc>
        <w:tc>
          <w:tcPr>
            <w:tcW w:w="2898" w:type="dxa"/>
          </w:tcPr>
          <w:p w:rsidR="004278E3" w:rsidRDefault="004278E3" w:rsidP="000E121F">
            <w:pPr>
              <w:ind w:hanging="547"/>
            </w:pPr>
            <w:r>
              <w:t>February 24, 2014</w:t>
            </w:r>
          </w:p>
        </w:tc>
      </w:tr>
      <w:tr w:rsidR="004278E3" w:rsidTr="00C50799">
        <w:tc>
          <w:tcPr>
            <w:tcW w:w="2268" w:type="dxa"/>
          </w:tcPr>
          <w:p w:rsidR="004278E3" w:rsidRPr="000E121F" w:rsidRDefault="004278E3" w:rsidP="000E121F">
            <w:pPr>
              <w:jc w:val="right"/>
              <w:rPr>
                <w:b/>
              </w:rPr>
            </w:pPr>
            <w:r w:rsidRPr="000E121F">
              <w:rPr>
                <w:b/>
              </w:rPr>
              <w:t>Actors:</w:t>
            </w:r>
          </w:p>
        </w:tc>
        <w:tc>
          <w:tcPr>
            <w:tcW w:w="7290" w:type="dxa"/>
            <w:gridSpan w:val="3"/>
          </w:tcPr>
          <w:p w:rsidR="004278E3" w:rsidRDefault="004278E3" w:rsidP="000E121F">
            <w:pPr>
              <w:ind w:left="0"/>
            </w:pPr>
            <w:r>
              <w:t xml:space="preserve">User </w:t>
            </w:r>
          </w:p>
        </w:tc>
      </w:tr>
      <w:tr w:rsidR="004278E3" w:rsidTr="00C50799">
        <w:tc>
          <w:tcPr>
            <w:tcW w:w="2268" w:type="dxa"/>
          </w:tcPr>
          <w:p w:rsidR="004278E3" w:rsidRPr="000E121F" w:rsidRDefault="004278E3" w:rsidP="000E121F">
            <w:pPr>
              <w:jc w:val="right"/>
              <w:rPr>
                <w:b/>
              </w:rPr>
            </w:pPr>
            <w:r w:rsidRPr="000E121F">
              <w:rPr>
                <w:b/>
              </w:rPr>
              <w:t>Description:</w:t>
            </w:r>
          </w:p>
        </w:tc>
        <w:tc>
          <w:tcPr>
            <w:tcW w:w="7290" w:type="dxa"/>
            <w:gridSpan w:val="3"/>
          </w:tcPr>
          <w:p w:rsidR="004278E3" w:rsidRDefault="004278E3" w:rsidP="000E121F">
            <w:pPr>
              <w:ind w:left="0"/>
            </w:pPr>
            <w:r>
              <w:t>In this use case, user can send a simple text to server as a feedback or suggestion. Later, Content Manager can read it in CMS.</w:t>
            </w:r>
          </w:p>
        </w:tc>
      </w:tr>
      <w:tr w:rsidR="004278E3" w:rsidTr="00C50799">
        <w:trPr>
          <w:trHeight w:val="219"/>
        </w:trPr>
        <w:tc>
          <w:tcPr>
            <w:tcW w:w="2268" w:type="dxa"/>
          </w:tcPr>
          <w:p w:rsidR="004278E3" w:rsidRPr="000E121F" w:rsidRDefault="004278E3" w:rsidP="000E121F">
            <w:pPr>
              <w:jc w:val="right"/>
              <w:rPr>
                <w:b/>
              </w:rPr>
            </w:pPr>
            <w:r w:rsidRPr="000E121F">
              <w:rPr>
                <w:b/>
              </w:rPr>
              <w:t>Pre-conditions:</w:t>
            </w:r>
          </w:p>
        </w:tc>
        <w:tc>
          <w:tcPr>
            <w:tcW w:w="7290" w:type="dxa"/>
            <w:gridSpan w:val="3"/>
          </w:tcPr>
          <w:p w:rsidR="004278E3" w:rsidRPr="00C4249E" w:rsidRDefault="004278E3" w:rsidP="000E121F">
            <w:pPr>
              <w:spacing w:before="0" w:after="0"/>
              <w:ind w:left="0"/>
            </w:pPr>
            <w:r>
              <w:t>User is in Main Menu</w:t>
            </w:r>
          </w:p>
        </w:tc>
      </w:tr>
      <w:tr w:rsidR="004278E3" w:rsidTr="00C50799">
        <w:trPr>
          <w:trHeight w:val="147"/>
        </w:trPr>
        <w:tc>
          <w:tcPr>
            <w:tcW w:w="2268" w:type="dxa"/>
          </w:tcPr>
          <w:p w:rsidR="004278E3" w:rsidRPr="000E121F" w:rsidRDefault="004278E3" w:rsidP="000E121F">
            <w:pPr>
              <w:jc w:val="right"/>
              <w:rPr>
                <w:b/>
              </w:rPr>
            </w:pPr>
            <w:r w:rsidRPr="000E121F">
              <w:rPr>
                <w:b/>
              </w:rPr>
              <w:t>Post-conditions:</w:t>
            </w:r>
          </w:p>
        </w:tc>
        <w:tc>
          <w:tcPr>
            <w:tcW w:w="7290" w:type="dxa"/>
            <w:gridSpan w:val="3"/>
          </w:tcPr>
          <w:p w:rsidR="004278E3" w:rsidRDefault="004278E3" w:rsidP="000E121F">
            <w:pPr>
              <w:spacing w:before="0" w:after="0"/>
              <w:ind w:left="0"/>
            </w:pPr>
            <w:r>
              <w:t>Feedback sent to CMS Server</w:t>
            </w:r>
          </w:p>
        </w:tc>
      </w:tr>
      <w:tr w:rsidR="004278E3" w:rsidTr="00C50799">
        <w:tc>
          <w:tcPr>
            <w:tcW w:w="2268" w:type="dxa"/>
          </w:tcPr>
          <w:p w:rsidR="004278E3" w:rsidRPr="000E121F" w:rsidRDefault="004278E3" w:rsidP="000E121F">
            <w:pPr>
              <w:jc w:val="right"/>
              <w:rPr>
                <w:b/>
              </w:rPr>
            </w:pPr>
            <w:r w:rsidRPr="000E121F">
              <w:rPr>
                <w:b/>
              </w:rPr>
              <w:lastRenderedPageBreak/>
              <w:t>Normal Flow:</w:t>
            </w:r>
          </w:p>
        </w:tc>
        <w:tc>
          <w:tcPr>
            <w:tcW w:w="7290" w:type="dxa"/>
            <w:gridSpan w:val="3"/>
          </w:tcPr>
          <w:p w:rsidR="004278E3" w:rsidRDefault="004278E3" w:rsidP="00B65F75">
            <w:pPr>
              <w:numPr>
                <w:ilvl w:val="0"/>
                <w:numId w:val="33"/>
              </w:numPr>
              <w:spacing w:before="0" w:after="0"/>
            </w:pPr>
            <w:r>
              <w:t>User click on [Send feedback &amp; suggestion] button</w:t>
            </w:r>
          </w:p>
          <w:p w:rsidR="004278E3" w:rsidRDefault="00B20EEB" w:rsidP="00B65F75">
            <w:pPr>
              <w:numPr>
                <w:ilvl w:val="0"/>
                <w:numId w:val="33"/>
              </w:numPr>
              <w:spacing w:before="0" w:after="0"/>
            </w:pPr>
            <w:r>
              <w:t>New windows will show up</w:t>
            </w:r>
          </w:p>
          <w:p w:rsidR="004278E3" w:rsidRDefault="00B20EEB" w:rsidP="00B65F75">
            <w:pPr>
              <w:numPr>
                <w:ilvl w:val="0"/>
                <w:numId w:val="33"/>
              </w:numPr>
              <w:spacing w:before="0" w:after="0"/>
            </w:pPr>
            <w:r>
              <w:t>User provides information and message then click on [Send] button.</w:t>
            </w:r>
          </w:p>
          <w:p w:rsidR="00B20EEB" w:rsidRDefault="00B20EEB" w:rsidP="00B65F75">
            <w:pPr>
              <w:numPr>
                <w:ilvl w:val="0"/>
                <w:numId w:val="33"/>
              </w:numPr>
              <w:spacing w:before="0" w:after="0"/>
            </w:pPr>
            <w:r>
              <w:t>App will notify user whether message has sent or not (by Toast in Android)</w:t>
            </w:r>
          </w:p>
          <w:p w:rsidR="00B20EEB" w:rsidRPr="00F54F6A" w:rsidRDefault="00B20EEB" w:rsidP="00B65F75">
            <w:pPr>
              <w:numPr>
                <w:ilvl w:val="0"/>
                <w:numId w:val="33"/>
              </w:numPr>
              <w:spacing w:before="0" w:after="0"/>
            </w:pPr>
            <w:r>
              <w:t>App return to Main Menu</w:t>
            </w:r>
          </w:p>
        </w:tc>
      </w:tr>
      <w:tr w:rsidR="004278E3" w:rsidTr="00C50799">
        <w:trPr>
          <w:trHeight w:val="813"/>
        </w:trPr>
        <w:tc>
          <w:tcPr>
            <w:tcW w:w="2268" w:type="dxa"/>
          </w:tcPr>
          <w:p w:rsidR="004278E3" w:rsidRPr="000E121F" w:rsidRDefault="004278E3" w:rsidP="000E121F">
            <w:pPr>
              <w:jc w:val="right"/>
              <w:rPr>
                <w:b/>
              </w:rPr>
            </w:pPr>
            <w:r w:rsidRPr="000E121F">
              <w:rPr>
                <w:b/>
              </w:rPr>
              <w:t>Alternative Flows:</w:t>
            </w:r>
          </w:p>
        </w:tc>
        <w:tc>
          <w:tcPr>
            <w:tcW w:w="7290" w:type="dxa"/>
            <w:gridSpan w:val="3"/>
          </w:tcPr>
          <w:p w:rsidR="004278E3" w:rsidRPr="00B20EEB" w:rsidRDefault="004278E3" w:rsidP="000E121F">
            <w:pPr>
              <w:spacing w:before="0" w:after="0"/>
              <w:ind w:left="0"/>
            </w:pPr>
            <w:r w:rsidRPr="00B20EEB">
              <w:t>N/A</w:t>
            </w:r>
          </w:p>
        </w:tc>
      </w:tr>
      <w:tr w:rsidR="004278E3" w:rsidTr="00C50799">
        <w:tc>
          <w:tcPr>
            <w:tcW w:w="2268" w:type="dxa"/>
          </w:tcPr>
          <w:p w:rsidR="004278E3" w:rsidRPr="000E121F" w:rsidRDefault="004278E3" w:rsidP="000E121F">
            <w:pPr>
              <w:jc w:val="right"/>
              <w:rPr>
                <w:b/>
              </w:rPr>
            </w:pPr>
            <w:r w:rsidRPr="000E121F">
              <w:rPr>
                <w:b/>
              </w:rPr>
              <w:t>Exceptions:</w:t>
            </w:r>
          </w:p>
        </w:tc>
        <w:tc>
          <w:tcPr>
            <w:tcW w:w="7290" w:type="dxa"/>
            <w:gridSpan w:val="3"/>
          </w:tcPr>
          <w:p w:rsidR="00B20EEB" w:rsidRPr="00B20EEB" w:rsidRDefault="004278E3" w:rsidP="00B20EEB">
            <w:pPr>
              <w:spacing w:before="0" w:after="0"/>
              <w:ind w:left="0"/>
            </w:pPr>
            <w:r w:rsidRPr="00B20EEB">
              <w:t xml:space="preserve">In step 2, if the device suffers from lost network connect and error message </w:t>
            </w:r>
            <w:r w:rsidR="00B20EEB" w:rsidRPr="00B20EEB">
              <w:t xml:space="preserve">will display on screen by Toast service in Android and the send feedback windows still there. If user still want to send feedback, they should click on [Send] button again. </w:t>
            </w:r>
          </w:p>
          <w:p w:rsidR="004278E3" w:rsidRDefault="00B20EEB" w:rsidP="00B20EEB">
            <w:pPr>
              <w:spacing w:before="0" w:after="0"/>
              <w:ind w:left="0"/>
            </w:pPr>
            <w:r w:rsidRPr="00B20EEB">
              <w:t>Or if user don’t want to send feedback anymore, he/she can click on [Back] button to return to Main Menu.</w:t>
            </w:r>
            <w:r>
              <w:rPr>
                <w:b/>
              </w:rPr>
              <w:t xml:space="preserve">  </w:t>
            </w:r>
          </w:p>
        </w:tc>
      </w:tr>
      <w:tr w:rsidR="004278E3" w:rsidTr="00C50799">
        <w:tc>
          <w:tcPr>
            <w:tcW w:w="2268" w:type="dxa"/>
          </w:tcPr>
          <w:p w:rsidR="004278E3" w:rsidRPr="000E121F" w:rsidRDefault="004278E3" w:rsidP="000E121F">
            <w:pPr>
              <w:jc w:val="right"/>
              <w:rPr>
                <w:b/>
              </w:rPr>
            </w:pPr>
            <w:r w:rsidRPr="000E121F">
              <w:rPr>
                <w:b/>
              </w:rPr>
              <w:t>Priority:</w:t>
            </w:r>
          </w:p>
        </w:tc>
        <w:tc>
          <w:tcPr>
            <w:tcW w:w="7290" w:type="dxa"/>
            <w:gridSpan w:val="3"/>
          </w:tcPr>
          <w:p w:rsidR="004278E3" w:rsidRDefault="004278E3" w:rsidP="000E121F">
            <w:pPr>
              <w:ind w:left="0"/>
            </w:pPr>
            <w:r>
              <w:t>High</w:t>
            </w:r>
          </w:p>
        </w:tc>
      </w:tr>
      <w:tr w:rsidR="004278E3" w:rsidTr="00C50799">
        <w:tc>
          <w:tcPr>
            <w:tcW w:w="2268" w:type="dxa"/>
          </w:tcPr>
          <w:p w:rsidR="004278E3" w:rsidRPr="000E121F" w:rsidRDefault="004278E3" w:rsidP="000E121F">
            <w:pPr>
              <w:jc w:val="right"/>
              <w:rPr>
                <w:b/>
              </w:rPr>
            </w:pPr>
            <w:r w:rsidRPr="000E121F">
              <w:rPr>
                <w:b/>
              </w:rPr>
              <w:t>Special Requirements:</w:t>
            </w:r>
          </w:p>
        </w:tc>
        <w:tc>
          <w:tcPr>
            <w:tcW w:w="7290" w:type="dxa"/>
            <w:gridSpan w:val="3"/>
          </w:tcPr>
          <w:p w:rsidR="004278E3" w:rsidRDefault="00B20EEB" w:rsidP="00B65F75">
            <w:pPr>
              <w:numPr>
                <w:ilvl w:val="0"/>
                <w:numId w:val="20"/>
              </w:numPr>
              <w:spacing w:before="0" w:after="0"/>
            </w:pPr>
            <w:r>
              <w:t>Information and message should satisfy the following conditions:</w:t>
            </w:r>
          </w:p>
          <w:p w:rsidR="00B20EEB" w:rsidRDefault="00B20EEB" w:rsidP="00B65F75">
            <w:pPr>
              <w:numPr>
                <w:ilvl w:val="1"/>
                <w:numId w:val="20"/>
              </w:numPr>
              <w:spacing w:before="0" w:after="0"/>
            </w:pPr>
            <w:r>
              <w:t>Email (optional): a string from 1 to 256 characters in length, can contain any kind of characters.</w:t>
            </w:r>
          </w:p>
          <w:p w:rsidR="00B20EEB" w:rsidRDefault="00B20EEB" w:rsidP="00B65F75">
            <w:pPr>
              <w:numPr>
                <w:ilvl w:val="1"/>
                <w:numId w:val="20"/>
              </w:numPr>
              <w:spacing w:before="0" w:after="0"/>
            </w:pPr>
            <w:r>
              <w:t>Name: a string from 1 to 256 characters in length, can contain any kind of characters. Cannot be null</w:t>
            </w:r>
          </w:p>
          <w:p w:rsidR="00B20EEB" w:rsidRPr="0095527B" w:rsidRDefault="00B20EEB" w:rsidP="00B65F75">
            <w:pPr>
              <w:numPr>
                <w:ilvl w:val="1"/>
                <w:numId w:val="20"/>
              </w:numPr>
              <w:spacing w:before="0" w:after="0"/>
            </w:pPr>
            <w:r>
              <w:t>Message: a text box input, accept string from 1 to 1024 characters in length. Cannot be null</w:t>
            </w:r>
          </w:p>
        </w:tc>
      </w:tr>
      <w:tr w:rsidR="004278E3" w:rsidTr="00C50799">
        <w:tc>
          <w:tcPr>
            <w:tcW w:w="2268" w:type="dxa"/>
          </w:tcPr>
          <w:p w:rsidR="004278E3" w:rsidRPr="000E121F" w:rsidRDefault="004278E3" w:rsidP="000E121F">
            <w:pPr>
              <w:jc w:val="right"/>
              <w:rPr>
                <w:b/>
              </w:rPr>
            </w:pPr>
            <w:r w:rsidRPr="000E121F">
              <w:rPr>
                <w:b/>
              </w:rPr>
              <w:t>Notes and Issues:</w:t>
            </w:r>
          </w:p>
        </w:tc>
        <w:tc>
          <w:tcPr>
            <w:tcW w:w="7290" w:type="dxa"/>
            <w:gridSpan w:val="3"/>
          </w:tcPr>
          <w:p w:rsidR="004278E3" w:rsidRDefault="004278E3" w:rsidP="000E121F">
            <w:pPr>
              <w:spacing w:before="0" w:after="0"/>
              <w:ind w:left="0"/>
            </w:pPr>
            <w:r>
              <w:t>N/A</w:t>
            </w:r>
          </w:p>
        </w:tc>
      </w:tr>
    </w:tbl>
    <w:p w:rsidR="004278E3" w:rsidRDefault="004278E3" w:rsidP="008B44D1">
      <w:pPr>
        <w:pStyle w:val="BodyText"/>
        <w:rPr>
          <w:lang w:val="en-US"/>
        </w:rPr>
      </w:pPr>
    </w:p>
    <w:p w:rsidR="000E121F" w:rsidRDefault="000E121F" w:rsidP="000E121F">
      <w:pPr>
        <w:pStyle w:val="InfoBlue"/>
        <w:ind w:left="1080"/>
        <w:rPr>
          <w:b/>
          <w:sz w:val="24"/>
        </w:rPr>
      </w:pPr>
      <w:r>
        <w:rPr>
          <w:b/>
          <w:sz w:val="24"/>
        </w:rPr>
        <w:t>2. CMS</w:t>
      </w:r>
      <w:r w:rsidRPr="008B44D1">
        <w:rPr>
          <w:b/>
          <w:sz w:val="24"/>
        </w:rPr>
        <w:t xml:space="preserve"> Side</w:t>
      </w:r>
    </w:p>
    <w:tbl>
      <w:tblPr>
        <w:tblStyle w:val="TableGrid8"/>
        <w:tblW w:w="9558" w:type="dxa"/>
        <w:tblLayout w:type="fixed"/>
        <w:tblLook w:val="0020" w:firstRow="1" w:lastRow="0" w:firstColumn="0" w:lastColumn="0" w:noHBand="0" w:noVBand="0"/>
      </w:tblPr>
      <w:tblGrid>
        <w:gridCol w:w="2268"/>
        <w:gridCol w:w="2196"/>
        <w:gridCol w:w="2196"/>
        <w:gridCol w:w="2898"/>
      </w:tblGrid>
      <w:tr w:rsidR="000E121F"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0E121F" w:rsidRPr="000E121F" w:rsidRDefault="000E121F" w:rsidP="000E121F">
            <w:pPr>
              <w:jc w:val="right"/>
              <w:rPr>
                <w:b w:val="0"/>
              </w:rPr>
            </w:pPr>
            <w:r w:rsidRPr="000E121F">
              <w:rPr>
                <w:b w:val="0"/>
              </w:rPr>
              <w:t>Use Case ID:</w:t>
            </w:r>
          </w:p>
        </w:tc>
        <w:tc>
          <w:tcPr>
            <w:tcW w:w="7290" w:type="dxa"/>
            <w:gridSpan w:val="3"/>
          </w:tcPr>
          <w:p w:rsidR="000E121F" w:rsidRDefault="000E121F" w:rsidP="000E121F">
            <w:pPr>
              <w:ind w:hanging="547"/>
            </w:pPr>
            <w:r>
              <w:t>CMS01</w:t>
            </w:r>
          </w:p>
        </w:tc>
      </w:tr>
      <w:tr w:rsidR="000E121F" w:rsidTr="00C50799">
        <w:tc>
          <w:tcPr>
            <w:tcW w:w="2268" w:type="dxa"/>
          </w:tcPr>
          <w:p w:rsidR="000E121F" w:rsidRPr="000E121F" w:rsidRDefault="000E121F" w:rsidP="000E121F">
            <w:pPr>
              <w:jc w:val="right"/>
              <w:rPr>
                <w:b/>
              </w:rPr>
            </w:pPr>
            <w:r w:rsidRPr="000E121F">
              <w:rPr>
                <w:b/>
              </w:rPr>
              <w:t>Use Case Name:</w:t>
            </w:r>
          </w:p>
        </w:tc>
        <w:tc>
          <w:tcPr>
            <w:tcW w:w="7290" w:type="dxa"/>
            <w:gridSpan w:val="3"/>
          </w:tcPr>
          <w:p w:rsidR="000E121F" w:rsidRDefault="000E121F" w:rsidP="000E121F">
            <w:pPr>
              <w:pStyle w:val="TableText"/>
            </w:pPr>
            <w:r>
              <w:t>Login</w:t>
            </w:r>
          </w:p>
        </w:tc>
      </w:tr>
      <w:tr w:rsidR="000E121F" w:rsidTr="00C50799">
        <w:tc>
          <w:tcPr>
            <w:tcW w:w="2268" w:type="dxa"/>
          </w:tcPr>
          <w:p w:rsidR="000E121F" w:rsidRPr="000E121F" w:rsidRDefault="000E121F" w:rsidP="000E121F">
            <w:pPr>
              <w:jc w:val="right"/>
              <w:rPr>
                <w:b/>
              </w:rPr>
            </w:pPr>
            <w:r w:rsidRPr="000E121F">
              <w:rPr>
                <w:b/>
              </w:rPr>
              <w:t>Created By:</w:t>
            </w:r>
          </w:p>
        </w:tc>
        <w:tc>
          <w:tcPr>
            <w:tcW w:w="2196" w:type="dxa"/>
          </w:tcPr>
          <w:p w:rsidR="000E121F" w:rsidRDefault="000E121F" w:rsidP="000E121F">
            <w:pPr>
              <w:ind w:hanging="547"/>
            </w:pPr>
            <w:proofErr w:type="spellStart"/>
            <w:r>
              <w:t>LongNH</w:t>
            </w:r>
            <w:proofErr w:type="spellEnd"/>
          </w:p>
        </w:tc>
        <w:tc>
          <w:tcPr>
            <w:tcW w:w="2196" w:type="dxa"/>
          </w:tcPr>
          <w:p w:rsidR="000E121F" w:rsidRPr="000E121F" w:rsidRDefault="000E121F" w:rsidP="000E121F">
            <w:pPr>
              <w:ind w:hanging="547"/>
              <w:jc w:val="right"/>
              <w:rPr>
                <w:b/>
              </w:rPr>
            </w:pPr>
            <w:r w:rsidRPr="000E121F">
              <w:rPr>
                <w:b/>
              </w:rPr>
              <w:t>Last Updated By:</w:t>
            </w:r>
          </w:p>
        </w:tc>
        <w:tc>
          <w:tcPr>
            <w:tcW w:w="2898" w:type="dxa"/>
          </w:tcPr>
          <w:p w:rsidR="000E121F" w:rsidRDefault="000E121F" w:rsidP="000E121F">
            <w:pPr>
              <w:ind w:hanging="547"/>
            </w:pPr>
            <w:proofErr w:type="spellStart"/>
            <w:r>
              <w:t>LongNH</w:t>
            </w:r>
            <w:proofErr w:type="spellEnd"/>
          </w:p>
        </w:tc>
      </w:tr>
      <w:tr w:rsidR="000E121F" w:rsidTr="00C50799">
        <w:tc>
          <w:tcPr>
            <w:tcW w:w="2268" w:type="dxa"/>
          </w:tcPr>
          <w:p w:rsidR="000E121F" w:rsidRPr="000E121F" w:rsidRDefault="000E121F" w:rsidP="000E121F">
            <w:pPr>
              <w:jc w:val="right"/>
              <w:rPr>
                <w:b/>
              </w:rPr>
            </w:pPr>
            <w:r w:rsidRPr="000E121F">
              <w:rPr>
                <w:b/>
              </w:rPr>
              <w:t>Date Created:</w:t>
            </w:r>
          </w:p>
        </w:tc>
        <w:tc>
          <w:tcPr>
            <w:tcW w:w="2196" w:type="dxa"/>
          </w:tcPr>
          <w:p w:rsidR="000E121F" w:rsidRDefault="000E121F" w:rsidP="000E121F">
            <w:pPr>
              <w:ind w:hanging="547"/>
            </w:pPr>
            <w:r>
              <w:t>February 24, 2014</w:t>
            </w:r>
          </w:p>
        </w:tc>
        <w:tc>
          <w:tcPr>
            <w:tcW w:w="2196" w:type="dxa"/>
          </w:tcPr>
          <w:p w:rsidR="000E121F" w:rsidRPr="000E121F" w:rsidRDefault="000E121F" w:rsidP="000E121F">
            <w:pPr>
              <w:ind w:hanging="547"/>
              <w:jc w:val="right"/>
              <w:rPr>
                <w:b/>
              </w:rPr>
            </w:pPr>
            <w:r w:rsidRPr="000E121F">
              <w:rPr>
                <w:b/>
              </w:rPr>
              <w:t>Date Last Updated:</w:t>
            </w:r>
          </w:p>
        </w:tc>
        <w:tc>
          <w:tcPr>
            <w:tcW w:w="2898" w:type="dxa"/>
          </w:tcPr>
          <w:p w:rsidR="000E121F" w:rsidRDefault="000E121F" w:rsidP="000E121F">
            <w:pPr>
              <w:ind w:hanging="547"/>
            </w:pPr>
            <w:r>
              <w:t>February 24, 2014</w:t>
            </w:r>
          </w:p>
        </w:tc>
      </w:tr>
      <w:tr w:rsidR="000E121F" w:rsidTr="00C50799">
        <w:tc>
          <w:tcPr>
            <w:tcW w:w="2268" w:type="dxa"/>
          </w:tcPr>
          <w:p w:rsidR="000E121F" w:rsidRPr="000E121F" w:rsidRDefault="000E121F" w:rsidP="000E121F">
            <w:pPr>
              <w:jc w:val="right"/>
              <w:rPr>
                <w:b/>
              </w:rPr>
            </w:pPr>
            <w:r w:rsidRPr="000E121F">
              <w:rPr>
                <w:b/>
              </w:rPr>
              <w:t>Actors:</w:t>
            </w:r>
          </w:p>
        </w:tc>
        <w:tc>
          <w:tcPr>
            <w:tcW w:w="7290" w:type="dxa"/>
            <w:gridSpan w:val="3"/>
          </w:tcPr>
          <w:p w:rsidR="000E121F" w:rsidRDefault="000E121F" w:rsidP="000E121F">
            <w:pPr>
              <w:ind w:left="0"/>
            </w:pPr>
            <w:r>
              <w:t>Content Manager</w:t>
            </w:r>
          </w:p>
        </w:tc>
      </w:tr>
      <w:tr w:rsidR="000E121F" w:rsidTr="00C50799">
        <w:tc>
          <w:tcPr>
            <w:tcW w:w="2268" w:type="dxa"/>
          </w:tcPr>
          <w:p w:rsidR="000E121F" w:rsidRPr="000E121F" w:rsidRDefault="000E121F" w:rsidP="000E121F">
            <w:pPr>
              <w:jc w:val="right"/>
              <w:rPr>
                <w:b/>
              </w:rPr>
            </w:pPr>
            <w:r w:rsidRPr="000E121F">
              <w:rPr>
                <w:b/>
              </w:rPr>
              <w:t>Description:</w:t>
            </w:r>
          </w:p>
        </w:tc>
        <w:tc>
          <w:tcPr>
            <w:tcW w:w="7290" w:type="dxa"/>
            <w:gridSpan w:val="3"/>
          </w:tcPr>
          <w:p w:rsidR="000E121F" w:rsidRDefault="000E121F" w:rsidP="000E121F">
            <w:pPr>
              <w:ind w:left="0"/>
            </w:pPr>
            <w:r>
              <w:t>Content Manager provide their access credentials in order to use the CMS.</w:t>
            </w:r>
          </w:p>
        </w:tc>
      </w:tr>
      <w:tr w:rsidR="000E121F" w:rsidTr="00C50799">
        <w:trPr>
          <w:trHeight w:val="219"/>
        </w:trPr>
        <w:tc>
          <w:tcPr>
            <w:tcW w:w="2268" w:type="dxa"/>
          </w:tcPr>
          <w:p w:rsidR="000E121F" w:rsidRPr="000E121F" w:rsidRDefault="000E121F" w:rsidP="000E121F">
            <w:pPr>
              <w:jc w:val="right"/>
              <w:rPr>
                <w:b/>
              </w:rPr>
            </w:pPr>
            <w:r w:rsidRPr="000E121F">
              <w:rPr>
                <w:b/>
              </w:rPr>
              <w:t>Pre-conditions:</w:t>
            </w:r>
          </w:p>
        </w:tc>
        <w:tc>
          <w:tcPr>
            <w:tcW w:w="7290" w:type="dxa"/>
            <w:gridSpan w:val="3"/>
          </w:tcPr>
          <w:p w:rsidR="000E121F" w:rsidRDefault="000E121F" w:rsidP="000E121F">
            <w:pPr>
              <w:spacing w:before="0" w:after="0"/>
              <w:ind w:left="0"/>
            </w:pPr>
            <w:r>
              <w:t>To be pre-registered in the CMS.</w:t>
            </w:r>
          </w:p>
          <w:p w:rsidR="000E121F" w:rsidRPr="00C4249E" w:rsidRDefault="000E121F" w:rsidP="000E121F">
            <w:pPr>
              <w:spacing w:before="0" w:after="0"/>
              <w:ind w:left="0"/>
            </w:pPr>
            <w:r>
              <w:t>To have internet access and a web browser.</w:t>
            </w:r>
          </w:p>
        </w:tc>
      </w:tr>
      <w:tr w:rsidR="000E121F" w:rsidTr="00C50799">
        <w:trPr>
          <w:trHeight w:val="147"/>
        </w:trPr>
        <w:tc>
          <w:tcPr>
            <w:tcW w:w="2268" w:type="dxa"/>
          </w:tcPr>
          <w:p w:rsidR="000E121F" w:rsidRPr="000E121F" w:rsidRDefault="000E121F" w:rsidP="000E121F">
            <w:pPr>
              <w:jc w:val="right"/>
              <w:rPr>
                <w:b/>
              </w:rPr>
            </w:pPr>
            <w:r w:rsidRPr="000E121F">
              <w:rPr>
                <w:b/>
              </w:rPr>
              <w:t>Post-conditions:</w:t>
            </w:r>
          </w:p>
        </w:tc>
        <w:tc>
          <w:tcPr>
            <w:tcW w:w="7290" w:type="dxa"/>
            <w:gridSpan w:val="3"/>
          </w:tcPr>
          <w:p w:rsidR="000E121F" w:rsidRDefault="001B4B2E" w:rsidP="000E121F">
            <w:pPr>
              <w:spacing w:before="0" w:after="0"/>
              <w:ind w:left="0"/>
            </w:pPr>
            <w:r>
              <w:t>A connection to database is established.</w:t>
            </w:r>
          </w:p>
        </w:tc>
      </w:tr>
      <w:tr w:rsidR="000E121F" w:rsidTr="00C50799">
        <w:tc>
          <w:tcPr>
            <w:tcW w:w="2268" w:type="dxa"/>
          </w:tcPr>
          <w:p w:rsidR="000E121F" w:rsidRPr="000E121F" w:rsidRDefault="000E121F" w:rsidP="000E121F">
            <w:pPr>
              <w:jc w:val="right"/>
              <w:rPr>
                <w:b/>
              </w:rPr>
            </w:pPr>
            <w:r w:rsidRPr="000E121F">
              <w:rPr>
                <w:b/>
              </w:rPr>
              <w:t>Normal Flow:</w:t>
            </w:r>
          </w:p>
        </w:tc>
        <w:tc>
          <w:tcPr>
            <w:tcW w:w="7290" w:type="dxa"/>
            <w:gridSpan w:val="3"/>
          </w:tcPr>
          <w:p w:rsidR="000E121F" w:rsidRDefault="001B4B2E" w:rsidP="00B65F75">
            <w:pPr>
              <w:numPr>
                <w:ilvl w:val="0"/>
                <w:numId w:val="34"/>
              </w:numPr>
              <w:spacing w:before="0" w:after="0"/>
            </w:pPr>
            <w:r>
              <w:t>Retrieve [Login] screen for administrators (Content Manager)</w:t>
            </w:r>
          </w:p>
          <w:p w:rsidR="000E121F" w:rsidRDefault="001B4B2E" w:rsidP="00B65F75">
            <w:pPr>
              <w:numPr>
                <w:ilvl w:val="0"/>
                <w:numId w:val="34"/>
              </w:numPr>
              <w:spacing w:before="0" w:after="0"/>
            </w:pPr>
            <w:r>
              <w:t>CM provides access information (User name and password)</w:t>
            </w:r>
          </w:p>
          <w:p w:rsidR="000E121F" w:rsidRDefault="001B4B2E" w:rsidP="00B65F75">
            <w:pPr>
              <w:numPr>
                <w:ilvl w:val="0"/>
                <w:numId w:val="34"/>
              </w:numPr>
              <w:spacing w:before="0" w:after="0"/>
            </w:pPr>
            <w:r>
              <w:t>CMS does authentication.</w:t>
            </w:r>
          </w:p>
          <w:p w:rsidR="000E121F" w:rsidRPr="00F54F6A" w:rsidRDefault="001B4B2E" w:rsidP="00B65F75">
            <w:pPr>
              <w:numPr>
                <w:ilvl w:val="0"/>
                <w:numId w:val="34"/>
              </w:numPr>
              <w:spacing w:before="0" w:after="0"/>
            </w:pPr>
            <w:r>
              <w:t>Main screen is displayed.</w:t>
            </w:r>
          </w:p>
        </w:tc>
      </w:tr>
      <w:tr w:rsidR="000E121F" w:rsidTr="00C50799">
        <w:trPr>
          <w:trHeight w:val="813"/>
        </w:trPr>
        <w:tc>
          <w:tcPr>
            <w:tcW w:w="2268" w:type="dxa"/>
          </w:tcPr>
          <w:p w:rsidR="000E121F" w:rsidRPr="000E121F" w:rsidRDefault="000E121F" w:rsidP="000E121F">
            <w:pPr>
              <w:jc w:val="right"/>
              <w:rPr>
                <w:b/>
              </w:rPr>
            </w:pPr>
            <w:r w:rsidRPr="000E121F">
              <w:rPr>
                <w:b/>
              </w:rPr>
              <w:lastRenderedPageBreak/>
              <w:t>Alternative Flows:</w:t>
            </w:r>
          </w:p>
        </w:tc>
        <w:tc>
          <w:tcPr>
            <w:tcW w:w="7290" w:type="dxa"/>
            <w:gridSpan w:val="3"/>
          </w:tcPr>
          <w:p w:rsidR="000E121F" w:rsidRDefault="001B4B2E" w:rsidP="000E121F">
            <w:pPr>
              <w:spacing w:before="0" w:after="0"/>
              <w:ind w:left="0"/>
            </w:pPr>
            <w:r>
              <w:t>4(a). Authorization fails</w:t>
            </w:r>
          </w:p>
          <w:p w:rsidR="001B4B2E" w:rsidRDefault="001B4B2E" w:rsidP="001B4B2E">
            <w:pPr>
              <w:spacing w:before="0" w:after="0"/>
              <w:ind w:left="0" w:firstLine="120"/>
            </w:pPr>
            <w:r>
              <w:t>4(a)1. Prompt the user that he/she typed the wrong access information.</w:t>
            </w:r>
          </w:p>
          <w:p w:rsidR="001B4B2E" w:rsidRPr="00B20EEB" w:rsidRDefault="001B4B2E" w:rsidP="001B4B2E">
            <w:pPr>
              <w:tabs>
                <w:tab w:val="left" w:pos="5692"/>
              </w:tabs>
              <w:spacing w:before="0" w:after="0"/>
              <w:ind w:left="0" w:firstLine="120"/>
            </w:pPr>
            <w:r>
              <w:t xml:space="preserve">4(a)2. Allow him/her to re-enter the access information. Give </w:t>
            </w:r>
            <w:r w:rsidR="004956F0">
              <w:t>he/she 3 chances.</w:t>
            </w:r>
          </w:p>
        </w:tc>
      </w:tr>
      <w:tr w:rsidR="000E121F" w:rsidTr="00C50799">
        <w:tc>
          <w:tcPr>
            <w:tcW w:w="2268" w:type="dxa"/>
          </w:tcPr>
          <w:p w:rsidR="000E121F" w:rsidRPr="000E121F" w:rsidRDefault="000E121F" w:rsidP="000E121F">
            <w:pPr>
              <w:jc w:val="right"/>
              <w:rPr>
                <w:b/>
              </w:rPr>
            </w:pPr>
            <w:r w:rsidRPr="000E121F">
              <w:rPr>
                <w:b/>
              </w:rPr>
              <w:t>Exceptions:</w:t>
            </w:r>
          </w:p>
        </w:tc>
        <w:tc>
          <w:tcPr>
            <w:tcW w:w="7290" w:type="dxa"/>
            <w:gridSpan w:val="3"/>
          </w:tcPr>
          <w:p w:rsidR="000E121F" w:rsidRDefault="004956F0" w:rsidP="000E121F">
            <w:pPr>
              <w:spacing w:before="0" w:after="0"/>
              <w:ind w:left="0"/>
            </w:pPr>
            <w:r>
              <w:t>N/A</w:t>
            </w:r>
            <w:r w:rsidR="000E121F">
              <w:rPr>
                <w:b/>
              </w:rPr>
              <w:t xml:space="preserve"> </w:t>
            </w:r>
          </w:p>
        </w:tc>
      </w:tr>
      <w:tr w:rsidR="000E121F" w:rsidTr="00C50799">
        <w:tc>
          <w:tcPr>
            <w:tcW w:w="2268" w:type="dxa"/>
          </w:tcPr>
          <w:p w:rsidR="000E121F" w:rsidRPr="000E121F" w:rsidRDefault="000E121F" w:rsidP="000E121F">
            <w:pPr>
              <w:jc w:val="right"/>
              <w:rPr>
                <w:b/>
              </w:rPr>
            </w:pPr>
            <w:r w:rsidRPr="000E121F">
              <w:rPr>
                <w:b/>
              </w:rPr>
              <w:t>Priority:</w:t>
            </w:r>
          </w:p>
        </w:tc>
        <w:tc>
          <w:tcPr>
            <w:tcW w:w="7290" w:type="dxa"/>
            <w:gridSpan w:val="3"/>
          </w:tcPr>
          <w:p w:rsidR="000E121F" w:rsidRDefault="000E121F" w:rsidP="000E121F">
            <w:pPr>
              <w:ind w:left="0"/>
            </w:pPr>
            <w:r>
              <w:t>High</w:t>
            </w:r>
          </w:p>
        </w:tc>
      </w:tr>
      <w:tr w:rsidR="000E121F" w:rsidTr="00C50799">
        <w:tc>
          <w:tcPr>
            <w:tcW w:w="2268" w:type="dxa"/>
          </w:tcPr>
          <w:p w:rsidR="000E121F" w:rsidRPr="000E121F" w:rsidRDefault="000E121F" w:rsidP="000E121F">
            <w:pPr>
              <w:jc w:val="right"/>
              <w:rPr>
                <w:b/>
              </w:rPr>
            </w:pPr>
            <w:r w:rsidRPr="000E121F">
              <w:rPr>
                <w:b/>
              </w:rPr>
              <w:t>Special Requirements:</w:t>
            </w:r>
          </w:p>
        </w:tc>
        <w:tc>
          <w:tcPr>
            <w:tcW w:w="7290" w:type="dxa"/>
            <w:gridSpan w:val="3"/>
          </w:tcPr>
          <w:p w:rsidR="000E121F" w:rsidRPr="0095527B" w:rsidRDefault="004956F0" w:rsidP="004956F0">
            <w:pPr>
              <w:spacing w:before="0" w:after="0"/>
              <w:ind w:left="0"/>
            </w:pPr>
            <w:r>
              <w:t>N/A</w:t>
            </w:r>
          </w:p>
        </w:tc>
      </w:tr>
      <w:tr w:rsidR="000E121F" w:rsidTr="00C50799">
        <w:tc>
          <w:tcPr>
            <w:tcW w:w="2268" w:type="dxa"/>
          </w:tcPr>
          <w:p w:rsidR="000E121F" w:rsidRPr="000E121F" w:rsidRDefault="000E121F" w:rsidP="000E121F">
            <w:pPr>
              <w:jc w:val="right"/>
              <w:rPr>
                <w:b/>
              </w:rPr>
            </w:pPr>
            <w:r w:rsidRPr="000E121F">
              <w:rPr>
                <w:b/>
              </w:rPr>
              <w:t>Notes and Issues:</w:t>
            </w:r>
          </w:p>
        </w:tc>
        <w:tc>
          <w:tcPr>
            <w:tcW w:w="7290" w:type="dxa"/>
            <w:gridSpan w:val="3"/>
          </w:tcPr>
          <w:p w:rsidR="000E121F" w:rsidRDefault="004956F0" w:rsidP="000E121F">
            <w:pPr>
              <w:spacing w:before="0" w:after="0"/>
              <w:ind w:left="0"/>
            </w:pPr>
            <w:r>
              <w:t>The content of the error messages will be decided by developers.</w:t>
            </w:r>
          </w:p>
        </w:tc>
      </w:tr>
    </w:tbl>
    <w:p w:rsidR="000E121F" w:rsidRDefault="000E121F"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4956F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4956F0" w:rsidRPr="000E121F" w:rsidRDefault="004956F0" w:rsidP="00322464">
            <w:pPr>
              <w:jc w:val="right"/>
              <w:rPr>
                <w:b w:val="0"/>
              </w:rPr>
            </w:pPr>
            <w:r w:rsidRPr="000E121F">
              <w:rPr>
                <w:b w:val="0"/>
              </w:rPr>
              <w:t>Use Case ID:</w:t>
            </w:r>
          </w:p>
        </w:tc>
        <w:tc>
          <w:tcPr>
            <w:tcW w:w="7290" w:type="dxa"/>
            <w:gridSpan w:val="3"/>
          </w:tcPr>
          <w:p w:rsidR="004956F0" w:rsidRDefault="004956F0" w:rsidP="00322464">
            <w:pPr>
              <w:ind w:hanging="547"/>
            </w:pPr>
            <w:r>
              <w:t>CMS02</w:t>
            </w:r>
          </w:p>
        </w:tc>
      </w:tr>
      <w:tr w:rsidR="004956F0" w:rsidTr="00C50799">
        <w:tc>
          <w:tcPr>
            <w:tcW w:w="2268" w:type="dxa"/>
          </w:tcPr>
          <w:p w:rsidR="004956F0" w:rsidRPr="000E121F" w:rsidRDefault="004956F0" w:rsidP="00322464">
            <w:pPr>
              <w:jc w:val="right"/>
              <w:rPr>
                <w:b/>
              </w:rPr>
            </w:pPr>
            <w:r w:rsidRPr="000E121F">
              <w:rPr>
                <w:b/>
              </w:rPr>
              <w:t>Use Case Name:</w:t>
            </w:r>
          </w:p>
        </w:tc>
        <w:tc>
          <w:tcPr>
            <w:tcW w:w="7290" w:type="dxa"/>
            <w:gridSpan w:val="3"/>
          </w:tcPr>
          <w:p w:rsidR="004956F0" w:rsidRDefault="004956F0" w:rsidP="00322464">
            <w:pPr>
              <w:pStyle w:val="TableText"/>
            </w:pPr>
            <w:r>
              <w:t>Change password</w:t>
            </w:r>
          </w:p>
        </w:tc>
      </w:tr>
      <w:tr w:rsidR="004956F0" w:rsidTr="00C50799">
        <w:tc>
          <w:tcPr>
            <w:tcW w:w="2268" w:type="dxa"/>
          </w:tcPr>
          <w:p w:rsidR="004956F0" w:rsidRPr="000E121F" w:rsidRDefault="004956F0" w:rsidP="00322464">
            <w:pPr>
              <w:jc w:val="right"/>
              <w:rPr>
                <w:b/>
              </w:rPr>
            </w:pPr>
            <w:r w:rsidRPr="000E121F">
              <w:rPr>
                <w:b/>
              </w:rPr>
              <w:t>Created By:</w:t>
            </w:r>
          </w:p>
        </w:tc>
        <w:tc>
          <w:tcPr>
            <w:tcW w:w="2196" w:type="dxa"/>
          </w:tcPr>
          <w:p w:rsidR="004956F0" w:rsidRDefault="004956F0" w:rsidP="00322464">
            <w:pPr>
              <w:ind w:hanging="547"/>
            </w:pPr>
            <w:proofErr w:type="spellStart"/>
            <w:r>
              <w:t>LongNH</w:t>
            </w:r>
            <w:proofErr w:type="spellEnd"/>
          </w:p>
        </w:tc>
        <w:tc>
          <w:tcPr>
            <w:tcW w:w="2196" w:type="dxa"/>
          </w:tcPr>
          <w:p w:rsidR="004956F0" w:rsidRPr="000E121F" w:rsidRDefault="004956F0" w:rsidP="00322464">
            <w:pPr>
              <w:ind w:hanging="547"/>
              <w:jc w:val="right"/>
              <w:rPr>
                <w:b/>
              </w:rPr>
            </w:pPr>
            <w:r w:rsidRPr="000E121F">
              <w:rPr>
                <w:b/>
              </w:rPr>
              <w:t>Last Updated By:</w:t>
            </w:r>
          </w:p>
        </w:tc>
        <w:tc>
          <w:tcPr>
            <w:tcW w:w="2898" w:type="dxa"/>
          </w:tcPr>
          <w:p w:rsidR="004956F0" w:rsidRDefault="004956F0" w:rsidP="00322464">
            <w:pPr>
              <w:ind w:hanging="547"/>
            </w:pPr>
            <w:proofErr w:type="spellStart"/>
            <w:r>
              <w:t>LongNH</w:t>
            </w:r>
            <w:proofErr w:type="spellEnd"/>
          </w:p>
        </w:tc>
      </w:tr>
      <w:tr w:rsidR="004956F0" w:rsidTr="00C50799">
        <w:tc>
          <w:tcPr>
            <w:tcW w:w="2268" w:type="dxa"/>
          </w:tcPr>
          <w:p w:rsidR="004956F0" w:rsidRPr="000E121F" w:rsidRDefault="004956F0" w:rsidP="00322464">
            <w:pPr>
              <w:jc w:val="right"/>
              <w:rPr>
                <w:b/>
              </w:rPr>
            </w:pPr>
            <w:r w:rsidRPr="000E121F">
              <w:rPr>
                <w:b/>
              </w:rPr>
              <w:t>Date Created:</w:t>
            </w:r>
          </w:p>
        </w:tc>
        <w:tc>
          <w:tcPr>
            <w:tcW w:w="2196" w:type="dxa"/>
          </w:tcPr>
          <w:p w:rsidR="004956F0" w:rsidRDefault="004956F0" w:rsidP="00322464">
            <w:pPr>
              <w:ind w:hanging="547"/>
            </w:pPr>
            <w:r>
              <w:t>February 24, 2014</w:t>
            </w:r>
          </w:p>
        </w:tc>
        <w:tc>
          <w:tcPr>
            <w:tcW w:w="2196" w:type="dxa"/>
          </w:tcPr>
          <w:p w:rsidR="004956F0" w:rsidRPr="000E121F" w:rsidRDefault="004956F0" w:rsidP="00322464">
            <w:pPr>
              <w:ind w:hanging="547"/>
              <w:jc w:val="right"/>
              <w:rPr>
                <w:b/>
              </w:rPr>
            </w:pPr>
            <w:r w:rsidRPr="000E121F">
              <w:rPr>
                <w:b/>
              </w:rPr>
              <w:t>Date Last Updated:</w:t>
            </w:r>
          </w:p>
        </w:tc>
        <w:tc>
          <w:tcPr>
            <w:tcW w:w="2898" w:type="dxa"/>
          </w:tcPr>
          <w:p w:rsidR="004956F0" w:rsidRDefault="004956F0" w:rsidP="00322464">
            <w:pPr>
              <w:ind w:hanging="547"/>
            </w:pPr>
            <w:r>
              <w:t>February 24, 2014</w:t>
            </w:r>
          </w:p>
        </w:tc>
      </w:tr>
      <w:tr w:rsidR="004956F0" w:rsidTr="00C50799">
        <w:tc>
          <w:tcPr>
            <w:tcW w:w="2268" w:type="dxa"/>
          </w:tcPr>
          <w:p w:rsidR="004956F0" w:rsidRPr="000E121F" w:rsidRDefault="004956F0" w:rsidP="00322464">
            <w:pPr>
              <w:jc w:val="right"/>
              <w:rPr>
                <w:b/>
              </w:rPr>
            </w:pPr>
            <w:r w:rsidRPr="000E121F">
              <w:rPr>
                <w:b/>
              </w:rPr>
              <w:t>Actors:</w:t>
            </w:r>
          </w:p>
        </w:tc>
        <w:tc>
          <w:tcPr>
            <w:tcW w:w="7290" w:type="dxa"/>
            <w:gridSpan w:val="3"/>
          </w:tcPr>
          <w:p w:rsidR="004956F0" w:rsidRDefault="004956F0" w:rsidP="00322464">
            <w:pPr>
              <w:ind w:left="0"/>
            </w:pPr>
            <w:r>
              <w:t>Content Manager</w:t>
            </w:r>
          </w:p>
        </w:tc>
      </w:tr>
      <w:tr w:rsidR="004956F0" w:rsidTr="00C50799">
        <w:tc>
          <w:tcPr>
            <w:tcW w:w="2268" w:type="dxa"/>
          </w:tcPr>
          <w:p w:rsidR="004956F0" w:rsidRPr="000E121F" w:rsidRDefault="004956F0" w:rsidP="00322464">
            <w:pPr>
              <w:jc w:val="right"/>
              <w:rPr>
                <w:b/>
              </w:rPr>
            </w:pPr>
            <w:r w:rsidRPr="000E121F">
              <w:rPr>
                <w:b/>
              </w:rPr>
              <w:t>Description:</w:t>
            </w:r>
          </w:p>
        </w:tc>
        <w:tc>
          <w:tcPr>
            <w:tcW w:w="7290" w:type="dxa"/>
            <w:gridSpan w:val="3"/>
          </w:tcPr>
          <w:p w:rsidR="004956F0" w:rsidRDefault="004956F0" w:rsidP="00322464">
            <w:pPr>
              <w:ind w:left="0"/>
            </w:pPr>
            <w:r>
              <w:t>CM want to change their account’s password</w:t>
            </w:r>
          </w:p>
        </w:tc>
      </w:tr>
      <w:tr w:rsidR="004956F0" w:rsidTr="00C50799">
        <w:trPr>
          <w:trHeight w:val="219"/>
        </w:trPr>
        <w:tc>
          <w:tcPr>
            <w:tcW w:w="2268" w:type="dxa"/>
          </w:tcPr>
          <w:p w:rsidR="004956F0" w:rsidRPr="000E121F" w:rsidRDefault="004956F0" w:rsidP="00322464">
            <w:pPr>
              <w:jc w:val="right"/>
              <w:rPr>
                <w:b/>
              </w:rPr>
            </w:pPr>
            <w:r w:rsidRPr="000E121F">
              <w:rPr>
                <w:b/>
              </w:rPr>
              <w:t>Pre-conditions:</w:t>
            </w:r>
          </w:p>
        </w:tc>
        <w:tc>
          <w:tcPr>
            <w:tcW w:w="7290" w:type="dxa"/>
            <w:gridSpan w:val="3"/>
          </w:tcPr>
          <w:p w:rsidR="004956F0" w:rsidRPr="00C4249E" w:rsidRDefault="004956F0" w:rsidP="00322464">
            <w:pPr>
              <w:spacing w:before="0" w:after="0"/>
              <w:ind w:left="0"/>
            </w:pPr>
            <w:r>
              <w:t>CM logged in</w:t>
            </w:r>
          </w:p>
        </w:tc>
      </w:tr>
      <w:tr w:rsidR="004956F0" w:rsidTr="00C50799">
        <w:trPr>
          <w:trHeight w:val="147"/>
        </w:trPr>
        <w:tc>
          <w:tcPr>
            <w:tcW w:w="2268" w:type="dxa"/>
          </w:tcPr>
          <w:p w:rsidR="004956F0" w:rsidRPr="000E121F" w:rsidRDefault="004956F0" w:rsidP="00322464">
            <w:pPr>
              <w:jc w:val="right"/>
              <w:rPr>
                <w:b/>
              </w:rPr>
            </w:pPr>
            <w:r w:rsidRPr="000E121F">
              <w:rPr>
                <w:b/>
              </w:rPr>
              <w:t>Post-conditions:</w:t>
            </w:r>
          </w:p>
        </w:tc>
        <w:tc>
          <w:tcPr>
            <w:tcW w:w="7290" w:type="dxa"/>
            <w:gridSpan w:val="3"/>
          </w:tcPr>
          <w:p w:rsidR="004956F0" w:rsidRDefault="004956F0" w:rsidP="00322464">
            <w:pPr>
              <w:spacing w:before="0" w:after="0"/>
              <w:ind w:left="0"/>
            </w:pPr>
            <w:r>
              <w:t>Password changed.</w:t>
            </w:r>
          </w:p>
        </w:tc>
      </w:tr>
      <w:tr w:rsidR="004956F0" w:rsidTr="00C50799">
        <w:tc>
          <w:tcPr>
            <w:tcW w:w="2268" w:type="dxa"/>
          </w:tcPr>
          <w:p w:rsidR="004956F0" w:rsidRPr="000E121F" w:rsidRDefault="004956F0" w:rsidP="00322464">
            <w:pPr>
              <w:jc w:val="right"/>
              <w:rPr>
                <w:b/>
              </w:rPr>
            </w:pPr>
            <w:r w:rsidRPr="000E121F">
              <w:rPr>
                <w:b/>
              </w:rPr>
              <w:t>Normal Flow:</w:t>
            </w:r>
          </w:p>
        </w:tc>
        <w:tc>
          <w:tcPr>
            <w:tcW w:w="7290" w:type="dxa"/>
            <w:gridSpan w:val="3"/>
          </w:tcPr>
          <w:p w:rsidR="004956F0" w:rsidRDefault="004956F0" w:rsidP="00B65F75">
            <w:pPr>
              <w:numPr>
                <w:ilvl w:val="0"/>
                <w:numId w:val="34"/>
              </w:numPr>
              <w:spacing w:before="0" w:after="0"/>
            </w:pPr>
            <w:r>
              <w:t>CM is prompted for old password, new password and confirm new password</w:t>
            </w:r>
          </w:p>
          <w:p w:rsidR="004956F0" w:rsidRDefault="004956F0" w:rsidP="00B65F75">
            <w:pPr>
              <w:numPr>
                <w:ilvl w:val="0"/>
                <w:numId w:val="34"/>
              </w:numPr>
              <w:spacing w:before="0" w:after="0"/>
            </w:pPr>
            <w:r>
              <w:t>CM provide above information</w:t>
            </w:r>
          </w:p>
          <w:p w:rsidR="004956F0" w:rsidRDefault="004956F0" w:rsidP="00B65F75">
            <w:pPr>
              <w:numPr>
                <w:ilvl w:val="0"/>
                <w:numId w:val="34"/>
              </w:numPr>
              <w:spacing w:before="0" w:after="0"/>
            </w:pPr>
            <w:r>
              <w:t>CMS does authentication.</w:t>
            </w:r>
          </w:p>
          <w:p w:rsidR="004956F0" w:rsidRPr="00F54F6A" w:rsidRDefault="004956F0" w:rsidP="00B65F75">
            <w:pPr>
              <w:numPr>
                <w:ilvl w:val="0"/>
                <w:numId w:val="34"/>
              </w:numPr>
              <w:spacing w:before="0" w:after="0"/>
            </w:pPr>
            <w:r>
              <w:t>New password is registered with the system</w:t>
            </w:r>
          </w:p>
        </w:tc>
      </w:tr>
      <w:tr w:rsidR="004956F0" w:rsidTr="00C50799">
        <w:trPr>
          <w:trHeight w:val="813"/>
        </w:trPr>
        <w:tc>
          <w:tcPr>
            <w:tcW w:w="2268" w:type="dxa"/>
          </w:tcPr>
          <w:p w:rsidR="004956F0" w:rsidRPr="000E121F" w:rsidRDefault="004956F0" w:rsidP="00322464">
            <w:pPr>
              <w:jc w:val="right"/>
              <w:rPr>
                <w:b/>
              </w:rPr>
            </w:pPr>
            <w:r w:rsidRPr="000E121F">
              <w:rPr>
                <w:b/>
              </w:rPr>
              <w:t>Alternative Flows:</w:t>
            </w:r>
          </w:p>
        </w:tc>
        <w:tc>
          <w:tcPr>
            <w:tcW w:w="7290" w:type="dxa"/>
            <w:gridSpan w:val="3"/>
          </w:tcPr>
          <w:p w:rsidR="004956F0" w:rsidRDefault="004956F0" w:rsidP="00322464">
            <w:pPr>
              <w:spacing w:before="0" w:after="0"/>
              <w:ind w:left="0"/>
            </w:pPr>
            <w:r>
              <w:t>4(a). Authorization fails</w:t>
            </w:r>
          </w:p>
          <w:p w:rsidR="004956F0" w:rsidRDefault="004956F0" w:rsidP="00322464">
            <w:pPr>
              <w:spacing w:before="0" w:after="0"/>
              <w:ind w:left="0" w:firstLine="120"/>
            </w:pPr>
            <w:r>
              <w:t>4(a)1. Prompt the user that he/she typed the wrong access information.</w:t>
            </w:r>
          </w:p>
          <w:p w:rsidR="004956F0" w:rsidRDefault="004956F0" w:rsidP="00322464">
            <w:pPr>
              <w:tabs>
                <w:tab w:val="left" w:pos="5692"/>
              </w:tabs>
              <w:spacing w:before="0" w:after="0"/>
              <w:ind w:left="0" w:firstLine="120"/>
            </w:pPr>
            <w:r>
              <w:t>4(a)2. Allow him/her to re-enter the access information. Give he/she 3 chances.</w:t>
            </w:r>
          </w:p>
          <w:p w:rsidR="004956F0" w:rsidRDefault="004956F0" w:rsidP="004956F0">
            <w:pPr>
              <w:tabs>
                <w:tab w:val="left" w:pos="5692"/>
              </w:tabs>
              <w:spacing w:before="0" w:after="0"/>
              <w:ind w:left="0"/>
            </w:pPr>
            <w:r>
              <w:t>4(b). New password and confirm new password do not match.</w:t>
            </w:r>
          </w:p>
          <w:p w:rsidR="004956F0" w:rsidRDefault="004956F0" w:rsidP="004956F0">
            <w:pPr>
              <w:tabs>
                <w:tab w:val="left" w:pos="5692"/>
              </w:tabs>
              <w:spacing w:before="0" w:after="0"/>
              <w:ind w:left="0"/>
            </w:pPr>
            <w:r>
              <w:t xml:space="preserve">  4(b)1. Allow him/she to re-enter the attributes.</w:t>
            </w:r>
          </w:p>
          <w:p w:rsidR="004956F0" w:rsidRPr="00B20EEB" w:rsidRDefault="004956F0" w:rsidP="004956F0">
            <w:pPr>
              <w:tabs>
                <w:tab w:val="left" w:pos="5692"/>
              </w:tabs>
              <w:spacing w:before="0" w:after="0"/>
              <w:ind w:left="0"/>
            </w:pPr>
          </w:p>
        </w:tc>
      </w:tr>
      <w:tr w:rsidR="004956F0" w:rsidTr="00C50799">
        <w:tc>
          <w:tcPr>
            <w:tcW w:w="2268" w:type="dxa"/>
          </w:tcPr>
          <w:p w:rsidR="004956F0" w:rsidRPr="000E121F" w:rsidRDefault="004956F0" w:rsidP="00322464">
            <w:pPr>
              <w:jc w:val="right"/>
              <w:rPr>
                <w:b/>
              </w:rPr>
            </w:pPr>
            <w:r w:rsidRPr="000E121F">
              <w:rPr>
                <w:b/>
              </w:rPr>
              <w:t>Exceptions:</w:t>
            </w:r>
          </w:p>
        </w:tc>
        <w:tc>
          <w:tcPr>
            <w:tcW w:w="7290" w:type="dxa"/>
            <w:gridSpan w:val="3"/>
          </w:tcPr>
          <w:p w:rsidR="004956F0" w:rsidRDefault="004956F0" w:rsidP="00322464">
            <w:pPr>
              <w:spacing w:before="0" w:after="0"/>
              <w:ind w:left="0"/>
            </w:pPr>
            <w:r>
              <w:t>N/A</w:t>
            </w:r>
            <w:r>
              <w:rPr>
                <w:b/>
              </w:rPr>
              <w:t xml:space="preserve"> </w:t>
            </w:r>
          </w:p>
        </w:tc>
      </w:tr>
      <w:tr w:rsidR="004956F0" w:rsidTr="00C50799">
        <w:tc>
          <w:tcPr>
            <w:tcW w:w="2268" w:type="dxa"/>
          </w:tcPr>
          <w:p w:rsidR="004956F0" w:rsidRPr="000E121F" w:rsidRDefault="004956F0" w:rsidP="00322464">
            <w:pPr>
              <w:jc w:val="right"/>
              <w:rPr>
                <w:b/>
              </w:rPr>
            </w:pPr>
            <w:r w:rsidRPr="000E121F">
              <w:rPr>
                <w:b/>
              </w:rPr>
              <w:t>Priority:</w:t>
            </w:r>
          </w:p>
        </w:tc>
        <w:tc>
          <w:tcPr>
            <w:tcW w:w="7290" w:type="dxa"/>
            <w:gridSpan w:val="3"/>
          </w:tcPr>
          <w:p w:rsidR="004956F0" w:rsidRDefault="004956F0" w:rsidP="00322464">
            <w:pPr>
              <w:ind w:left="0"/>
            </w:pPr>
            <w:r>
              <w:t>High</w:t>
            </w:r>
          </w:p>
        </w:tc>
      </w:tr>
      <w:tr w:rsidR="004956F0" w:rsidTr="00C50799">
        <w:tc>
          <w:tcPr>
            <w:tcW w:w="2268" w:type="dxa"/>
          </w:tcPr>
          <w:p w:rsidR="004956F0" w:rsidRPr="000E121F" w:rsidRDefault="004956F0" w:rsidP="00322464">
            <w:pPr>
              <w:jc w:val="right"/>
              <w:rPr>
                <w:b/>
              </w:rPr>
            </w:pPr>
            <w:r w:rsidRPr="000E121F">
              <w:rPr>
                <w:b/>
              </w:rPr>
              <w:t>Special Requirements:</w:t>
            </w:r>
          </w:p>
        </w:tc>
        <w:tc>
          <w:tcPr>
            <w:tcW w:w="7290" w:type="dxa"/>
            <w:gridSpan w:val="3"/>
          </w:tcPr>
          <w:p w:rsidR="004956F0" w:rsidRPr="0095527B" w:rsidRDefault="004956F0" w:rsidP="00322464">
            <w:pPr>
              <w:spacing w:before="0" w:after="0"/>
              <w:ind w:left="0"/>
            </w:pPr>
            <w:r>
              <w:t>N/A</w:t>
            </w:r>
          </w:p>
        </w:tc>
      </w:tr>
      <w:tr w:rsidR="004956F0" w:rsidTr="00C50799">
        <w:tc>
          <w:tcPr>
            <w:tcW w:w="2268" w:type="dxa"/>
          </w:tcPr>
          <w:p w:rsidR="004956F0" w:rsidRPr="000E121F" w:rsidRDefault="004956F0" w:rsidP="00322464">
            <w:pPr>
              <w:jc w:val="right"/>
              <w:rPr>
                <w:b/>
              </w:rPr>
            </w:pPr>
            <w:r w:rsidRPr="000E121F">
              <w:rPr>
                <w:b/>
              </w:rPr>
              <w:t>Notes and Issues:</w:t>
            </w:r>
          </w:p>
        </w:tc>
        <w:tc>
          <w:tcPr>
            <w:tcW w:w="7290" w:type="dxa"/>
            <w:gridSpan w:val="3"/>
          </w:tcPr>
          <w:p w:rsidR="004956F0" w:rsidRDefault="004956F0" w:rsidP="00322464">
            <w:pPr>
              <w:spacing w:before="0" w:after="0"/>
              <w:ind w:left="0"/>
            </w:pPr>
            <w:r>
              <w:t>The content of the error messages will be decided by developers.</w:t>
            </w:r>
          </w:p>
        </w:tc>
      </w:tr>
    </w:tbl>
    <w:p w:rsidR="004956F0" w:rsidRDefault="004956F0"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4956F0"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4956F0" w:rsidRPr="000E121F" w:rsidRDefault="004956F0" w:rsidP="00322464">
            <w:pPr>
              <w:jc w:val="right"/>
              <w:rPr>
                <w:b w:val="0"/>
              </w:rPr>
            </w:pPr>
            <w:r w:rsidRPr="000E121F">
              <w:rPr>
                <w:b w:val="0"/>
              </w:rPr>
              <w:t>Use Case ID:</w:t>
            </w:r>
          </w:p>
        </w:tc>
        <w:tc>
          <w:tcPr>
            <w:tcW w:w="7290" w:type="dxa"/>
            <w:gridSpan w:val="3"/>
          </w:tcPr>
          <w:p w:rsidR="004956F0" w:rsidRDefault="004956F0" w:rsidP="00322464">
            <w:pPr>
              <w:ind w:hanging="547"/>
            </w:pPr>
            <w:r>
              <w:t>CMS02</w:t>
            </w:r>
          </w:p>
        </w:tc>
      </w:tr>
      <w:tr w:rsidR="004956F0" w:rsidTr="00C50799">
        <w:tc>
          <w:tcPr>
            <w:tcW w:w="2268" w:type="dxa"/>
          </w:tcPr>
          <w:p w:rsidR="004956F0" w:rsidRPr="000E121F" w:rsidRDefault="004956F0" w:rsidP="00322464">
            <w:pPr>
              <w:jc w:val="right"/>
              <w:rPr>
                <w:b/>
              </w:rPr>
            </w:pPr>
            <w:r w:rsidRPr="000E121F">
              <w:rPr>
                <w:b/>
              </w:rPr>
              <w:t>Use Case Name:</w:t>
            </w:r>
          </w:p>
        </w:tc>
        <w:tc>
          <w:tcPr>
            <w:tcW w:w="7290" w:type="dxa"/>
            <w:gridSpan w:val="3"/>
          </w:tcPr>
          <w:p w:rsidR="004956F0" w:rsidRDefault="004956F0" w:rsidP="00322464">
            <w:pPr>
              <w:pStyle w:val="TableText"/>
            </w:pPr>
            <w:r>
              <w:t>Add new content</w:t>
            </w:r>
          </w:p>
        </w:tc>
      </w:tr>
      <w:tr w:rsidR="004956F0" w:rsidTr="00C50799">
        <w:tc>
          <w:tcPr>
            <w:tcW w:w="2268" w:type="dxa"/>
          </w:tcPr>
          <w:p w:rsidR="004956F0" w:rsidRPr="000E121F" w:rsidRDefault="004956F0" w:rsidP="00322464">
            <w:pPr>
              <w:jc w:val="right"/>
              <w:rPr>
                <w:b/>
              </w:rPr>
            </w:pPr>
            <w:r w:rsidRPr="000E121F">
              <w:rPr>
                <w:b/>
              </w:rPr>
              <w:t>Created By:</w:t>
            </w:r>
          </w:p>
        </w:tc>
        <w:tc>
          <w:tcPr>
            <w:tcW w:w="2196" w:type="dxa"/>
          </w:tcPr>
          <w:p w:rsidR="004956F0" w:rsidRDefault="004956F0" w:rsidP="00322464">
            <w:pPr>
              <w:ind w:hanging="547"/>
            </w:pPr>
            <w:proofErr w:type="spellStart"/>
            <w:r>
              <w:t>LongNH</w:t>
            </w:r>
            <w:proofErr w:type="spellEnd"/>
          </w:p>
        </w:tc>
        <w:tc>
          <w:tcPr>
            <w:tcW w:w="2196" w:type="dxa"/>
          </w:tcPr>
          <w:p w:rsidR="004956F0" w:rsidRPr="000E121F" w:rsidRDefault="004956F0" w:rsidP="00322464">
            <w:pPr>
              <w:ind w:hanging="547"/>
              <w:jc w:val="right"/>
              <w:rPr>
                <w:b/>
              </w:rPr>
            </w:pPr>
            <w:r w:rsidRPr="000E121F">
              <w:rPr>
                <w:b/>
              </w:rPr>
              <w:t>Last Updated By:</w:t>
            </w:r>
          </w:p>
        </w:tc>
        <w:tc>
          <w:tcPr>
            <w:tcW w:w="2898" w:type="dxa"/>
          </w:tcPr>
          <w:p w:rsidR="004956F0" w:rsidRDefault="004956F0" w:rsidP="00322464">
            <w:pPr>
              <w:ind w:hanging="547"/>
            </w:pPr>
            <w:proofErr w:type="spellStart"/>
            <w:r>
              <w:t>LongNH</w:t>
            </w:r>
            <w:proofErr w:type="spellEnd"/>
          </w:p>
        </w:tc>
      </w:tr>
      <w:tr w:rsidR="004956F0" w:rsidTr="00C50799">
        <w:tc>
          <w:tcPr>
            <w:tcW w:w="2268" w:type="dxa"/>
          </w:tcPr>
          <w:p w:rsidR="004956F0" w:rsidRPr="000E121F" w:rsidRDefault="004956F0" w:rsidP="00322464">
            <w:pPr>
              <w:jc w:val="right"/>
              <w:rPr>
                <w:b/>
              </w:rPr>
            </w:pPr>
            <w:r w:rsidRPr="000E121F">
              <w:rPr>
                <w:b/>
              </w:rPr>
              <w:t>Date Created:</w:t>
            </w:r>
          </w:p>
        </w:tc>
        <w:tc>
          <w:tcPr>
            <w:tcW w:w="2196" w:type="dxa"/>
          </w:tcPr>
          <w:p w:rsidR="004956F0" w:rsidRDefault="004956F0" w:rsidP="00322464">
            <w:pPr>
              <w:ind w:hanging="547"/>
            </w:pPr>
            <w:r>
              <w:t>February 24, 2014</w:t>
            </w:r>
          </w:p>
        </w:tc>
        <w:tc>
          <w:tcPr>
            <w:tcW w:w="2196" w:type="dxa"/>
          </w:tcPr>
          <w:p w:rsidR="004956F0" w:rsidRPr="000E121F" w:rsidRDefault="004956F0" w:rsidP="00322464">
            <w:pPr>
              <w:ind w:hanging="547"/>
              <w:jc w:val="right"/>
              <w:rPr>
                <w:b/>
              </w:rPr>
            </w:pPr>
            <w:r w:rsidRPr="000E121F">
              <w:rPr>
                <w:b/>
              </w:rPr>
              <w:t>Date Last Updated:</w:t>
            </w:r>
          </w:p>
        </w:tc>
        <w:tc>
          <w:tcPr>
            <w:tcW w:w="2898" w:type="dxa"/>
          </w:tcPr>
          <w:p w:rsidR="004956F0" w:rsidRDefault="004956F0" w:rsidP="00322464">
            <w:pPr>
              <w:ind w:hanging="547"/>
            </w:pPr>
            <w:r>
              <w:t>February 24, 2014</w:t>
            </w:r>
          </w:p>
        </w:tc>
      </w:tr>
      <w:tr w:rsidR="004956F0" w:rsidTr="00C50799">
        <w:tc>
          <w:tcPr>
            <w:tcW w:w="2268" w:type="dxa"/>
          </w:tcPr>
          <w:p w:rsidR="004956F0" w:rsidRPr="000E121F" w:rsidRDefault="004956F0" w:rsidP="00322464">
            <w:pPr>
              <w:jc w:val="right"/>
              <w:rPr>
                <w:b/>
              </w:rPr>
            </w:pPr>
            <w:r w:rsidRPr="000E121F">
              <w:rPr>
                <w:b/>
              </w:rPr>
              <w:t>Actors:</w:t>
            </w:r>
          </w:p>
        </w:tc>
        <w:tc>
          <w:tcPr>
            <w:tcW w:w="7290" w:type="dxa"/>
            <w:gridSpan w:val="3"/>
          </w:tcPr>
          <w:p w:rsidR="004956F0" w:rsidRDefault="004956F0" w:rsidP="00322464">
            <w:pPr>
              <w:ind w:left="0"/>
            </w:pPr>
            <w:r>
              <w:t>Content Manager</w:t>
            </w:r>
          </w:p>
        </w:tc>
      </w:tr>
      <w:tr w:rsidR="004956F0" w:rsidTr="00C50799">
        <w:tc>
          <w:tcPr>
            <w:tcW w:w="2268" w:type="dxa"/>
          </w:tcPr>
          <w:p w:rsidR="004956F0" w:rsidRPr="000E121F" w:rsidRDefault="004956F0" w:rsidP="00322464">
            <w:pPr>
              <w:jc w:val="right"/>
              <w:rPr>
                <w:b/>
              </w:rPr>
            </w:pPr>
            <w:r w:rsidRPr="000E121F">
              <w:rPr>
                <w:b/>
              </w:rPr>
              <w:t>Description:</w:t>
            </w:r>
          </w:p>
        </w:tc>
        <w:tc>
          <w:tcPr>
            <w:tcW w:w="7290" w:type="dxa"/>
            <w:gridSpan w:val="3"/>
          </w:tcPr>
          <w:p w:rsidR="004956F0" w:rsidRDefault="004956F0" w:rsidP="004956F0">
            <w:pPr>
              <w:ind w:left="0"/>
            </w:pPr>
            <w:r>
              <w:t>CM want to add new content to database</w:t>
            </w:r>
            <w:r w:rsidR="00197F3D">
              <w:t>.</w:t>
            </w:r>
          </w:p>
        </w:tc>
      </w:tr>
      <w:tr w:rsidR="004956F0" w:rsidTr="00C50799">
        <w:trPr>
          <w:trHeight w:val="219"/>
        </w:trPr>
        <w:tc>
          <w:tcPr>
            <w:tcW w:w="2268" w:type="dxa"/>
          </w:tcPr>
          <w:p w:rsidR="004956F0" w:rsidRPr="000E121F" w:rsidRDefault="004956F0" w:rsidP="00322464">
            <w:pPr>
              <w:jc w:val="right"/>
              <w:rPr>
                <w:b/>
              </w:rPr>
            </w:pPr>
            <w:r w:rsidRPr="000E121F">
              <w:rPr>
                <w:b/>
              </w:rPr>
              <w:t>Pre-conditions:</w:t>
            </w:r>
          </w:p>
        </w:tc>
        <w:tc>
          <w:tcPr>
            <w:tcW w:w="7290" w:type="dxa"/>
            <w:gridSpan w:val="3"/>
          </w:tcPr>
          <w:p w:rsidR="004956F0" w:rsidRPr="00C4249E" w:rsidRDefault="004956F0" w:rsidP="00322464">
            <w:pPr>
              <w:spacing w:before="0" w:after="0"/>
              <w:ind w:left="0"/>
            </w:pPr>
            <w:r>
              <w:t>CM logged in.</w:t>
            </w:r>
          </w:p>
        </w:tc>
      </w:tr>
      <w:tr w:rsidR="004956F0" w:rsidTr="00C50799">
        <w:trPr>
          <w:trHeight w:val="642"/>
        </w:trPr>
        <w:tc>
          <w:tcPr>
            <w:tcW w:w="2268" w:type="dxa"/>
          </w:tcPr>
          <w:p w:rsidR="004956F0" w:rsidRPr="000E121F" w:rsidRDefault="004956F0" w:rsidP="00322464">
            <w:pPr>
              <w:jc w:val="right"/>
              <w:rPr>
                <w:b/>
              </w:rPr>
            </w:pPr>
            <w:r w:rsidRPr="000E121F">
              <w:rPr>
                <w:b/>
              </w:rPr>
              <w:t>Post-conditions:</w:t>
            </w:r>
          </w:p>
        </w:tc>
        <w:tc>
          <w:tcPr>
            <w:tcW w:w="7290" w:type="dxa"/>
            <w:gridSpan w:val="3"/>
          </w:tcPr>
          <w:p w:rsidR="004956F0" w:rsidRDefault="004956F0" w:rsidP="00322464">
            <w:pPr>
              <w:spacing w:before="0" w:after="0"/>
              <w:ind w:left="0"/>
            </w:pPr>
            <w:r>
              <w:t>New content added.</w:t>
            </w:r>
          </w:p>
        </w:tc>
      </w:tr>
      <w:tr w:rsidR="004956F0" w:rsidTr="00C50799">
        <w:tc>
          <w:tcPr>
            <w:tcW w:w="2268" w:type="dxa"/>
          </w:tcPr>
          <w:p w:rsidR="004956F0" w:rsidRPr="000E121F" w:rsidRDefault="004956F0" w:rsidP="00322464">
            <w:pPr>
              <w:jc w:val="right"/>
              <w:rPr>
                <w:b/>
              </w:rPr>
            </w:pPr>
            <w:r w:rsidRPr="000E121F">
              <w:rPr>
                <w:b/>
              </w:rPr>
              <w:t>Normal Flow:</w:t>
            </w:r>
          </w:p>
        </w:tc>
        <w:tc>
          <w:tcPr>
            <w:tcW w:w="7290" w:type="dxa"/>
            <w:gridSpan w:val="3"/>
          </w:tcPr>
          <w:p w:rsidR="004956F0" w:rsidRDefault="004956F0" w:rsidP="00B65F75">
            <w:pPr>
              <w:numPr>
                <w:ilvl w:val="0"/>
                <w:numId w:val="35"/>
              </w:numPr>
              <w:spacing w:before="0" w:after="0"/>
            </w:pPr>
            <w:r>
              <w:t>User click on [Add new content]</w:t>
            </w:r>
          </w:p>
          <w:p w:rsidR="004956F0" w:rsidRDefault="004956F0" w:rsidP="00B65F75">
            <w:pPr>
              <w:numPr>
                <w:ilvl w:val="0"/>
                <w:numId w:val="35"/>
              </w:numPr>
              <w:spacing w:before="0" w:after="0"/>
            </w:pPr>
            <w:r>
              <w:t xml:space="preserve">CMS asks CM for: Content Name, Content Type, </w:t>
            </w:r>
            <w:r w:rsidR="00197F3D">
              <w:t>Content Data</w:t>
            </w:r>
          </w:p>
          <w:p w:rsidR="004956F0" w:rsidRDefault="00197F3D" w:rsidP="00B65F75">
            <w:pPr>
              <w:numPr>
                <w:ilvl w:val="0"/>
                <w:numId w:val="35"/>
              </w:numPr>
              <w:spacing w:before="0" w:after="0"/>
            </w:pPr>
            <w:r>
              <w:t xml:space="preserve">CM </w:t>
            </w:r>
            <w:r w:rsidR="00C73965">
              <w:t xml:space="preserve">provide </w:t>
            </w:r>
            <w:r w:rsidR="00E848E0">
              <w:t>provides all related information about new content then click [Save] button.</w:t>
            </w:r>
          </w:p>
          <w:p w:rsidR="004956F0" w:rsidRDefault="00E848E0" w:rsidP="00B65F75">
            <w:pPr>
              <w:numPr>
                <w:ilvl w:val="0"/>
                <w:numId w:val="35"/>
              </w:numPr>
              <w:spacing w:before="0" w:after="0"/>
            </w:pPr>
            <w:r>
              <w:t>CMS queries the database</w:t>
            </w:r>
          </w:p>
          <w:p w:rsidR="00E848E0" w:rsidRPr="00F54F6A" w:rsidRDefault="00E848E0" w:rsidP="00B65F75">
            <w:pPr>
              <w:numPr>
                <w:ilvl w:val="0"/>
                <w:numId w:val="35"/>
              </w:numPr>
              <w:spacing w:before="0" w:after="0"/>
            </w:pPr>
            <w:r>
              <w:t>CMS accepts or rejects [Add content] request.</w:t>
            </w:r>
          </w:p>
        </w:tc>
      </w:tr>
      <w:tr w:rsidR="004956F0" w:rsidTr="00C50799">
        <w:trPr>
          <w:trHeight w:val="813"/>
        </w:trPr>
        <w:tc>
          <w:tcPr>
            <w:tcW w:w="2268" w:type="dxa"/>
          </w:tcPr>
          <w:p w:rsidR="004956F0" w:rsidRPr="000E121F" w:rsidRDefault="004956F0" w:rsidP="00322464">
            <w:pPr>
              <w:jc w:val="right"/>
              <w:rPr>
                <w:b/>
              </w:rPr>
            </w:pPr>
            <w:r w:rsidRPr="000E121F">
              <w:rPr>
                <w:b/>
              </w:rPr>
              <w:t>Alternative Flows:</w:t>
            </w:r>
          </w:p>
        </w:tc>
        <w:tc>
          <w:tcPr>
            <w:tcW w:w="7290" w:type="dxa"/>
            <w:gridSpan w:val="3"/>
          </w:tcPr>
          <w:p w:rsidR="004956F0" w:rsidRPr="00B20EEB" w:rsidRDefault="00E848E0" w:rsidP="00E848E0">
            <w:pPr>
              <w:tabs>
                <w:tab w:val="left" w:pos="5692"/>
              </w:tabs>
              <w:spacing w:before="0" w:after="0"/>
              <w:ind w:left="0"/>
            </w:pPr>
            <w:r>
              <w:t>N/A</w:t>
            </w:r>
          </w:p>
        </w:tc>
      </w:tr>
      <w:tr w:rsidR="004956F0" w:rsidTr="00C50799">
        <w:tc>
          <w:tcPr>
            <w:tcW w:w="2268" w:type="dxa"/>
          </w:tcPr>
          <w:p w:rsidR="004956F0" w:rsidRPr="000E121F" w:rsidRDefault="004956F0" w:rsidP="00322464">
            <w:pPr>
              <w:jc w:val="right"/>
              <w:rPr>
                <w:b/>
              </w:rPr>
            </w:pPr>
            <w:r w:rsidRPr="000E121F">
              <w:rPr>
                <w:b/>
              </w:rPr>
              <w:t>Exceptions:</w:t>
            </w:r>
          </w:p>
        </w:tc>
        <w:tc>
          <w:tcPr>
            <w:tcW w:w="7290" w:type="dxa"/>
            <w:gridSpan w:val="3"/>
          </w:tcPr>
          <w:p w:rsidR="004956F0" w:rsidRDefault="00E848E0" w:rsidP="00B65F75">
            <w:pPr>
              <w:numPr>
                <w:ilvl w:val="0"/>
                <w:numId w:val="36"/>
              </w:numPr>
              <w:spacing w:before="0" w:after="0"/>
            </w:pPr>
            <w:r>
              <w:t>In step 2, if CM provides insufficient data a message will appear and all required fields will be mark red.</w:t>
            </w:r>
          </w:p>
        </w:tc>
      </w:tr>
      <w:tr w:rsidR="004956F0" w:rsidTr="00C50799">
        <w:tc>
          <w:tcPr>
            <w:tcW w:w="2268" w:type="dxa"/>
          </w:tcPr>
          <w:p w:rsidR="004956F0" w:rsidRPr="000E121F" w:rsidRDefault="004956F0" w:rsidP="00322464">
            <w:pPr>
              <w:jc w:val="right"/>
              <w:rPr>
                <w:b/>
              </w:rPr>
            </w:pPr>
            <w:r w:rsidRPr="000E121F">
              <w:rPr>
                <w:b/>
              </w:rPr>
              <w:t>Priority:</w:t>
            </w:r>
          </w:p>
        </w:tc>
        <w:tc>
          <w:tcPr>
            <w:tcW w:w="7290" w:type="dxa"/>
            <w:gridSpan w:val="3"/>
          </w:tcPr>
          <w:p w:rsidR="004956F0" w:rsidRDefault="004956F0" w:rsidP="00322464">
            <w:pPr>
              <w:ind w:left="0"/>
            </w:pPr>
            <w:r>
              <w:t>High</w:t>
            </w:r>
          </w:p>
        </w:tc>
      </w:tr>
      <w:tr w:rsidR="004956F0" w:rsidTr="00C50799">
        <w:tc>
          <w:tcPr>
            <w:tcW w:w="2268" w:type="dxa"/>
          </w:tcPr>
          <w:p w:rsidR="004956F0" w:rsidRPr="000E121F" w:rsidRDefault="004956F0" w:rsidP="00322464">
            <w:pPr>
              <w:jc w:val="right"/>
              <w:rPr>
                <w:b/>
              </w:rPr>
            </w:pPr>
            <w:r w:rsidRPr="000E121F">
              <w:rPr>
                <w:b/>
              </w:rPr>
              <w:t>Special Requirements:</w:t>
            </w:r>
          </w:p>
        </w:tc>
        <w:tc>
          <w:tcPr>
            <w:tcW w:w="7290" w:type="dxa"/>
            <w:gridSpan w:val="3"/>
          </w:tcPr>
          <w:p w:rsidR="004956F0" w:rsidRDefault="00E848E0" w:rsidP="00322464">
            <w:pPr>
              <w:spacing w:before="0" w:after="0"/>
              <w:ind w:left="0"/>
            </w:pPr>
            <w:r>
              <w:t>Information of the content should satisfy the following conditions:</w:t>
            </w:r>
          </w:p>
          <w:p w:rsidR="00E848E0" w:rsidRDefault="00E848E0" w:rsidP="00B65F75">
            <w:pPr>
              <w:numPr>
                <w:ilvl w:val="0"/>
                <w:numId w:val="36"/>
              </w:numPr>
              <w:spacing w:before="0" w:after="0"/>
            </w:pPr>
            <w:r>
              <w:t>Content Name: a string from 1 to 256 characters in length, can contain any kind of characters. Cannot be null.</w:t>
            </w:r>
          </w:p>
          <w:p w:rsidR="00E848E0" w:rsidRDefault="00E848E0" w:rsidP="00B65F75">
            <w:pPr>
              <w:numPr>
                <w:ilvl w:val="0"/>
                <w:numId w:val="36"/>
              </w:numPr>
              <w:spacing w:before="0" w:after="0"/>
            </w:pPr>
            <w:r>
              <w:t>Content Type: CM choose a type from a specified list</w:t>
            </w:r>
          </w:p>
          <w:p w:rsidR="00E848E0" w:rsidRPr="0095527B" w:rsidRDefault="00E848E0" w:rsidP="00B65F75">
            <w:pPr>
              <w:numPr>
                <w:ilvl w:val="0"/>
                <w:numId w:val="36"/>
              </w:numPr>
              <w:spacing w:before="0" w:after="0"/>
            </w:pPr>
            <w:r>
              <w:t xml:space="preserve">Content Data: a string, </w:t>
            </w:r>
            <w:r w:rsidR="006B21BC">
              <w:t>unlimited</w:t>
            </w:r>
            <w:r>
              <w:t xml:space="preserve"> characters, but this field will depend on Content Type. Different Content Type will have different Content Data input.  </w:t>
            </w:r>
            <w:r w:rsidR="006B21BC">
              <w:t>Cannot be null.</w:t>
            </w:r>
          </w:p>
        </w:tc>
      </w:tr>
      <w:tr w:rsidR="004956F0" w:rsidTr="00C50799">
        <w:tc>
          <w:tcPr>
            <w:tcW w:w="2268" w:type="dxa"/>
          </w:tcPr>
          <w:p w:rsidR="004956F0" w:rsidRPr="000E121F" w:rsidRDefault="004956F0" w:rsidP="00322464">
            <w:pPr>
              <w:jc w:val="right"/>
              <w:rPr>
                <w:b/>
              </w:rPr>
            </w:pPr>
            <w:r w:rsidRPr="000E121F">
              <w:rPr>
                <w:b/>
              </w:rPr>
              <w:t>Notes and Issues:</w:t>
            </w:r>
          </w:p>
        </w:tc>
        <w:tc>
          <w:tcPr>
            <w:tcW w:w="7290" w:type="dxa"/>
            <w:gridSpan w:val="3"/>
          </w:tcPr>
          <w:p w:rsidR="004956F0" w:rsidRDefault="004956F0" w:rsidP="00322464">
            <w:pPr>
              <w:spacing w:before="0" w:after="0"/>
              <w:ind w:left="0"/>
            </w:pPr>
            <w:r>
              <w:t>The content of the error messages will be decided by developers.</w:t>
            </w:r>
          </w:p>
        </w:tc>
      </w:tr>
    </w:tbl>
    <w:p w:rsidR="004956F0" w:rsidRDefault="004956F0" w:rsidP="000E121F">
      <w:pPr>
        <w:pStyle w:val="BodyText"/>
        <w:ind w:left="907"/>
        <w:rPr>
          <w:lang w:val="en-US"/>
        </w:rPr>
      </w:pPr>
    </w:p>
    <w:p w:rsidR="006B21BC" w:rsidRDefault="006B21BC" w:rsidP="000E121F">
      <w:pPr>
        <w:pStyle w:val="BodyText"/>
        <w:ind w:left="907"/>
        <w:rPr>
          <w:lang w:val="en-US"/>
        </w:rPr>
      </w:pPr>
    </w:p>
    <w:p w:rsidR="006B21BC" w:rsidRDefault="006B21BC"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6B21BC"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6B21BC" w:rsidRPr="000E121F" w:rsidRDefault="006B21BC" w:rsidP="00322464">
            <w:pPr>
              <w:jc w:val="right"/>
              <w:rPr>
                <w:b w:val="0"/>
              </w:rPr>
            </w:pPr>
            <w:r w:rsidRPr="000E121F">
              <w:rPr>
                <w:b w:val="0"/>
              </w:rPr>
              <w:t>Use Case ID:</w:t>
            </w:r>
          </w:p>
        </w:tc>
        <w:tc>
          <w:tcPr>
            <w:tcW w:w="7290" w:type="dxa"/>
            <w:gridSpan w:val="3"/>
          </w:tcPr>
          <w:p w:rsidR="006B21BC" w:rsidRDefault="006B21BC" w:rsidP="00322464">
            <w:pPr>
              <w:ind w:hanging="547"/>
            </w:pPr>
            <w:r>
              <w:t>CMS03</w:t>
            </w:r>
          </w:p>
        </w:tc>
      </w:tr>
      <w:tr w:rsidR="006B21BC" w:rsidTr="00C50799">
        <w:tc>
          <w:tcPr>
            <w:tcW w:w="2268" w:type="dxa"/>
          </w:tcPr>
          <w:p w:rsidR="006B21BC" w:rsidRPr="000E121F" w:rsidRDefault="006B21BC" w:rsidP="00322464">
            <w:pPr>
              <w:jc w:val="right"/>
              <w:rPr>
                <w:b/>
              </w:rPr>
            </w:pPr>
            <w:r w:rsidRPr="000E121F">
              <w:rPr>
                <w:b/>
              </w:rPr>
              <w:t>Use Case Name:</w:t>
            </w:r>
          </w:p>
        </w:tc>
        <w:tc>
          <w:tcPr>
            <w:tcW w:w="7290" w:type="dxa"/>
            <w:gridSpan w:val="3"/>
          </w:tcPr>
          <w:p w:rsidR="006B21BC" w:rsidRDefault="006B21BC" w:rsidP="00322464">
            <w:pPr>
              <w:pStyle w:val="TableText"/>
            </w:pPr>
            <w:r>
              <w:t>View content</w:t>
            </w:r>
            <w:r w:rsidR="00C05E25">
              <w:t xml:space="preserve"> database</w:t>
            </w:r>
          </w:p>
        </w:tc>
      </w:tr>
      <w:tr w:rsidR="006B21BC" w:rsidTr="00C50799">
        <w:tc>
          <w:tcPr>
            <w:tcW w:w="2268" w:type="dxa"/>
          </w:tcPr>
          <w:p w:rsidR="006B21BC" w:rsidRPr="000E121F" w:rsidRDefault="006B21BC" w:rsidP="00322464">
            <w:pPr>
              <w:jc w:val="right"/>
              <w:rPr>
                <w:b/>
              </w:rPr>
            </w:pPr>
            <w:r w:rsidRPr="000E121F">
              <w:rPr>
                <w:b/>
              </w:rPr>
              <w:t>Created By:</w:t>
            </w:r>
          </w:p>
        </w:tc>
        <w:tc>
          <w:tcPr>
            <w:tcW w:w="2196" w:type="dxa"/>
          </w:tcPr>
          <w:p w:rsidR="006B21BC" w:rsidRDefault="006B21BC" w:rsidP="00322464">
            <w:pPr>
              <w:ind w:hanging="547"/>
            </w:pPr>
            <w:proofErr w:type="spellStart"/>
            <w:r>
              <w:t>LongNH</w:t>
            </w:r>
            <w:proofErr w:type="spellEnd"/>
          </w:p>
        </w:tc>
        <w:tc>
          <w:tcPr>
            <w:tcW w:w="2196" w:type="dxa"/>
          </w:tcPr>
          <w:p w:rsidR="006B21BC" w:rsidRPr="000E121F" w:rsidRDefault="006B21BC" w:rsidP="00322464">
            <w:pPr>
              <w:ind w:hanging="547"/>
              <w:jc w:val="right"/>
              <w:rPr>
                <w:b/>
              </w:rPr>
            </w:pPr>
            <w:r w:rsidRPr="000E121F">
              <w:rPr>
                <w:b/>
              </w:rPr>
              <w:t>Last Updated By:</w:t>
            </w:r>
          </w:p>
        </w:tc>
        <w:tc>
          <w:tcPr>
            <w:tcW w:w="2898" w:type="dxa"/>
          </w:tcPr>
          <w:p w:rsidR="006B21BC" w:rsidRDefault="006B21BC" w:rsidP="00322464">
            <w:pPr>
              <w:ind w:hanging="547"/>
            </w:pPr>
            <w:proofErr w:type="spellStart"/>
            <w:r>
              <w:t>LongNH</w:t>
            </w:r>
            <w:proofErr w:type="spellEnd"/>
          </w:p>
        </w:tc>
      </w:tr>
      <w:tr w:rsidR="006B21BC" w:rsidTr="00C50799">
        <w:tc>
          <w:tcPr>
            <w:tcW w:w="2268" w:type="dxa"/>
          </w:tcPr>
          <w:p w:rsidR="006B21BC" w:rsidRPr="000E121F" w:rsidRDefault="006B21BC" w:rsidP="00322464">
            <w:pPr>
              <w:jc w:val="right"/>
              <w:rPr>
                <w:b/>
              </w:rPr>
            </w:pPr>
            <w:r w:rsidRPr="000E121F">
              <w:rPr>
                <w:b/>
              </w:rPr>
              <w:lastRenderedPageBreak/>
              <w:t>Date Created:</w:t>
            </w:r>
          </w:p>
        </w:tc>
        <w:tc>
          <w:tcPr>
            <w:tcW w:w="2196" w:type="dxa"/>
          </w:tcPr>
          <w:p w:rsidR="006B21BC" w:rsidRDefault="006B21BC" w:rsidP="00322464">
            <w:pPr>
              <w:ind w:hanging="547"/>
            </w:pPr>
            <w:r>
              <w:t>February 24, 2014</w:t>
            </w:r>
          </w:p>
        </w:tc>
        <w:tc>
          <w:tcPr>
            <w:tcW w:w="2196" w:type="dxa"/>
          </w:tcPr>
          <w:p w:rsidR="006B21BC" w:rsidRPr="000E121F" w:rsidRDefault="006B21BC" w:rsidP="00322464">
            <w:pPr>
              <w:ind w:hanging="547"/>
              <w:jc w:val="right"/>
              <w:rPr>
                <w:b/>
              </w:rPr>
            </w:pPr>
            <w:r w:rsidRPr="000E121F">
              <w:rPr>
                <w:b/>
              </w:rPr>
              <w:t>Date Last Updated:</w:t>
            </w:r>
          </w:p>
        </w:tc>
        <w:tc>
          <w:tcPr>
            <w:tcW w:w="2898" w:type="dxa"/>
          </w:tcPr>
          <w:p w:rsidR="006B21BC" w:rsidRDefault="006B21BC" w:rsidP="00322464">
            <w:pPr>
              <w:ind w:hanging="547"/>
            </w:pPr>
            <w:r>
              <w:t>February 24, 2014</w:t>
            </w:r>
          </w:p>
        </w:tc>
      </w:tr>
      <w:tr w:rsidR="006B21BC" w:rsidTr="00C50799">
        <w:tc>
          <w:tcPr>
            <w:tcW w:w="2268" w:type="dxa"/>
          </w:tcPr>
          <w:p w:rsidR="006B21BC" w:rsidRPr="000E121F" w:rsidRDefault="006B21BC" w:rsidP="00322464">
            <w:pPr>
              <w:jc w:val="right"/>
              <w:rPr>
                <w:b/>
              </w:rPr>
            </w:pPr>
            <w:r w:rsidRPr="000E121F">
              <w:rPr>
                <w:b/>
              </w:rPr>
              <w:t>Actors:</w:t>
            </w:r>
          </w:p>
        </w:tc>
        <w:tc>
          <w:tcPr>
            <w:tcW w:w="7290" w:type="dxa"/>
            <w:gridSpan w:val="3"/>
          </w:tcPr>
          <w:p w:rsidR="006B21BC" w:rsidRDefault="006B21BC" w:rsidP="00322464">
            <w:pPr>
              <w:ind w:left="0"/>
            </w:pPr>
            <w:r>
              <w:t>Content Manager</w:t>
            </w:r>
          </w:p>
        </w:tc>
      </w:tr>
      <w:tr w:rsidR="006B21BC" w:rsidTr="00C50799">
        <w:tc>
          <w:tcPr>
            <w:tcW w:w="2268" w:type="dxa"/>
          </w:tcPr>
          <w:p w:rsidR="006B21BC" w:rsidRPr="000E121F" w:rsidRDefault="006B21BC" w:rsidP="00322464">
            <w:pPr>
              <w:jc w:val="right"/>
              <w:rPr>
                <w:b/>
              </w:rPr>
            </w:pPr>
            <w:r w:rsidRPr="000E121F">
              <w:rPr>
                <w:b/>
              </w:rPr>
              <w:t>Description:</w:t>
            </w:r>
          </w:p>
        </w:tc>
        <w:tc>
          <w:tcPr>
            <w:tcW w:w="7290" w:type="dxa"/>
            <w:gridSpan w:val="3"/>
          </w:tcPr>
          <w:p w:rsidR="006B21BC" w:rsidRDefault="006B21BC" w:rsidP="00322464">
            <w:pPr>
              <w:ind w:left="0"/>
            </w:pPr>
            <w:r>
              <w:t>CM want to add new content to database.</w:t>
            </w:r>
          </w:p>
        </w:tc>
      </w:tr>
      <w:tr w:rsidR="006B21BC" w:rsidTr="00C50799">
        <w:trPr>
          <w:trHeight w:val="219"/>
        </w:trPr>
        <w:tc>
          <w:tcPr>
            <w:tcW w:w="2268" w:type="dxa"/>
          </w:tcPr>
          <w:p w:rsidR="006B21BC" w:rsidRPr="000E121F" w:rsidRDefault="006B21BC" w:rsidP="00322464">
            <w:pPr>
              <w:jc w:val="right"/>
              <w:rPr>
                <w:b/>
              </w:rPr>
            </w:pPr>
            <w:r w:rsidRPr="000E121F">
              <w:rPr>
                <w:b/>
              </w:rPr>
              <w:t>Pre-conditions:</w:t>
            </w:r>
          </w:p>
        </w:tc>
        <w:tc>
          <w:tcPr>
            <w:tcW w:w="7290" w:type="dxa"/>
            <w:gridSpan w:val="3"/>
          </w:tcPr>
          <w:p w:rsidR="006B21BC" w:rsidRPr="00C4249E" w:rsidRDefault="006B21BC" w:rsidP="00322464">
            <w:pPr>
              <w:spacing w:before="0" w:after="0"/>
              <w:ind w:left="0"/>
            </w:pPr>
            <w:r>
              <w:t>CM logged in.</w:t>
            </w:r>
          </w:p>
        </w:tc>
      </w:tr>
      <w:tr w:rsidR="006B21BC" w:rsidTr="00C50799">
        <w:trPr>
          <w:trHeight w:val="642"/>
        </w:trPr>
        <w:tc>
          <w:tcPr>
            <w:tcW w:w="2268" w:type="dxa"/>
          </w:tcPr>
          <w:p w:rsidR="006B21BC" w:rsidRPr="000E121F" w:rsidRDefault="006B21BC" w:rsidP="00322464">
            <w:pPr>
              <w:jc w:val="right"/>
              <w:rPr>
                <w:b/>
              </w:rPr>
            </w:pPr>
            <w:r w:rsidRPr="000E121F">
              <w:rPr>
                <w:b/>
              </w:rPr>
              <w:t>Post-conditions:</w:t>
            </w:r>
          </w:p>
        </w:tc>
        <w:tc>
          <w:tcPr>
            <w:tcW w:w="7290" w:type="dxa"/>
            <w:gridSpan w:val="3"/>
          </w:tcPr>
          <w:p w:rsidR="006B21BC" w:rsidRDefault="00C05E25" w:rsidP="00322464">
            <w:pPr>
              <w:spacing w:before="0" w:after="0"/>
              <w:ind w:left="0"/>
            </w:pPr>
            <w:r>
              <w:t>N/A</w:t>
            </w:r>
          </w:p>
        </w:tc>
      </w:tr>
      <w:tr w:rsidR="006B21BC" w:rsidTr="00C50799">
        <w:tc>
          <w:tcPr>
            <w:tcW w:w="2268" w:type="dxa"/>
          </w:tcPr>
          <w:p w:rsidR="006B21BC" w:rsidRPr="000E121F" w:rsidRDefault="006B21BC" w:rsidP="00322464">
            <w:pPr>
              <w:jc w:val="right"/>
              <w:rPr>
                <w:b/>
              </w:rPr>
            </w:pPr>
            <w:r w:rsidRPr="000E121F">
              <w:rPr>
                <w:b/>
              </w:rPr>
              <w:t>Normal Flow:</w:t>
            </w:r>
          </w:p>
        </w:tc>
        <w:tc>
          <w:tcPr>
            <w:tcW w:w="7290" w:type="dxa"/>
            <w:gridSpan w:val="3"/>
          </w:tcPr>
          <w:p w:rsidR="006B21BC" w:rsidRDefault="006B21BC" w:rsidP="00B65F75">
            <w:pPr>
              <w:numPr>
                <w:ilvl w:val="0"/>
                <w:numId w:val="37"/>
              </w:numPr>
              <w:spacing w:before="0" w:after="0"/>
            </w:pPr>
            <w:r>
              <w:t>User click on [</w:t>
            </w:r>
            <w:r w:rsidR="00C05E25">
              <w:t>View all content</w:t>
            </w:r>
            <w:r>
              <w:t>]</w:t>
            </w:r>
            <w:r w:rsidR="006D4694">
              <w:t xml:space="preserve"> button</w:t>
            </w:r>
          </w:p>
          <w:p w:rsidR="006B21BC" w:rsidRDefault="00C05E25" w:rsidP="00B65F75">
            <w:pPr>
              <w:numPr>
                <w:ilvl w:val="0"/>
                <w:numId w:val="37"/>
              </w:numPr>
              <w:spacing w:before="0" w:after="0"/>
            </w:pPr>
            <w:r>
              <w:t>CMS list all content available in database with: content name, content type</w:t>
            </w:r>
          </w:p>
          <w:p w:rsidR="006B21BC" w:rsidRDefault="006B21BC" w:rsidP="00B65F75">
            <w:pPr>
              <w:numPr>
                <w:ilvl w:val="0"/>
                <w:numId w:val="37"/>
              </w:numPr>
              <w:spacing w:before="0" w:after="0"/>
            </w:pPr>
            <w:r>
              <w:t xml:space="preserve">CM </w:t>
            </w:r>
            <w:r w:rsidR="00C05E25">
              <w:t>click on Content name he/she wants to see more details.</w:t>
            </w:r>
          </w:p>
          <w:p w:rsidR="006B21BC" w:rsidRDefault="006B21BC" w:rsidP="00B65F75">
            <w:pPr>
              <w:numPr>
                <w:ilvl w:val="0"/>
                <w:numId w:val="37"/>
              </w:numPr>
              <w:spacing w:before="0" w:after="0"/>
            </w:pPr>
            <w:r>
              <w:t xml:space="preserve">CMS </w:t>
            </w:r>
            <w:r w:rsidR="00C05E25">
              <w:t>show a pop-up with all data for that content</w:t>
            </w:r>
          </w:p>
          <w:p w:rsidR="006B21BC" w:rsidRPr="00F54F6A" w:rsidRDefault="006B21BC" w:rsidP="00C05E25">
            <w:pPr>
              <w:spacing w:before="0" w:after="0"/>
              <w:ind w:left="360"/>
            </w:pPr>
          </w:p>
        </w:tc>
      </w:tr>
      <w:tr w:rsidR="006B21BC" w:rsidTr="00C50799">
        <w:trPr>
          <w:trHeight w:val="813"/>
        </w:trPr>
        <w:tc>
          <w:tcPr>
            <w:tcW w:w="2268" w:type="dxa"/>
          </w:tcPr>
          <w:p w:rsidR="006B21BC" w:rsidRPr="000E121F" w:rsidRDefault="006B21BC" w:rsidP="00322464">
            <w:pPr>
              <w:jc w:val="right"/>
              <w:rPr>
                <w:b/>
              </w:rPr>
            </w:pPr>
            <w:r w:rsidRPr="000E121F">
              <w:rPr>
                <w:b/>
              </w:rPr>
              <w:t>Alternative Flows:</w:t>
            </w:r>
          </w:p>
        </w:tc>
        <w:tc>
          <w:tcPr>
            <w:tcW w:w="7290" w:type="dxa"/>
            <w:gridSpan w:val="3"/>
          </w:tcPr>
          <w:p w:rsidR="006B21BC" w:rsidRPr="00B20EEB" w:rsidRDefault="00C05E25" w:rsidP="00322464">
            <w:pPr>
              <w:tabs>
                <w:tab w:val="left" w:pos="5692"/>
              </w:tabs>
              <w:spacing w:before="0" w:after="0"/>
              <w:ind w:left="0"/>
            </w:pPr>
            <w:r>
              <w:t xml:space="preserve">After step 2, user can click con [Search] button to search content base on </w:t>
            </w:r>
            <w:r w:rsidR="00A672D0">
              <w:t>its</w:t>
            </w:r>
            <w:r>
              <w:t xml:space="preserve"> name. </w:t>
            </w:r>
            <w:r w:rsidR="008C348A">
              <w:t>Or sort content by Name or by Type.</w:t>
            </w:r>
          </w:p>
        </w:tc>
      </w:tr>
      <w:tr w:rsidR="006B21BC" w:rsidTr="00C50799">
        <w:tc>
          <w:tcPr>
            <w:tcW w:w="2268" w:type="dxa"/>
          </w:tcPr>
          <w:p w:rsidR="006B21BC" w:rsidRPr="000E121F" w:rsidRDefault="006B21BC" w:rsidP="00322464">
            <w:pPr>
              <w:jc w:val="right"/>
              <w:rPr>
                <w:b/>
              </w:rPr>
            </w:pPr>
            <w:r w:rsidRPr="000E121F">
              <w:rPr>
                <w:b/>
              </w:rPr>
              <w:t>Exceptions:</w:t>
            </w:r>
          </w:p>
        </w:tc>
        <w:tc>
          <w:tcPr>
            <w:tcW w:w="7290" w:type="dxa"/>
            <w:gridSpan w:val="3"/>
          </w:tcPr>
          <w:p w:rsidR="006B21BC" w:rsidRDefault="008C348A" w:rsidP="008C348A">
            <w:pPr>
              <w:spacing w:before="0" w:after="0"/>
              <w:ind w:left="0"/>
            </w:pPr>
            <w:r>
              <w:t>N/A</w:t>
            </w:r>
          </w:p>
        </w:tc>
      </w:tr>
      <w:tr w:rsidR="006B21BC" w:rsidTr="00C50799">
        <w:tc>
          <w:tcPr>
            <w:tcW w:w="2268" w:type="dxa"/>
          </w:tcPr>
          <w:p w:rsidR="006B21BC" w:rsidRPr="000E121F" w:rsidRDefault="006B21BC" w:rsidP="00322464">
            <w:pPr>
              <w:jc w:val="right"/>
              <w:rPr>
                <w:b/>
              </w:rPr>
            </w:pPr>
            <w:r w:rsidRPr="000E121F">
              <w:rPr>
                <w:b/>
              </w:rPr>
              <w:t>Priority:</w:t>
            </w:r>
          </w:p>
        </w:tc>
        <w:tc>
          <w:tcPr>
            <w:tcW w:w="7290" w:type="dxa"/>
            <w:gridSpan w:val="3"/>
          </w:tcPr>
          <w:p w:rsidR="006B21BC" w:rsidRDefault="008C348A" w:rsidP="00322464">
            <w:pPr>
              <w:ind w:left="0"/>
            </w:pPr>
            <w:r>
              <w:t>Average</w:t>
            </w:r>
          </w:p>
        </w:tc>
      </w:tr>
      <w:tr w:rsidR="006B21BC" w:rsidTr="00C50799">
        <w:tc>
          <w:tcPr>
            <w:tcW w:w="2268" w:type="dxa"/>
          </w:tcPr>
          <w:p w:rsidR="006B21BC" w:rsidRPr="000E121F" w:rsidRDefault="006B21BC" w:rsidP="00322464">
            <w:pPr>
              <w:jc w:val="right"/>
              <w:rPr>
                <w:b/>
              </w:rPr>
            </w:pPr>
            <w:r w:rsidRPr="000E121F">
              <w:rPr>
                <w:b/>
              </w:rPr>
              <w:t>Special Requirements:</w:t>
            </w:r>
          </w:p>
        </w:tc>
        <w:tc>
          <w:tcPr>
            <w:tcW w:w="7290" w:type="dxa"/>
            <w:gridSpan w:val="3"/>
          </w:tcPr>
          <w:p w:rsidR="006B21BC" w:rsidRPr="0095527B" w:rsidRDefault="008C348A" w:rsidP="00B65F75">
            <w:pPr>
              <w:numPr>
                <w:ilvl w:val="0"/>
                <w:numId w:val="36"/>
              </w:numPr>
              <w:spacing w:before="0" w:after="0"/>
            </w:pPr>
            <w:r>
              <w:t>CM should enter in Search box a string.</w:t>
            </w:r>
          </w:p>
        </w:tc>
      </w:tr>
      <w:tr w:rsidR="006B21BC" w:rsidTr="00C50799">
        <w:tc>
          <w:tcPr>
            <w:tcW w:w="2268" w:type="dxa"/>
          </w:tcPr>
          <w:p w:rsidR="006B21BC" w:rsidRPr="000E121F" w:rsidRDefault="006B21BC" w:rsidP="00322464">
            <w:pPr>
              <w:jc w:val="right"/>
              <w:rPr>
                <w:b/>
              </w:rPr>
            </w:pPr>
            <w:r w:rsidRPr="000E121F">
              <w:rPr>
                <w:b/>
              </w:rPr>
              <w:t>Notes and Issues:</w:t>
            </w:r>
          </w:p>
        </w:tc>
        <w:tc>
          <w:tcPr>
            <w:tcW w:w="7290" w:type="dxa"/>
            <w:gridSpan w:val="3"/>
          </w:tcPr>
          <w:p w:rsidR="006B21BC" w:rsidRDefault="008C348A" w:rsidP="008C348A">
            <w:pPr>
              <w:spacing w:before="0" w:after="0"/>
              <w:ind w:left="0"/>
            </w:pPr>
            <w:r>
              <w:t>Developers must ensure that CM can’t exploit any security on this search box.</w:t>
            </w:r>
          </w:p>
        </w:tc>
      </w:tr>
    </w:tbl>
    <w:p w:rsidR="006B21BC" w:rsidRDefault="006B21BC"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8C348A"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8C348A" w:rsidRPr="000E121F" w:rsidRDefault="008C348A" w:rsidP="00322464">
            <w:pPr>
              <w:jc w:val="right"/>
              <w:rPr>
                <w:b w:val="0"/>
              </w:rPr>
            </w:pPr>
            <w:r w:rsidRPr="000E121F">
              <w:rPr>
                <w:b w:val="0"/>
              </w:rPr>
              <w:t>Use Case ID:</w:t>
            </w:r>
          </w:p>
        </w:tc>
        <w:tc>
          <w:tcPr>
            <w:tcW w:w="7290" w:type="dxa"/>
            <w:gridSpan w:val="3"/>
          </w:tcPr>
          <w:p w:rsidR="008C348A" w:rsidRDefault="008C348A" w:rsidP="00322464">
            <w:pPr>
              <w:ind w:hanging="547"/>
            </w:pPr>
            <w:r>
              <w:t>CMS04</w:t>
            </w:r>
          </w:p>
        </w:tc>
      </w:tr>
      <w:tr w:rsidR="008C348A" w:rsidTr="00C50799">
        <w:tc>
          <w:tcPr>
            <w:tcW w:w="2268" w:type="dxa"/>
          </w:tcPr>
          <w:p w:rsidR="008C348A" w:rsidRPr="000E121F" w:rsidRDefault="008C348A" w:rsidP="00322464">
            <w:pPr>
              <w:jc w:val="right"/>
              <w:rPr>
                <w:b/>
              </w:rPr>
            </w:pPr>
            <w:r w:rsidRPr="000E121F">
              <w:rPr>
                <w:b/>
              </w:rPr>
              <w:t>Use Case Name:</w:t>
            </w:r>
          </w:p>
        </w:tc>
        <w:tc>
          <w:tcPr>
            <w:tcW w:w="7290" w:type="dxa"/>
            <w:gridSpan w:val="3"/>
          </w:tcPr>
          <w:p w:rsidR="008C348A" w:rsidRDefault="008C348A" w:rsidP="00322464">
            <w:pPr>
              <w:pStyle w:val="TableText"/>
            </w:pPr>
            <w:r>
              <w:t>Edit content</w:t>
            </w:r>
          </w:p>
        </w:tc>
      </w:tr>
      <w:tr w:rsidR="008C348A" w:rsidTr="00C50799">
        <w:tc>
          <w:tcPr>
            <w:tcW w:w="2268" w:type="dxa"/>
          </w:tcPr>
          <w:p w:rsidR="008C348A" w:rsidRPr="000E121F" w:rsidRDefault="008C348A" w:rsidP="00322464">
            <w:pPr>
              <w:jc w:val="right"/>
              <w:rPr>
                <w:b/>
              </w:rPr>
            </w:pPr>
            <w:r w:rsidRPr="000E121F">
              <w:rPr>
                <w:b/>
              </w:rPr>
              <w:t>Created By:</w:t>
            </w:r>
          </w:p>
        </w:tc>
        <w:tc>
          <w:tcPr>
            <w:tcW w:w="2196" w:type="dxa"/>
          </w:tcPr>
          <w:p w:rsidR="008C348A" w:rsidRDefault="008C348A" w:rsidP="00322464">
            <w:pPr>
              <w:ind w:hanging="547"/>
            </w:pPr>
            <w:proofErr w:type="spellStart"/>
            <w:r>
              <w:t>LongNH</w:t>
            </w:r>
            <w:proofErr w:type="spellEnd"/>
          </w:p>
        </w:tc>
        <w:tc>
          <w:tcPr>
            <w:tcW w:w="2196" w:type="dxa"/>
          </w:tcPr>
          <w:p w:rsidR="008C348A" w:rsidRPr="000E121F" w:rsidRDefault="008C348A" w:rsidP="00322464">
            <w:pPr>
              <w:ind w:hanging="547"/>
              <w:jc w:val="right"/>
              <w:rPr>
                <w:b/>
              </w:rPr>
            </w:pPr>
            <w:r w:rsidRPr="000E121F">
              <w:rPr>
                <w:b/>
              </w:rPr>
              <w:t>Last Updated By:</w:t>
            </w:r>
          </w:p>
        </w:tc>
        <w:tc>
          <w:tcPr>
            <w:tcW w:w="2898" w:type="dxa"/>
          </w:tcPr>
          <w:p w:rsidR="008C348A" w:rsidRDefault="008C348A" w:rsidP="00322464">
            <w:pPr>
              <w:ind w:hanging="547"/>
            </w:pPr>
            <w:proofErr w:type="spellStart"/>
            <w:r>
              <w:t>LongNH</w:t>
            </w:r>
            <w:proofErr w:type="spellEnd"/>
          </w:p>
        </w:tc>
      </w:tr>
      <w:tr w:rsidR="008C348A" w:rsidTr="00C50799">
        <w:tc>
          <w:tcPr>
            <w:tcW w:w="2268" w:type="dxa"/>
          </w:tcPr>
          <w:p w:rsidR="008C348A" w:rsidRPr="000E121F" w:rsidRDefault="008C348A" w:rsidP="00322464">
            <w:pPr>
              <w:jc w:val="right"/>
              <w:rPr>
                <w:b/>
              </w:rPr>
            </w:pPr>
            <w:r w:rsidRPr="000E121F">
              <w:rPr>
                <w:b/>
              </w:rPr>
              <w:t>Date Created:</w:t>
            </w:r>
          </w:p>
        </w:tc>
        <w:tc>
          <w:tcPr>
            <w:tcW w:w="2196" w:type="dxa"/>
          </w:tcPr>
          <w:p w:rsidR="008C348A" w:rsidRDefault="008C348A" w:rsidP="00322464">
            <w:pPr>
              <w:ind w:hanging="547"/>
            </w:pPr>
            <w:r>
              <w:t>February 24, 2014</w:t>
            </w:r>
          </w:p>
        </w:tc>
        <w:tc>
          <w:tcPr>
            <w:tcW w:w="2196" w:type="dxa"/>
          </w:tcPr>
          <w:p w:rsidR="008C348A" w:rsidRPr="000E121F" w:rsidRDefault="008C348A" w:rsidP="00322464">
            <w:pPr>
              <w:ind w:hanging="547"/>
              <w:jc w:val="right"/>
              <w:rPr>
                <w:b/>
              </w:rPr>
            </w:pPr>
            <w:r w:rsidRPr="000E121F">
              <w:rPr>
                <w:b/>
              </w:rPr>
              <w:t>Date Last Updated:</w:t>
            </w:r>
          </w:p>
        </w:tc>
        <w:tc>
          <w:tcPr>
            <w:tcW w:w="2898" w:type="dxa"/>
          </w:tcPr>
          <w:p w:rsidR="008C348A" w:rsidRDefault="008C348A" w:rsidP="00322464">
            <w:pPr>
              <w:ind w:hanging="547"/>
            </w:pPr>
            <w:r>
              <w:t>February 24, 2014</w:t>
            </w:r>
          </w:p>
        </w:tc>
      </w:tr>
      <w:tr w:rsidR="008C348A" w:rsidTr="00C50799">
        <w:tc>
          <w:tcPr>
            <w:tcW w:w="2268" w:type="dxa"/>
          </w:tcPr>
          <w:p w:rsidR="008C348A" w:rsidRPr="000E121F" w:rsidRDefault="008C348A" w:rsidP="00322464">
            <w:pPr>
              <w:jc w:val="right"/>
              <w:rPr>
                <w:b/>
              </w:rPr>
            </w:pPr>
            <w:r w:rsidRPr="000E121F">
              <w:rPr>
                <w:b/>
              </w:rPr>
              <w:t>Actors:</w:t>
            </w:r>
          </w:p>
        </w:tc>
        <w:tc>
          <w:tcPr>
            <w:tcW w:w="7290" w:type="dxa"/>
            <w:gridSpan w:val="3"/>
          </w:tcPr>
          <w:p w:rsidR="008C348A" w:rsidRDefault="008C348A" w:rsidP="00322464">
            <w:pPr>
              <w:ind w:left="0"/>
            </w:pPr>
            <w:r>
              <w:t>Content Manager</w:t>
            </w:r>
          </w:p>
        </w:tc>
      </w:tr>
      <w:tr w:rsidR="008C348A" w:rsidTr="00C50799">
        <w:tc>
          <w:tcPr>
            <w:tcW w:w="2268" w:type="dxa"/>
          </w:tcPr>
          <w:p w:rsidR="008C348A" w:rsidRPr="000E121F" w:rsidRDefault="008C348A" w:rsidP="00322464">
            <w:pPr>
              <w:jc w:val="right"/>
              <w:rPr>
                <w:b/>
              </w:rPr>
            </w:pPr>
            <w:r w:rsidRPr="000E121F">
              <w:rPr>
                <w:b/>
              </w:rPr>
              <w:t>Description:</w:t>
            </w:r>
          </w:p>
        </w:tc>
        <w:tc>
          <w:tcPr>
            <w:tcW w:w="7290" w:type="dxa"/>
            <w:gridSpan w:val="3"/>
          </w:tcPr>
          <w:p w:rsidR="008C348A" w:rsidRDefault="008C348A" w:rsidP="00322464">
            <w:pPr>
              <w:ind w:left="0"/>
            </w:pPr>
            <w:r>
              <w:t>CM want to add new content to database.</w:t>
            </w:r>
          </w:p>
        </w:tc>
      </w:tr>
      <w:tr w:rsidR="008C348A" w:rsidTr="00C50799">
        <w:trPr>
          <w:trHeight w:val="219"/>
        </w:trPr>
        <w:tc>
          <w:tcPr>
            <w:tcW w:w="2268" w:type="dxa"/>
          </w:tcPr>
          <w:p w:rsidR="008C348A" w:rsidRPr="000E121F" w:rsidRDefault="008C348A" w:rsidP="00322464">
            <w:pPr>
              <w:jc w:val="right"/>
              <w:rPr>
                <w:b/>
              </w:rPr>
            </w:pPr>
            <w:r w:rsidRPr="000E121F">
              <w:rPr>
                <w:b/>
              </w:rPr>
              <w:t>Pre-conditions:</w:t>
            </w:r>
          </w:p>
        </w:tc>
        <w:tc>
          <w:tcPr>
            <w:tcW w:w="7290" w:type="dxa"/>
            <w:gridSpan w:val="3"/>
          </w:tcPr>
          <w:p w:rsidR="008C348A" w:rsidRPr="00C4249E" w:rsidRDefault="008C348A" w:rsidP="008C348A">
            <w:pPr>
              <w:spacing w:before="0" w:after="0"/>
              <w:ind w:left="0"/>
            </w:pPr>
            <w:r>
              <w:t>CM logged in.</w:t>
            </w:r>
          </w:p>
        </w:tc>
      </w:tr>
      <w:tr w:rsidR="008C348A" w:rsidTr="00C50799">
        <w:trPr>
          <w:trHeight w:val="642"/>
        </w:trPr>
        <w:tc>
          <w:tcPr>
            <w:tcW w:w="2268" w:type="dxa"/>
          </w:tcPr>
          <w:p w:rsidR="008C348A" w:rsidRPr="000E121F" w:rsidRDefault="008C348A" w:rsidP="00322464">
            <w:pPr>
              <w:jc w:val="right"/>
              <w:rPr>
                <w:b/>
              </w:rPr>
            </w:pPr>
            <w:r w:rsidRPr="000E121F">
              <w:rPr>
                <w:b/>
              </w:rPr>
              <w:t>Post-conditions:</w:t>
            </w:r>
          </w:p>
        </w:tc>
        <w:tc>
          <w:tcPr>
            <w:tcW w:w="7290" w:type="dxa"/>
            <w:gridSpan w:val="3"/>
          </w:tcPr>
          <w:p w:rsidR="008C348A" w:rsidRDefault="008C348A" w:rsidP="00322464">
            <w:pPr>
              <w:spacing w:before="0" w:after="0"/>
              <w:ind w:left="0"/>
            </w:pPr>
            <w:r>
              <w:t>N/A</w:t>
            </w:r>
          </w:p>
        </w:tc>
      </w:tr>
      <w:tr w:rsidR="008C348A" w:rsidTr="00C50799">
        <w:tc>
          <w:tcPr>
            <w:tcW w:w="2268" w:type="dxa"/>
          </w:tcPr>
          <w:p w:rsidR="008C348A" w:rsidRPr="000E121F" w:rsidRDefault="008C348A" w:rsidP="00322464">
            <w:pPr>
              <w:jc w:val="right"/>
              <w:rPr>
                <w:b/>
              </w:rPr>
            </w:pPr>
            <w:r w:rsidRPr="000E121F">
              <w:rPr>
                <w:b/>
              </w:rPr>
              <w:t>Normal Flow:</w:t>
            </w:r>
          </w:p>
        </w:tc>
        <w:tc>
          <w:tcPr>
            <w:tcW w:w="7290" w:type="dxa"/>
            <w:gridSpan w:val="3"/>
          </w:tcPr>
          <w:p w:rsidR="006D4694" w:rsidRDefault="006D4694" w:rsidP="00B65F75">
            <w:pPr>
              <w:numPr>
                <w:ilvl w:val="0"/>
                <w:numId w:val="38"/>
              </w:numPr>
              <w:spacing w:before="0" w:after="0"/>
            </w:pPr>
            <w:r>
              <w:t>User click on [Edit content] button</w:t>
            </w:r>
            <w:r w:rsidR="00B5413E">
              <w:t xml:space="preserve"> (See Appendix D)</w:t>
            </w:r>
          </w:p>
          <w:p w:rsidR="006D4694" w:rsidRDefault="006D4694" w:rsidP="00B65F75">
            <w:pPr>
              <w:numPr>
                <w:ilvl w:val="0"/>
                <w:numId w:val="38"/>
              </w:numPr>
              <w:spacing w:before="0" w:after="0"/>
            </w:pPr>
            <w:r>
              <w:t>CMS redirect user to [View content mode]</w:t>
            </w:r>
          </w:p>
          <w:p w:rsidR="008C348A" w:rsidRDefault="008C348A" w:rsidP="00B65F75">
            <w:pPr>
              <w:numPr>
                <w:ilvl w:val="0"/>
                <w:numId w:val="38"/>
              </w:numPr>
              <w:spacing w:before="0" w:after="0"/>
            </w:pPr>
            <w:r>
              <w:t>In the list of content after filtering by search function or sort.</w:t>
            </w:r>
          </w:p>
          <w:p w:rsidR="008C348A" w:rsidRDefault="008C348A" w:rsidP="00B65F75">
            <w:pPr>
              <w:numPr>
                <w:ilvl w:val="0"/>
                <w:numId w:val="38"/>
              </w:numPr>
              <w:spacing w:before="0" w:after="0"/>
            </w:pPr>
            <w:r>
              <w:t>CM click on [Edit] icon next to Content he/she want to edit</w:t>
            </w:r>
          </w:p>
          <w:p w:rsidR="008C348A" w:rsidRDefault="008C348A" w:rsidP="00B65F75">
            <w:pPr>
              <w:numPr>
                <w:ilvl w:val="0"/>
                <w:numId w:val="38"/>
              </w:numPr>
              <w:spacing w:before="0" w:after="0"/>
            </w:pPr>
            <w:r>
              <w:t>CMS show a pop-up with editable fields</w:t>
            </w:r>
          </w:p>
          <w:p w:rsidR="008C348A" w:rsidRDefault="008C348A" w:rsidP="00B65F75">
            <w:pPr>
              <w:numPr>
                <w:ilvl w:val="0"/>
                <w:numId w:val="38"/>
              </w:numPr>
              <w:spacing w:before="0" w:after="0"/>
            </w:pPr>
            <w:r>
              <w:lastRenderedPageBreak/>
              <w:t>CM edit data he/she wants to change</w:t>
            </w:r>
          </w:p>
          <w:p w:rsidR="008C348A" w:rsidRDefault="008C348A" w:rsidP="00B65F75">
            <w:pPr>
              <w:numPr>
                <w:ilvl w:val="0"/>
                <w:numId w:val="38"/>
              </w:numPr>
              <w:spacing w:before="0" w:after="0"/>
            </w:pPr>
            <w:r>
              <w:t>CM click [Save] button</w:t>
            </w:r>
          </w:p>
          <w:p w:rsidR="008C348A" w:rsidRDefault="008C348A" w:rsidP="00B65F75">
            <w:pPr>
              <w:numPr>
                <w:ilvl w:val="0"/>
                <w:numId w:val="38"/>
              </w:numPr>
              <w:spacing w:before="0" w:after="0"/>
            </w:pPr>
            <w:r>
              <w:t>CMS queries to database to accepts or rejects the request</w:t>
            </w:r>
          </w:p>
          <w:p w:rsidR="008C348A" w:rsidRPr="00F54F6A" w:rsidRDefault="008C348A" w:rsidP="00322464">
            <w:pPr>
              <w:spacing w:before="0" w:after="0"/>
              <w:ind w:left="360"/>
            </w:pPr>
          </w:p>
        </w:tc>
      </w:tr>
      <w:tr w:rsidR="008C348A" w:rsidTr="00C50799">
        <w:trPr>
          <w:trHeight w:val="813"/>
        </w:trPr>
        <w:tc>
          <w:tcPr>
            <w:tcW w:w="2268" w:type="dxa"/>
          </w:tcPr>
          <w:p w:rsidR="008C348A" w:rsidRPr="000E121F" w:rsidRDefault="008C348A" w:rsidP="00322464">
            <w:pPr>
              <w:jc w:val="right"/>
              <w:rPr>
                <w:b/>
              </w:rPr>
            </w:pPr>
            <w:r w:rsidRPr="000E121F">
              <w:rPr>
                <w:b/>
              </w:rPr>
              <w:lastRenderedPageBreak/>
              <w:t>Alternative Flows:</w:t>
            </w:r>
          </w:p>
        </w:tc>
        <w:tc>
          <w:tcPr>
            <w:tcW w:w="7290" w:type="dxa"/>
            <w:gridSpan w:val="3"/>
          </w:tcPr>
          <w:p w:rsidR="008C348A" w:rsidRDefault="002333D4" w:rsidP="00322464">
            <w:pPr>
              <w:tabs>
                <w:tab w:val="left" w:pos="5692"/>
              </w:tabs>
              <w:spacing w:before="0" w:after="0"/>
              <w:ind w:left="0"/>
            </w:pPr>
            <w:r>
              <w:t>After step 1, if user click on Content name to see more details, he/she also can click on [Edit] button on that pop-up screen.</w:t>
            </w:r>
          </w:p>
          <w:p w:rsidR="002333D4" w:rsidRPr="00B20EEB" w:rsidRDefault="002333D4" w:rsidP="00322464">
            <w:pPr>
              <w:tabs>
                <w:tab w:val="left" w:pos="5692"/>
              </w:tabs>
              <w:spacing w:before="0" w:after="0"/>
              <w:ind w:left="0"/>
            </w:pPr>
            <w:r>
              <w:t>Return to step 3.</w:t>
            </w:r>
          </w:p>
        </w:tc>
      </w:tr>
      <w:tr w:rsidR="008C348A" w:rsidTr="00C50799">
        <w:tc>
          <w:tcPr>
            <w:tcW w:w="2268" w:type="dxa"/>
          </w:tcPr>
          <w:p w:rsidR="008C348A" w:rsidRPr="000E121F" w:rsidRDefault="008C348A" w:rsidP="00322464">
            <w:pPr>
              <w:jc w:val="right"/>
              <w:rPr>
                <w:b/>
              </w:rPr>
            </w:pPr>
            <w:r w:rsidRPr="000E121F">
              <w:rPr>
                <w:b/>
              </w:rPr>
              <w:t>Exceptions:</w:t>
            </w:r>
          </w:p>
        </w:tc>
        <w:tc>
          <w:tcPr>
            <w:tcW w:w="7290" w:type="dxa"/>
            <w:gridSpan w:val="3"/>
          </w:tcPr>
          <w:p w:rsidR="008C348A" w:rsidRDefault="008C348A" w:rsidP="00322464">
            <w:pPr>
              <w:spacing w:before="0" w:after="0"/>
              <w:ind w:left="0"/>
            </w:pPr>
            <w:r>
              <w:t>N/A</w:t>
            </w:r>
          </w:p>
        </w:tc>
      </w:tr>
      <w:tr w:rsidR="008C348A" w:rsidTr="00C50799">
        <w:tc>
          <w:tcPr>
            <w:tcW w:w="2268" w:type="dxa"/>
          </w:tcPr>
          <w:p w:rsidR="008C348A" w:rsidRPr="000E121F" w:rsidRDefault="008C348A" w:rsidP="00322464">
            <w:pPr>
              <w:jc w:val="right"/>
              <w:rPr>
                <w:b/>
              </w:rPr>
            </w:pPr>
            <w:r w:rsidRPr="000E121F">
              <w:rPr>
                <w:b/>
              </w:rPr>
              <w:t>Priority:</w:t>
            </w:r>
          </w:p>
        </w:tc>
        <w:tc>
          <w:tcPr>
            <w:tcW w:w="7290" w:type="dxa"/>
            <w:gridSpan w:val="3"/>
          </w:tcPr>
          <w:p w:rsidR="008C348A" w:rsidRDefault="008C348A" w:rsidP="00322464">
            <w:pPr>
              <w:ind w:left="0"/>
            </w:pPr>
            <w:r>
              <w:t>Average</w:t>
            </w:r>
          </w:p>
        </w:tc>
      </w:tr>
      <w:tr w:rsidR="008C348A" w:rsidTr="00C50799">
        <w:tc>
          <w:tcPr>
            <w:tcW w:w="2268" w:type="dxa"/>
          </w:tcPr>
          <w:p w:rsidR="008C348A" w:rsidRPr="000E121F" w:rsidRDefault="008C348A" w:rsidP="00322464">
            <w:pPr>
              <w:jc w:val="right"/>
              <w:rPr>
                <w:b/>
              </w:rPr>
            </w:pPr>
            <w:r w:rsidRPr="000E121F">
              <w:rPr>
                <w:b/>
              </w:rPr>
              <w:t>Special Requirements:</w:t>
            </w:r>
          </w:p>
        </w:tc>
        <w:tc>
          <w:tcPr>
            <w:tcW w:w="7290" w:type="dxa"/>
            <w:gridSpan w:val="3"/>
          </w:tcPr>
          <w:p w:rsidR="008C348A" w:rsidRPr="0095527B" w:rsidRDefault="002333D4" w:rsidP="00B65F75">
            <w:pPr>
              <w:numPr>
                <w:ilvl w:val="0"/>
                <w:numId w:val="36"/>
              </w:numPr>
              <w:spacing w:before="0" w:after="0"/>
            </w:pPr>
            <w:r>
              <w:t>Content name shouldn’t be duplicate with other existing content.</w:t>
            </w:r>
          </w:p>
        </w:tc>
      </w:tr>
      <w:tr w:rsidR="008C348A" w:rsidTr="00C50799">
        <w:tc>
          <w:tcPr>
            <w:tcW w:w="2268" w:type="dxa"/>
          </w:tcPr>
          <w:p w:rsidR="008C348A" w:rsidRPr="000E121F" w:rsidRDefault="008C348A" w:rsidP="00322464">
            <w:pPr>
              <w:jc w:val="right"/>
              <w:rPr>
                <w:b/>
              </w:rPr>
            </w:pPr>
            <w:r w:rsidRPr="000E121F">
              <w:rPr>
                <w:b/>
              </w:rPr>
              <w:t>Notes and Issues:</w:t>
            </w:r>
          </w:p>
        </w:tc>
        <w:tc>
          <w:tcPr>
            <w:tcW w:w="7290" w:type="dxa"/>
            <w:gridSpan w:val="3"/>
          </w:tcPr>
          <w:p w:rsidR="008C348A" w:rsidRDefault="002333D4" w:rsidP="00322464">
            <w:pPr>
              <w:spacing w:before="0" w:after="0"/>
              <w:ind w:left="0"/>
            </w:pPr>
            <w:r>
              <w:t>N/A</w:t>
            </w:r>
          </w:p>
        </w:tc>
      </w:tr>
    </w:tbl>
    <w:p w:rsidR="008C348A" w:rsidRDefault="008C348A"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2900E9"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2900E9" w:rsidRPr="000E121F" w:rsidRDefault="002900E9" w:rsidP="00322464">
            <w:pPr>
              <w:jc w:val="right"/>
              <w:rPr>
                <w:b w:val="0"/>
              </w:rPr>
            </w:pPr>
            <w:r w:rsidRPr="000E121F">
              <w:rPr>
                <w:b w:val="0"/>
              </w:rPr>
              <w:t>Use Case ID:</w:t>
            </w:r>
          </w:p>
        </w:tc>
        <w:tc>
          <w:tcPr>
            <w:tcW w:w="7290" w:type="dxa"/>
            <w:gridSpan w:val="3"/>
          </w:tcPr>
          <w:p w:rsidR="002900E9" w:rsidRDefault="002900E9" w:rsidP="00322464">
            <w:pPr>
              <w:ind w:hanging="547"/>
            </w:pPr>
            <w:r>
              <w:t>CMS05</w:t>
            </w:r>
          </w:p>
        </w:tc>
      </w:tr>
      <w:tr w:rsidR="002900E9" w:rsidTr="00C50799">
        <w:tc>
          <w:tcPr>
            <w:tcW w:w="2268" w:type="dxa"/>
          </w:tcPr>
          <w:p w:rsidR="002900E9" w:rsidRPr="000E121F" w:rsidRDefault="002900E9" w:rsidP="00322464">
            <w:pPr>
              <w:jc w:val="right"/>
              <w:rPr>
                <w:b/>
              </w:rPr>
            </w:pPr>
            <w:r w:rsidRPr="000E121F">
              <w:rPr>
                <w:b/>
              </w:rPr>
              <w:t>Use Case Name:</w:t>
            </w:r>
          </w:p>
        </w:tc>
        <w:tc>
          <w:tcPr>
            <w:tcW w:w="7290" w:type="dxa"/>
            <w:gridSpan w:val="3"/>
          </w:tcPr>
          <w:p w:rsidR="002900E9" w:rsidRDefault="002900E9" w:rsidP="00322464">
            <w:pPr>
              <w:pStyle w:val="TableText"/>
            </w:pPr>
            <w:r>
              <w:t>Remove content</w:t>
            </w:r>
          </w:p>
        </w:tc>
      </w:tr>
      <w:tr w:rsidR="002900E9" w:rsidTr="00C50799">
        <w:tc>
          <w:tcPr>
            <w:tcW w:w="2268" w:type="dxa"/>
          </w:tcPr>
          <w:p w:rsidR="002900E9" w:rsidRPr="000E121F" w:rsidRDefault="002900E9" w:rsidP="00322464">
            <w:pPr>
              <w:jc w:val="right"/>
              <w:rPr>
                <w:b/>
              </w:rPr>
            </w:pPr>
            <w:r w:rsidRPr="000E121F">
              <w:rPr>
                <w:b/>
              </w:rPr>
              <w:t>Created By:</w:t>
            </w:r>
          </w:p>
        </w:tc>
        <w:tc>
          <w:tcPr>
            <w:tcW w:w="2196" w:type="dxa"/>
          </w:tcPr>
          <w:p w:rsidR="002900E9" w:rsidRDefault="002900E9" w:rsidP="00322464">
            <w:pPr>
              <w:ind w:hanging="547"/>
            </w:pPr>
            <w:proofErr w:type="spellStart"/>
            <w:r>
              <w:t>LongNH</w:t>
            </w:r>
            <w:proofErr w:type="spellEnd"/>
          </w:p>
        </w:tc>
        <w:tc>
          <w:tcPr>
            <w:tcW w:w="2196" w:type="dxa"/>
          </w:tcPr>
          <w:p w:rsidR="002900E9" w:rsidRPr="000E121F" w:rsidRDefault="002900E9" w:rsidP="00322464">
            <w:pPr>
              <w:ind w:hanging="547"/>
              <w:jc w:val="right"/>
              <w:rPr>
                <w:b/>
              </w:rPr>
            </w:pPr>
            <w:r w:rsidRPr="000E121F">
              <w:rPr>
                <w:b/>
              </w:rPr>
              <w:t>Last Updated By:</w:t>
            </w:r>
          </w:p>
        </w:tc>
        <w:tc>
          <w:tcPr>
            <w:tcW w:w="2898" w:type="dxa"/>
          </w:tcPr>
          <w:p w:rsidR="002900E9" w:rsidRDefault="002900E9" w:rsidP="00322464">
            <w:pPr>
              <w:ind w:hanging="547"/>
            </w:pPr>
            <w:proofErr w:type="spellStart"/>
            <w:r>
              <w:t>LongNH</w:t>
            </w:r>
            <w:proofErr w:type="spellEnd"/>
          </w:p>
        </w:tc>
      </w:tr>
      <w:tr w:rsidR="002900E9" w:rsidTr="00C50799">
        <w:tc>
          <w:tcPr>
            <w:tcW w:w="2268" w:type="dxa"/>
          </w:tcPr>
          <w:p w:rsidR="002900E9" w:rsidRPr="000E121F" w:rsidRDefault="002900E9" w:rsidP="00322464">
            <w:pPr>
              <w:jc w:val="right"/>
              <w:rPr>
                <w:b/>
              </w:rPr>
            </w:pPr>
            <w:r w:rsidRPr="000E121F">
              <w:rPr>
                <w:b/>
              </w:rPr>
              <w:t>Date Created:</w:t>
            </w:r>
          </w:p>
        </w:tc>
        <w:tc>
          <w:tcPr>
            <w:tcW w:w="2196" w:type="dxa"/>
          </w:tcPr>
          <w:p w:rsidR="002900E9" w:rsidRDefault="002900E9" w:rsidP="00322464">
            <w:pPr>
              <w:ind w:hanging="547"/>
            </w:pPr>
            <w:r>
              <w:t>February 24, 2014</w:t>
            </w:r>
          </w:p>
        </w:tc>
        <w:tc>
          <w:tcPr>
            <w:tcW w:w="2196" w:type="dxa"/>
          </w:tcPr>
          <w:p w:rsidR="002900E9" w:rsidRPr="000E121F" w:rsidRDefault="002900E9" w:rsidP="00322464">
            <w:pPr>
              <w:ind w:hanging="547"/>
              <w:jc w:val="right"/>
              <w:rPr>
                <w:b/>
              </w:rPr>
            </w:pPr>
            <w:r w:rsidRPr="000E121F">
              <w:rPr>
                <w:b/>
              </w:rPr>
              <w:t>Date Last Updated:</w:t>
            </w:r>
          </w:p>
        </w:tc>
        <w:tc>
          <w:tcPr>
            <w:tcW w:w="2898" w:type="dxa"/>
          </w:tcPr>
          <w:p w:rsidR="002900E9" w:rsidRDefault="002900E9" w:rsidP="00322464">
            <w:pPr>
              <w:ind w:hanging="547"/>
            </w:pPr>
            <w:r>
              <w:t>February 24, 2014</w:t>
            </w:r>
          </w:p>
        </w:tc>
      </w:tr>
      <w:tr w:rsidR="002900E9" w:rsidTr="00C50799">
        <w:tc>
          <w:tcPr>
            <w:tcW w:w="2268" w:type="dxa"/>
          </w:tcPr>
          <w:p w:rsidR="002900E9" w:rsidRPr="000E121F" w:rsidRDefault="002900E9" w:rsidP="00322464">
            <w:pPr>
              <w:jc w:val="right"/>
              <w:rPr>
                <w:b/>
              </w:rPr>
            </w:pPr>
            <w:r w:rsidRPr="000E121F">
              <w:rPr>
                <w:b/>
              </w:rPr>
              <w:t>Actors:</w:t>
            </w:r>
          </w:p>
        </w:tc>
        <w:tc>
          <w:tcPr>
            <w:tcW w:w="7290" w:type="dxa"/>
            <w:gridSpan w:val="3"/>
          </w:tcPr>
          <w:p w:rsidR="002900E9" w:rsidRDefault="002900E9" w:rsidP="00322464">
            <w:pPr>
              <w:ind w:left="0"/>
            </w:pPr>
            <w:r>
              <w:t>Content Manager</w:t>
            </w:r>
          </w:p>
        </w:tc>
      </w:tr>
      <w:tr w:rsidR="002900E9" w:rsidTr="00C50799">
        <w:tc>
          <w:tcPr>
            <w:tcW w:w="2268" w:type="dxa"/>
          </w:tcPr>
          <w:p w:rsidR="002900E9" w:rsidRPr="000E121F" w:rsidRDefault="002900E9" w:rsidP="00322464">
            <w:pPr>
              <w:jc w:val="right"/>
              <w:rPr>
                <w:b/>
              </w:rPr>
            </w:pPr>
            <w:r w:rsidRPr="000E121F">
              <w:rPr>
                <w:b/>
              </w:rPr>
              <w:t>Description:</w:t>
            </w:r>
          </w:p>
        </w:tc>
        <w:tc>
          <w:tcPr>
            <w:tcW w:w="7290" w:type="dxa"/>
            <w:gridSpan w:val="3"/>
          </w:tcPr>
          <w:p w:rsidR="002900E9" w:rsidRDefault="002900E9" w:rsidP="002900E9">
            <w:pPr>
              <w:ind w:left="0"/>
            </w:pPr>
            <w:r>
              <w:t>CM want to delete a content from database</w:t>
            </w:r>
          </w:p>
        </w:tc>
      </w:tr>
      <w:tr w:rsidR="002900E9" w:rsidTr="00C50799">
        <w:trPr>
          <w:trHeight w:val="219"/>
        </w:trPr>
        <w:tc>
          <w:tcPr>
            <w:tcW w:w="2268" w:type="dxa"/>
          </w:tcPr>
          <w:p w:rsidR="002900E9" w:rsidRPr="000E121F" w:rsidRDefault="002900E9" w:rsidP="00322464">
            <w:pPr>
              <w:jc w:val="right"/>
              <w:rPr>
                <w:b/>
              </w:rPr>
            </w:pPr>
            <w:r w:rsidRPr="000E121F">
              <w:rPr>
                <w:b/>
              </w:rPr>
              <w:t>Pre-conditions:</w:t>
            </w:r>
          </w:p>
        </w:tc>
        <w:tc>
          <w:tcPr>
            <w:tcW w:w="7290" w:type="dxa"/>
            <w:gridSpan w:val="3"/>
          </w:tcPr>
          <w:p w:rsidR="002900E9" w:rsidRPr="00C4249E" w:rsidRDefault="002900E9" w:rsidP="006D4694">
            <w:pPr>
              <w:spacing w:before="0" w:after="0"/>
              <w:ind w:left="0"/>
            </w:pPr>
            <w:r>
              <w:t>CM logged in.</w:t>
            </w:r>
          </w:p>
        </w:tc>
      </w:tr>
      <w:tr w:rsidR="002900E9" w:rsidTr="00C50799">
        <w:trPr>
          <w:trHeight w:val="417"/>
        </w:trPr>
        <w:tc>
          <w:tcPr>
            <w:tcW w:w="2268" w:type="dxa"/>
          </w:tcPr>
          <w:p w:rsidR="002900E9" w:rsidRPr="000E121F" w:rsidRDefault="002900E9" w:rsidP="00322464">
            <w:pPr>
              <w:jc w:val="right"/>
              <w:rPr>
                <w:b/>
              </w:rPr>
            </w:pPr>
            <w:r w:rsidRPr="000E121F">
              <w:rPr>
                <w:b/>
              </w:rPr>
              <w:t>Post-conditions:</w:t>
            </w:r>
          </w:p>
        </w:tc>
        <w:tc>
          <w:tcPr>
            <w:tcW w:w="7290" w:type="dxa"/>
            <w:gridSpan w:val="3"/>
          </w:tcPr>
          <w:p w:rsidR="002900E9" w:rsidRDefault="002900E9" w:rsidP="00322464">
            <w:pPr>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Normal Flow:</w:t>
            </w:r>
          </w:p>
        </w:tc>
        <w:tc>
          <w:tcPr>
            <w:tcW w:w="7290" w:type="dxa"/>
            <w:gridSpan w:val="3"/>
          </w:tcPr>
          <w:p w:rsidR="006D4694" w:rsidRDefault="006D4694" w:rsidP="00B65F75">
            <w:pPr>
              <w:numPr>
                <w:ilvl w:val="0"/>
                <w:numId w:val="39"/>
              </w:numPr>
              <w:spacing w:before="0" w:after="0"/>
            </w:pPr>
            <w:r>
              <w:t>User click on [</w:t>
            </w:r>
            <w:r w:rsidR="00735BC7">
              <w:t>Delete</w:t>
            </w:r>
            <w:r w:rsidR="00B5413E">
              <w:t xml:space="preserve"> content</w:t>
            </w:r>
            <w:r>
              <w:t>] button (See Appendix D)</w:t>
            </w:r>
          </w:p>
          <w:p w:rsidR="006D4694" w:rsidRDefault="006D4694" w:rsidP="00B65F75">
            <w:pPr>
              <w:numPr>
                <w:ilvl w:val="0"/>
                <w:numId w:val="39"/>
              </w:numPr>
              <w:spacing w:before="0" w:after="0"/>
            </w:pPr>
            <w:r>
              <w:t>CMS redirect user to [View content mode]</w:t>
            </w:r>
          </w:p>
          <w:p w:rsidR="002900E9" w:rsidRDefault="002900E9" w:rsidP="00B65F75">
            <w:pPr>
              <w:numPr>
                <w:ilvl w:val="0"/>
                <w:numId w:val="39"/>
              </w:numPr>
              <w:spacing w:before="0" w:after="0"/>
            </w:pPr>
            <w:r>
              <w:t>In the list of content after filtering by search function or sort.</w:t>
            </w:r>
          </w:p>
          <w:p w:rsidR="002900E9" w:rsidRDefault="002900E9" w:rsidP="00B65F75">
            <w:pPr>
              <w:numPr>
                <w:ilvl w:val="0"/>
                <w:numId w:val="39"/>
              </w:numPr>
              <w:spacing w:before="0" w:after="0"/>
            </w:pPr>
            <w:r>
              <w:t>CM click on [Delete] icon next to Content he/she want to Remove</w:t>
            </w:r>
          </w:p>
          <w:p w:rsidR="002900E9" w:rsidRDefault="002900E9" w:rsidP="00B65F75">
            <w:pPr>
              <w:numPr>
                <w:ilvl w:val="0"/>
                <w:numId w:val="39"/>
              </w:numPr>
              <w:spacing w:before="0" w:after="0"/>
            </w:pPr>
            <w:r>
              <w:t xml:space="preserve">CMS show a pop-up ask for confirmation. </w:t>
            </w:r>
          </w:p>
          <w:p w:rsidR="002900E9" w:rsidRPr="00F54F6A" w:rsidRDefault="002900E9" w:rsidP="00B65F75">
            <w:pPr>
              <w:numPr>
                <w:ilvl w:val="0"/>
                <w:numId w:val="39"/>
              </w:numPr>
              <w:spacing w:before="0" w:after="0"/>
            </w:pPr>
            <w:r>
              <w:t>CMS delete the content.</w:t>
            </w:r>
          </w:p>
        </w:tc>
      </w:tr>
      <w:tr w:rsidR="002900E9" w:rsidTr="00C50799">
        <w:trPr>
          <w:trHeight w:val="813"/>
        </w:trPr>
        <w:tc>
          <w:tcPr>
            <w:tcW w:w="2268" w:type="dxa"/>
          </w:tcPr>
          <w:p w:rsidR="002900E9" w:rsidRPr="000E121F" w:rsidRDefault="002900E9" w:rsidP="00322464">
            <w:pPr>
              <w:jc w:val="right"/>
              <w:rPr>
                <w:b/>
              </w:rPr>
            </w:pPr>
            <w:r w:rsidRPr="000E121F">
              <w:rPr>
                <w:b/>
              </w:rPr>
              <w:t>Alternative Flows:</w:t>
            </w:r>
          </w:p>
        </w:tc>
        <w:tc>
          <w:tcPr>
            <w:tcW w:w="7290" w:type="dxa"/>
            <w:gridSpan w:val="3"/>
          </w:tcPr>
          <w:p w:rsidR="002900E9" w:rsidRPr="00B20EEB" w:rsidRDefault="002900E9" w:rsidP="00322464">
            <w:pPr>
              <w:tabs>
                <w:tab w:val="left" w:pos="5692"/>
              </w:tabs>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Exceptions:</w:t>
            </w:r>
          </w:p>
        </w:tc>
        <w:tc>
          <w:tcPr>
            <w:tcW w:w="7290" w:type="dxa"/>
            <w:gridSpan w:val="3"/>
          </w:tcPr>
          <w:p w:rsidR="002900E9" w:rsidRDefault="002900E9" w:rsidP="00322464">
            <w:pPr>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Priority:</w:t>
            </w:r>
          </w:p>
        </w:tc>
        <w:tc>
          <w:tcPr>
            <w:tcW w:w="7290" w:type="dxa"/>
            <w:gridSpan w:val="3"/>
          </w:tcPr>
          <w:p w:rsidR="002900E9" w:rsidRDefault="002900E9" w:rsidP="00322464">
            <w:pPr>
              <w:ind w:left="0"/>
            </w:pPr>
            <w:r>
              <w:t>Average</w:t>
            </w:r>
          </w:p>
        </w:tc>
      </w:tr>
      <w:tr w:rsidR="002900E9" w:rsidTr="00C50799">
        <w:tc>
          <w:tcPr>
            <w:tcW w:w="2268" w:type="dxa"/>
          </w:tcPr>
          <w:p w:rsidR="002900E9" w:rsidRPr="000E121F" w:rsidRDefault="002900E9" w:rsidP="00322464">
            <w:pPr>
              <w:jc w:val="right"/>
              <w:rPr>
                <w:b/>
              </w:rPr>
            </w:pPr>
            <w:r w:rsidRPr="000E121F">
              <w:rPr>
                <w:b/>
              </w:rPr>
              <w:t>Special Requirements:</w:t>
            </w:r>
          </w:p>
        </w:tc>
        <w:tc>
          <w:tcPr>
            <w:tcW w:w="7290" w:type="dxa"/>
            <w:gridSpan w:val="3"/>
          </w:tcPr>
          <w:p w:rsidR="002900E9" w:rsidRPr="0095527B" w:rsidRDefault="002900E9" w:rsidP="002900E9">
            <w:pPr>
              <w:spacing w:before="0" w:after="0"/>
              <w:ind w:left="0"/>
            </w:pPr>
            <w:r>
              <w:t>N/A</w:t>
            </w:r>
          </w:p>
        </w:tc>
      </w:tr>
      <w:tr w:rsidR="002900E9" w:rsidTr="00C50799">
        <w:tc>
          <w:tcPr>
            <w:tcW w:w="2268" w:type="dxa"/>
          </w:tcPr>
          <w:p w:rsidR="002900E9" w:rsidRPr="000E121F" w:rsidRDefault="002900E9" w:rsidP="00322464">
            <w:pPr>
              <w:jc w:val="right"/>
              <w:rPr>
                <w:b/>
              </w:rPr>
            </w:pPr>
            <w:r w:rsidRPr="000E121F">
              <w:rPr>
                <w:b/>
              </w:rPr>
              <w:t xml:space="preserve">Notes and </w:t>
            </w:r>
            <w:r w:rsidRPr="000E121F">
              <w:rPr>
                <w:b/>
              </w:rPr>
              <w:lastRenderedPageBreak/>
              <w:t>Issues:</w:t>
            </w:r>
          </w:p>
        </w:tc>
        <w:tc>
          <w:tcPr>
            <w:tcW w:w="7290" w:type="dxa"/>
            <w:gridSpan w:val="3"/>
          </w:tcPr>
          <w:p w:rsidR="002900E9" w:rsidRDefault="002900E9" w:rsidP="00322464">
            <w:pPr>
              <w:spacing w:before="0" w:after="0"/>
              <w:ind w:left="0"/>
            </w:pPr>
            <w:r>
              <w:lastRenderedPageBreak/>
              <w:t>N/A</w:t>
            </w:r>
          </w:p>
        </w:tc>
      </w:tr>
    </w:tbl>
    <w:p w:rsidR="002900E9" w:rsidRDefault="002900E9"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322464"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322464" w:rsidRPr="000E121F" w:rsidRDefault="00322464" w:rsidP="00322464">
            <w:pPr>
              <w:jc w:val="right"/>
              <w:rPr>
                <w:b w:val="0"/>
              </w:rPr>
            </w:pPr>
            <w:r w:rsidRPr="000E121F">
              <w:rPr>
                <w:b w:val="0"/>
              </w:rPr>
              <w:t>Use Case ID:</w:t>
            </w:r>
          </w:p>
        </w:tc>
        <w:tc>
          <w:tcPr>
            <w:tcW w:w="7290" w:type="dxa"/>
            <w:gridSpan w:val="3"/>
          </w:tcPr>
          <w:p w:rsidR="00322464" w:rsidRDefault="00322464" w:rsidP="00322464">
            <w:pPr>
              <w:ind w:hanging="547"/>
            </w:pPr>
            <w:r>
              <w:t>CMS06</w:t>
            </w:r>
          </w:p>
        </w:tc>
      </w:tr>
      <w:tr w:rsidR="00322464" w:rsidTr="00C50799">
        <w:tc>
          <w:tcPr>
            <w:tcW w:w="2268" w:type="dxa"/>
          </w:tcPr>
          <w:p w:rsidR="00322464" w:rsidRPr="000E121F" w:rsidRDefault="00322464" w:rsidP="00322464">
            <w:pPr>
              <w:jc w:val="right"/>
              <w:rPr>
                <w:b/>
              </w:rPr>
            </w:pPr>
            <w:r w:rsidRPr="000E121F">
              <w:rPr>
                <w:b/>
              </w:rPr>
              <w:t>Use Case Name:</w:t>
            </w:r>
          </w:p>
        </w:tc>
        <w:tc>
          <w:tcPr>
            <w:tcW w:w="7290" w:type="dxa"/>
            <w:gridSpan w:val="3"/>
          </w:tcPr>
          <w:p w:rsidR="00322464" w:rsidRDefault="00322464" w:rsidP="00322464">
            <w:pPr>
              <w:pStyle w:val="TableText"/>
            </w:pPr>
            <w:r>
              <w:t>Remove content</w:t>
            </w:r>
          </w:p>
        </w:tc>
      </w:tr>
      <w:tr w:rsidR="00322464" w:rsidTr="00C50799">
        <w:tc>
          <w:tcPr>
            <w:tcW w:w="2268" w:type="dxa"/>
          </w:tcPr>
          <w:p w:rsidR="00322464" w:rsidRPr="000E121F" w:rsidRDefault="00322464" w:rsidP="00322464">
            <w:pPr>
              <w:jc w:val="right"/>
              <w:rPr>
                <w:b/>
              </w:rPr>
            </w:pPr>
            <w:r w:rsidRPr="000E121F">
              <w:rPr>
                <w:b/>
              </w:rPr>
              <w:t>Created By:</w:t>
            </w:r>
          </w:p>
        </w:tc>
        <w:tc>
          <w:tcPr>
            <w:tcW w:w="2196" w:type="dxa"/>
          </w:tcPr>
          <w:p w:rsidR="00322464" w:rsidRDefault="00322464" w:rsidP="00322464">
            <w:pPr>
              <w:ind w:hanging="547"/>
            </w:pPr>
            <w:proofErr w:type="spellStart"/>
            <w:r>
              <w:t>LongNH</w:t>
            </w:r>
            <w:proofErr w:type="spellEnd"/>
          </w:p>
        </w:tc>
        <w:tc>
          <w:tcPr>
            <w:tcW w:w="2196" w:type="dxa"/>
          </w:tcPr>
          <w:p w:rsidR="00322464" w:rsidRPr="000E121F" w:rsidRDefault="00322464" w:rsidP="00322464">
            <w:pPr>
              <w:ind w:hanging="547"/>
              <w:jc w:val="right"/>
              <w:rPr>
                <w:b/>
              </w:rPr>
            </w:pPr>
            <w:r w:rsidRPr="000E121F">
              <w:rPr>
                <w:b/>
              </w:rPr>
              <w:t>Last Updated By:</w:t>
            </w:r>
          </w:p>
        </w:tc>
        <w:tc>
          <w:tcPr>
            <w:tcW w:w="2898" w:type="dxa"/>
          </w:tcPr>
          <w:p w:rsidR="00322464" w:rsidRDefault="00322464" w:rsidP="00322464">
            <w:pPr>
              <w:ind w:hanging="547"/>
            </w:pPr>
            <w:proofErr w:type="spellStart"/>
            <w:r>
              <w:t>LongNH</w:t>
            </w:r>
            <w:proofErr w:type="spellEnd"/>
          </w:p>
        </w:tc>
      </w:tr>
      <w:tr w:rsidR="00322464" w:rsidTr="00C50799">
        <w:tc>
          <w:tcPr>
            <w:tcW w:w="2268" w:type="dxa"/>
          </w:tcPr>
          <w:p w:rsidR="00322464" w:rsidRPr="000E121F" w:rsidRDefault="00322464" w:rsidP="00322464">
            <w:pPr>
              <w:jc w:val="right"/>
              <w:rPr>
                <w:b/>
              </w:rPr>
            </w:pPr>
            <w:r w:rsidRPr="000E121F">
              <w:rPr>
                <w:b/>
              </w:rPr>
              <w:t>Date Created:</w:t>
            </w:r>
          </w:p>
        </w:tc>
        <w:tc>
          <w:tcPr>
            <w:tcW w:w="2196" w:type="dxa"/>
          </w:tcPr>
          <w:p w:rsidR="00322464" w:rsidRDefault="00322464" w:rsidP="00322464">
            <w:pPr>
              <w:ind w:hanging="547"/>
            </w:pPr>
            <w:r>
              <w:t>February 24, 2014</w:t>
            </w:r>
          </w:p>
        </w:tc>
        <w:tc>
          <w:tcPr>
            <w:tcW w:w="2196" w:type="dxa"/>
          </w:tcPr>
          <w:p w:rsidR="00322464" w:rsidRPr="000E121F" w:rsidRDefault="00322464" w:rsidP="00322464">
            <w:pPr>
              <w:ind w:hanging="547"/>
              <w:jc w:val="right"/>
              <w:rPr>
                <w:b/>
              </w:rPr>
            </w:pPr>
            <w:r w:rsidRPr="000E121F">
              <w:rPr>
                <w:b/>
              </w:rPr>
              <w:t>Date Last Updated:</w:t>
            </w:r>
          </w:p>
        </w:tc>
        <w:tc>
          <w:tcPr>
            <w:tcW w:w="2898" w:type="dxa"/>
          </w:tcPr>
          <w:p w:rsidR="00322464" w:rsidRDefault="00322464" w:rsidP="00322464">
            <w:pPr>
              <w:ind w:hanging="547"/>
            </w:pPr>
            <w:r>
              <w:t>February 24, 2014</w:t>
            </w:r>
          </w:p>
        </w:tc>
      </w:tr>
      <w:tr w:rsidR="00322464" w:rsidTr="00C50799">
        <w:tc>
          <w:tcPr>
            <w:tcW w:w="2268" w:type="dxa"/>
          </w:tcPr>
          <w:p w:rsidR="00322464" w:rsidRPr="000E121F" w:rsidRDefault="00322464" w:rsidP="00322464">
            <w:pPr>
              <w:jc w:val="right"/>
              <w:rPr>
                <w:b/>
              </w:rPr>
            </w:pPr>
            <w:r w:rsidRPr="000E121F">
              <w:rPr>
                <w:b/>
              </w:rPr>
              <w:t>Actors:</w:t>
            </w:r>
          </w:p>
        </w:tc>
        <w:tc>
          <w:tcPr>
            <w:tcW w:w="7290" w:type="dxa"/>
            <w:gridSpan w:val="3"/>
          </w:tcPr>
          <w:p w:rsidR="00322464" w:rsidRDefault="00322464" w:rsidP="00322464">
            <w:pPr>
              <w:ind w:left="0"/>
            </w:pPr>
            <w:r>
              <w:t>Content Manager</w:t>
            </w:r>
          </w:p>
        </w:tc>
      </w:tr>
      <w:tr w:rsidR="00322464" w:rsidTr="00C50799">
        <w:tc>
          <w:tcPr>
            <w:tcW w:w="2268" w:type="dxa"/>
          </w:tcPr>
          <w:p w:rsidR="00322464" w:rsidRPr="000E121F" w:rsidRDefault="00322464" w:rsidP="00322464">
            <w:pPr>
              <w:jc w:val="right"/>
              <w:rPr>
                <w:b/>
              </w:rPr>
            </w:pPr>
            <w:r w:rsidRPr="000E121F">
              <w:rPr>
                <w:b/>
              </w:rPr>
              <w:t>Description:</w:t>
            </w:r>
          </w:p>
        </w:tc>
        <w:tc>
          <w:tcPr>
            <w:tcW w:w="7290" w:type="dxa"/>
            <w:gridSpan w:val="3"/>
          </w:tcPr>
          <w:p w:rsidR="00322464" w:rsidRDefault="00322464" w:rsidP="00322464">
            <w:pPr>
              <w:ind w:left="0"/>
            </w:pPr>
            <w:r>
              <w:t>CM want to delete a content from database</w:t>
            </w:r>
          </w:p>
        </w:tc>
      </w:tr>
      <w:tr w:rsidR="00322464" w:rsidTr="00C50799">
        <w:trPr>
          <w:trHeight w:val="219"/>
        </w:trPr>
        <w:tc>
          <w:tcPr>
            <w:tcW w:w="2268" w:type="dxa"/>
          </w:tcPr>
          <w:p w:rsidR="00322464" w:rsidRPr="000E121F" w:rsidRDefault="00322464" w:rsidP="00322464">
            <w:pPr>
              <w:jc w:val="right"/>
              <w:rPr>
                <w:b/>
              </w:rPr>
            </w:pPr>
            <w:r w:rsidRPr="000E121F">
              <w:rPr>
                <w:b/>
              </w:rPr>
              <w:t>Pre-conditions:</w:t>
            </w:r>
          </w:p>
        </w:tc>
        <w:tc>
          <w:tcPr>
            <w:tcW w:w="7290" w:type="dxa"/>
            <w:gridSpan w:val="3"/>
          </w:tcPr>
          <w:p w:rsidR="00322464" w:rsidRDefault="00322464" w:rsidP="00322464">
            <w:pPr>
              <w:spacing w:before="0" w:after="0"/>
              <w:ind w:left="0"/>
            </w:pPr>
            <w:r>
              <w:t>CM logged in.</w:t>
            </w:r>
          </w:p>
          <w:p w:rsidR="00322464" w:rsidRPr="00C4249E" w:rsidRDefault="00322464" w:rsidP="00322464">
            <w:pPr>
              <w:spacing w:before="0" w:after="0"/>
              <w:ind w:left="0"/>
            </w:pPr>
            <w:r>
              <w:t>CM entered “View content” function</w:t>
            </w:r>
          </w:p>
        </w:tc>
      </w:tr>
      <w:tr w:rsidR="00322464" w:rsidTr="00C50799">
        <w:trPr>
          <w:trHeight w:val="417"/>
        </w:trPr>
        <w:tc>
          <w:tcPr>
            <w:tcW w:w="2268" w:type="dxa"/>
          </w:tcPr>
          <w:p w:rsidR="00322464" w:rsidRPr="000E121F" w:rsidRDefault="00322464" w:rsidP="00322464">
            <w:pPr>
              <w:jc w:val="right"/>
              <w:rPr>
                <w:b/>
              </w:rPr>
            </w:pPr>
            <w:r w:rsidRPr="000E121F">
              <w:rPr>
                <w:b/>
              </w:rPr>
              <w:t>Post-conditions:</w:t>
            </w:r>
          </w:p>
        </w:tc>
        <w:tc>
          <w:tcPr>
            <w:tcW w:w="7290" w:type="dxa"/>
            <w:gridSpan w:val="3"/>
          </w:tcPr>
          <w:p w:rsidR="00322464" w:rsidRDefault="00322464" w:rsidP="00322464">
            <w:pPr>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Normal Flow:</w:t>
            </w:r>
          </w:p>
        </w:tc>
        <w:tc>
          <w:tcPr>
            <w:tcW w:w="7290" w:type="dxa"/>
            <w:gridSpan w:val="3"/>
          </w:tcPr>
          <w:p w:rsidR="008328CF" w:rsidRDefault="008328CF" w:rsidP="00B65F75">
            <w:pPr>
              <w:numPr>
                <w:ilvl w:val="0"/>
                <w:numId w:val="40"/>
              </w:numPr>
              <w:spacing w:before="0" w:after="0"/>
            </w:pPr>
            <w:r>
              <w:t>User click on [Edit content] button (See Appendix D)</w:t>
            </w:r>
          </w:p>
          <w:p w:rsidR="008328CF" w:rsidRDefault="008328CF" w:rsidP="00B65F75">
            <w:pPr>
              <w:numPr>
                <w:ilvl w:val="0"/>
                <w:numId w:val="40"/>
              </w:numPr>
              <w:spacing w:before="0" w:after="0"/>
            </w:pPr>
            <w:r>
              <w:t>CMS redirect user to [View content mode]</w:t>
            </w:r>
          </w:p>
          <w:p w:rsidR="00322464" w:rsidRDefault="00322464" w:rsidP="00B65F75">
            <w:pPr>
              <w:numPr>
                <w:ilvl w:val="0"/>
                <w:numId w:val="40"/>
              </w:numPr>
              <w:spacing w:before="0" w:after="0"/>
            </w:pPr>
            <w:r>
              <w:t>In the list of content after filtering by search function or sort.</w:t>
            </w:r>
          </w:p>
          <w:p w:rsidR="00322464" w:rsidRDefault="00322464" w:rsidP="00B65F75">
            <w:pPr>
              <w:numPr>
                <w:ilvl w:val="0"/>
                <w:numId w:val="40"/>
              </w:numPr>
              <w:spacing w:before="0" w:after="0"/>
            </w:pPr>
            <w:r>
              <w:t>CM click on [Delete] icon next to Content he/she want to Remove</w:t>
            </w:r>
          </w:p>
          <w:p w:rsidR="00322464" w:rsidRDefault="00322464" w:rsidP="00B65F75">
            <w:pPr>
              <w:numPr>
                <w:ilvl w:val="0"/>
                <w:numId w:val="40"/>
              </w:numPr>
              <w:spacing w:before="0" w:after="0"/>
            </w:pPr>
            <w:r>
              <w:t xml:space="preserve">CMS show a pop-up ask for confirmation. </w:t>
            </w:r>
          </w:p>
          <w:p w:rsidR="00322464" w:rsidRPr="00F54F6A" w:rsidRDefault="00322464" w:rsidP="00B65F75">
            <w:pPr>
              <w:numPr>
                <w:ilvl w:val="0"/>
                <w:numId w:val="40"/>
              </w:numPr>
              <w:spacing w:before="0" w:after="0"/>
            </w:pPr>
            <w:r>
              <w:t>CMS delete the content.</w:t>
            </w:r>
          </w:p>
        </w:tc>
      </w:tr>
      <w:tr w:rsidR="00322464" w:rsidTr="00C50799">
        <w:trPr>
          <w:trHeight w:val="813"/>
        </w:trPr>
        <w:tc>
          <w:tcPr>
            <w:tcW w:w="2268" w:type="dxa"/>
          </w:tcPr>
          <w:p w:rsidR="00322464" w:rsidRPr="000E121F" w:rsidRDefault="00322464" w:rsidP="00322464">
            <w:pPr>
              <w:jc w:val="right"/>
              <w:rPr>
                <w:b/>
              </w:rPr>
            </w:pPr>
            <w:r w:rsidRPr="000E121F">
              <w:rPr>
                <w:b/>
              </w:rPr>
              <w:t>Alternative Flows:</w:t>
            </w:r>
          </w:p>
        </w:tc>
        <w:tc>
          <w:tcPr>
            <w:tcW w:w="7290" w:type="dxa"/>
            <w:gridSpan w:val="3"/>
          </w:tcPr>
          <w:p w:rsidR="00322464" w:rsidRPr="00B20EEB" w:rsidRDefault="00322464" w:rsidP="00322464">
            <w:pPr>
              <w:tabs>
                <w:tab w:val="left" w:pos="5692"/>
              </w:tabs>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Exceptions:</w:t>
            </w:r>
          </w:p>
        </w:tc>
        <w:tc>
          <w:tcPr>
            <w:tcW w:w="7290" w:type="dxa"/>
            <w:gridSpan w:val="3"/>
          </w:tcPr>
          <w:p w:rsidR="00322464" w:rsidRDefault="00322464" w:rsidP="00322464">
            <w:pPr>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Priority:</w:t>
            </w:r>
          </w:p>
        </w:tc>
        <w:tc>
          <w:tcPr>
            <w:tcW w:w="7290" w:type="dxa"/>
            <w:gridSpan w:val="3"/>
          </w:tcPr>
          <w:p w:rsidR="00322464" w:rsidRDefault="00322464" w:rsidP="00322464">
            <w:pPr>
              <w:ind w:left="0"/>
            </w:pPr>
            <w:r>
              <w:t>Average</w:t>
            </w:r>
          </w:p>
        </w:tc>
      </w:tr>
      <w:tr w:rsidR="00322464" w:rsidTr="00C50799">
        <w:tc>
          <w:tcPr>
            <w:tcW w:w="2268" w:type="dxa"/>
          </w:tcPr>
          <w:p w:rsidR="00322464" w:rsidRPr="000E121F" w:rsidRDefault="00322464" w:rsidP="00322464">
            <w:pPr>
              <w:jc w:val="right"/>
              <w:rPr>
                <w:b/>
              </w:rPr>
            </w:pPr>
            <w:r w:rsidRPr="000E121F">
              <w:rPr>
                <w:b/>
              </w:rPr>
              <w:t>Special Requirements:</w:t>
            </w:r>
          </w:p>
        </w:tc>
        <w:tc>
          <w:tcPr>
            <w:tcW w:w="7290" w:type="dxa"/>
            <w:gridSpan w:val="3"/>
          </w:tcPr>
          <w:p w:rsidR="00322464" w:rsidRPr="0095527B" w:rsidRDefault="00322464" w:rsidP="00322464">
            <w:pPr>
              <w:spacing w:before="0" w:after="0"/>
              <w:ind w:left="0"/>
            </w:pPr>
            <w:r>
              <w:t>N/A</w:t>
            </w:r>
          </w:p>
        </w:tc>
      </w:tr>
      <w:tr w:rsidR="00322464" w:rsidTr="00C50799">
        <w:tc>
          <w:tcPr>
            <w:tcW w:w="2268" w:type="dxa"/>
          </w:tcPr>
          <w:p w:rsidR="00322464" w:rsidRPr="000E121F" w:rsidRDefault="00322464" w:rsidP="00322464">
            <w:pPr>
              <w:jc w:val="right"/>
              <w:rPr>
                <w:b/>
              </w:rPr>
            </w:pPr>
            <w:r w:rsidRPr="000E121F">
              <w:rPr>
                <w:b/>
              </w:rPr>
              <w:t>Notes and Issues:</w:t>
            </w:r>
          </w:p>
        </w:tc>
        <w:tc>
          <w:tcPr>
            <w:tcW w:w="7290" w:type="dxa"/>
            <w:gridSpan w:val="3"/>
          </w:tcPr>
          <w:p w:rsidR="00322464" w:rsidRDefault="00322464" w:rsidP="00322464">
            <w:pPr>
              <w:spacing w:before="0" w:after="0"/>
              <w:ind w:left="0"/>
            </w:pPr>
            <w:r>
              <w:t>N/A</w:t>
            </w:r>
          </w:p>
        </w:tc>
      </w:tr>
    </w:tbl>
    <w:p w:rsidR="00322464" w:rsidRDefault="00322464" w:rsidP="000E121F">
      <w:pPr>
        <w:pStyle w:val="BodyText"/>
        <w:ind w:left="907"/>
        <w:rPr>
          <w:lang w:val="en-US"/>
        </w:rPr>
      </w:pPr>
    </w:p>
    <w:tbl>
      <w:tblPr>
        <w:tblStyle w:val="TableGrid8"/>
        <w:tblW w:w="9558" w:type="dxa"/>
        <w:tblLayout w:type="fixed"/>
        <w:tblLook w:val="0020" w:firstRow="1" w:lastRow="0" w:firstColumn="0" w:lastColumn="0" w:noHBand="0" w:noVBand="0"/>
      </w:tblPr>
      <w:tblGrid>
        <w:gridCol w:w="2268"/>
        <w:gridCol w:w="2196"/>
        <w:gridCol w:w="2196"/>
        <w:gridCol w:w="2898"/>
      </w:tblGrid>
      <w:tr w:rsidR="008328CF" w:rsidTr="00C50799">
        <w:trPr>
          <w:cnfStyle w:val="100000000000" w:firstRow="1" w:lastRow="0" w:firstColumn="0" w:lastColumn="0" w:oddVBand="0" w:evenVBand="0" w:oddHBand="0" w:evenHBand="0" w:firstRowFirstColumn="0" w:firstRowLastColumn="0" w:lastRowFirstColumn="0" w:lastRowLastColumn="0"/>
        </w:trPr>
        <w:tc>
          <w:tcPr>
            <w:tcW w:w="2268" w:type="dxa"/>
          </w:tcPr>
          <w:p w:rsidR="008328CF" w:rsidRPr="000E121F" w:rsidRDefault="008328CF" w:rsidP="00CD4F4D">
            <w:pPr>
              <w:jc w:val="right"/>
              <w:rPr>
                <w:b w:val="0"/>
              </w:rPr>
            </w:pPr>
            <w:r w:rsidRPr="000E121F">
              <w:rPr>
                <w:b w:val="0"/>
              </w:rPr>
              <w:t>Use Case ID:</w:t>
            </w:r>
          </w:p>
        </w:tc>
        <w:tc>
          <w:tcPr>
            <w:tcW w:w="7290" w:type="dxa"/>
            <w:gridSpan w:val="3"/>
          </w:tcPr>
          <w:p w:rsidR="008328CF" w:rsidRDefault="008328CF" w:rsidP="00CD4F4D">
            <w:pPr>
              <w:ind w:hanging="547"/>
            </w:pPr>
            <w:r>
              <w:t>CMS07</w:t>
            </w:r>
          </w:p>
        </w:tc>
      </w:tr>
      <w:tr w:rsidR="008328CF" w:rsidTr="00C50799">
        <w:tc>
          <w:tcPr>
            <w:tcW w:w="2268" w:type="dxa"/>
          </w:tcPr>
          <w:p w:rsidR="008328CF" w:rsidRPr="000E121F" w:rsidRDefault="008328CF" w:rsidP="00CD4F4D">
            <w:pPr>
              <w:jc w:val="right"/>
              <w:rPr>
                <w:b/>
              </w:rPr>
            </w:pPr>
            <w:r w:rsidRPr="000E121F">
              <w:rPr>
                <w:b/>
              </w:rPr>
              <w:t>Use Case Name:</w:t>
            </w:r>
          </w:p>
        </w:tc>
        <w:tc>
          <w:tcPr>
            <w:tcW w:w="7290" w:type="dxa"/>
            <w:gridSpan w:val="3"/>
          </w:tcPr>
          <w:p w:rsidR="008328CF" w:rsidRDefault="008328CF" w:rsidP="00CD4F4D">
            <w:pPr>
              <w:pStyle w:val="TableText"/>
            </w:pPr>
            <w:r>
              <w:t>View feedback and suggestion</w:t>
            </w:r>
          </w:p>
        </w:tc>
      </w:tr>
      <w:tr w:rsidR="008328CF" w:rsidTr="00C50799">
        <w:tc>
          <w:tcPr>
            <w:tcW w:w="2268" w:type="dxa"/>
          </w:tcPr>
          <w:p w:rsidR="008328CF" w:rsidRPr="000E121F" w:rsidRDefault="008328CF" w:rsidP="00CD4F4D">
            <w:pPr>
              <w:jc w:val="right"/>
              <w:rPr>
                <w:b/>
              </w:rPr>
            </w:pPr>
            <w:r w:rsidRPr="000E121F">
              <w:rPr>
                <w:b/>
              </w:rPr>
              <w:t>Created By:</w:t>
            </w:r>
          </w:p>
        </w:tc>
        <w:tc>
          <w:tcPr>
            <w:tcW w:w="2196" w:type="dxa"/>
          </w:tcPr>
          <w:p w:rsidR="008328CF" w:rsidRDefault="008328CF" w:rsidP="00CD4F4D">
            <w:pPr>
              <w:ind w:hanging="547"/>
            </w:pPr>
            <w:proofErr w:type="spellStart"/>
            <w:r>
              <w:t>LongNH</w:t>
            </w:r>
            <w:proofErr w:type="spellEnd"/>
          </w:p>
        </w:tc>
        <w:tc>
          <w:tcPr>
            <w:tcW w:w="2196" w:type="dxa"/>
          </w:tcPr>
          <w:p w:rsidR="008328CF" w:rsidRPr="000E121F" w:rsidRDefault="008328CF" w:rsidP="00CD4F4D">
            <w:pPr>
              <w:ind w:hanging="547"/>
              <w:jc w:val="right"/>
              <w:rPr>
                <w:b/>
              </w:rPr>
            </w:pPr>
            <w:r w:rsidRPr="000E121F">
              <w:rPr>
                <w:b/>
              </w:rPr>
              <w:t>Last Updated By:</w:t>
            </w:r>
          </w:p>
        </w:tc>
        <w:tc>
          <w:tcPr>
            <w:tcW w:w="2898" w:type="dxa"/>
          </w:tcPr>
          <w:p w:rsidR="008328CF" w:rsidRDefault="008328CF" w:rsidP="00CD4F4D">
            <w:pPr>
              <w:ind w:hanging="547"/>
            </w:pPr>
            <w:proofErr w:type="spellStart"/>
            <w:r>
              <w:t>LongNH</w:t>
            </w:r>
            <w:proofErr w:type="spellEnd"/>
          </w:p>
        </w:tc>
      </w:tr>
      <w:tr w:rsidR="008328CF" w:rsidTr="00C50799">
        <w:tc>
          <w:tcPr>
            <w:tcW w:w="2268" w:type="dxa"/>
          </w:tcPr>
          <w:p w:rsidR="008328CF" w:rsidRPr="000E121F" w:rsidRDefault="008328CF" w:rsidP="00CD4F4D">
            <w:pPr>
              <w:jc w:val="right"/>
              <w:rPr>
                <w:b/>
              </w:rPr>
            </w:pPr>
            <w:r w:rsidRPr="000E121F">
              <w:rPr>
                <w:b/>
              </w:rPr>
              <w:t>Date Created:</w:t>
            </w:r>
          </w:p>
        </w:tc>
        <w:tc>
          <w:tcPr>
            <w:tcW w:w="2196" w:type="dxa"/>
          </w:tcPr>
          <w:p w:rsidR="008328CF" w:rsidRDefault="008328CF" w:rsidP="00CD4F4D">
            <w:pPr>
              <w:ind w:hanging="547"/>
            </w:pPr>
            <w:r>
              <w:t>February 24, 2014</w:t>
            </w:r>
          </w:p>
        </w:tc>
        <w:tc>
          <w:tcPr>
            <w:tcW w:w="2196" w:type="dxa"/>
          </w:tcPr>
          <w:p w:rsidR="008328CF" w:rsidRPr="000E121F" w:rsidRDefault="008328CF" w:rsidP="00CD4F4D">
            <w:pPr>
              <w:ind w:hanging="547"/>
              <w:jc w:val="right"/>
              <w:rPr>
                <w:b/>
              </w:rPr>
            </w:pPr>
            <w:r w:rsidRPr="000E121F">
              <w:rPr>
                <w:b/>
              </w:rPr>
              <w:t>Date Last Updated:</w:t>
            </w:r>
          </w:p>
        </w:tc>
        <w:tc>
          <w:tcPr>
            <w:tcW w:w="2898" w:type="dxa"/>
          </w:tcPr>
          <w:p w:rsidR="008328CF" w:rsidRDefault="008328CF" w:rsidP="00CD4F4D">
            <w:pPr>
              <w:ind w:hanging="547"/>
            </w:pPr>
            <w:r>
              <w:t>February 24, 2014</w:t>
            </w:r>
          </w:p>
        </w:tc>
      </w:tr>
      <w:tr w:rsidR="008328CF" w:rsidTr="00C50799">
        <w:tc>
          <w:tcPr>
            <w:tcW w:w="2268" w:type="dxa"/>
          </w:tcPr>
          <w:p w:rsidR="008328CF" w:rsidRPr="000E121F" w:rsidRDefault="008328CF" w:rsidP="00CD4F4D">
            <w:pPr>
              <w:jc w:val="right"/>
              <w:rPr>
                <w:b/>
              </w:rPr>
            </w:pPr>
            <w:r w:rsidRPr="000E121F">
              <w:rPr>
                <w:b/>
              </w:rPr>
              <w:t>Actors:</w:t>
            </w:r>
          </w:p>
        </w:tc>
        <w:tc>
          <w:tcPr>
            <w:tcW w:w="7290" w:type="dxa"/>
            <w:gridSpan w:val="3"/>
          </w:tcPr>
          <w:p w:rsidR="008328CF" w:rsidRDefault="008328CF" w:rsidP="00CD4F4D">
            <w:pPr>
              <w:ind w:left="0"/>
            </w:pPr>
            <w:r>
              <w:t>Content Manager</w:t>
            </w:r>
          </w:p>
        </w:tc>
      </w:tr>
      <w:tr w:rsidR="008328CF" w:rsidTr="00C50799">
        <w:tc>
          <w:tcPr>
            <w:tcW w:w="2268" w:type="dxa"/>
          </w:tcPr>
          <w:p w:rsidR="008328CF" w:rsidRPr="000E121F" w:rsidRDefault="008328CF" w:rsidP="00CD4F4D">
            <w:pPr>
              <w:jc w:val="right"/>
              <w:rPr>
                <w:b/>
              </w:rPr>
            </w:pPr>
            <w:r w:rsidRPr="000E121F">
              <w:rPr>
                <w:b/>
              </w:rPr>
              <w:t>Description:</w:t>
            </w:r>
          </w:p>
        </w:tc>
        <w:tc>
          <w:tcPr>
            <w:tcW w:w="7290" w:type="dxa"/>
            <w:gridSpan w:val="3"/>
          </w:tcPr>
          <w:p w:rsidR="008328CF" w:rsidRDefault="008328CF" w:rsidP="008328CF">
            <w:pPr>
              <w:ind w:left="0"/>
            </w:pPr>
            <w:r>
              <w:t>CM want to view Feedback from user</w:t>
            </w:r>
          </w:p>
        </w:tc>
      </w:tr>
      <w:tr w:rsidR="008328CF" w:rsidTr="00C50799">
        <w:trPr>
          <w:trHeight w:val="219"/>
        </w:trPr>
        <w:tc>
          <w:tcPr>
            <w:tcW w:w="2268" w:type="dxa"/>
          </w:tcPr>
          <w:p w:rsidR="008328CF" w:rsidRPr="000E121F" w:rsidRDefault="008328CF" w:rsidP="00CD4F4D">
            <w:pPr>
              <w:jc w:val="right"/>
              <w:rPr>
                <w:b/>
              </w:rPr>
            </w:pPr>
            <w:r w:rsidRPr="000E121F">
              <w:rPr>
                <w:b/>
              </w:rPr>
              <w:lastRenderedPageBreak/>
              <w:t>Pre-conditions:</w:t>
            </w:r>
          </w:p>
        </w:tc>
        <w:tc>
          <w:tcPr>
            <w:tcW w:w="7290" w:type="dxa"/>
            <w:gridSpan w:val="3"/>
          </w:tcPr>
          <w:p w:rsidR="008328CF" w:rsidRPr="00C4249E" w:rsidRDefault="008328CF" w:rsidP="00CD4F4D">
            <w:pPr>
              <w:spacing w:before="0" w:after="0"/>
              <w:ind w:left="0"/>
            </w:pPr>
            <w:r>
              <w:t>CM logged in.</w:t>
            </w:r>
          </w:p>
        </w:tc>
      </w:tr>
      <w:tr w:rsidR="008328CF" w:rsidTr="00C50799">
        <w:trPr>
          <w:trHeight w:val="417"/>
        </w:trPr>
        <w:tc>
          <w:tcPr>
            <w:tcW w:w="2268" w:type="dxa"/>
          </w:tcPr>
          <w:p w:rsidR="008328CF" w:rsidRPr="000E121F" w:rsidRDefault="008328CF" w:rsidP="00CD4F4D">
            <w:pPr>
              <w:jc w:val="right"/>
              <w:rPr>
                <w:b/>
              </w:rPr>
            </w:pPr>
            <w:r w:rsidRPr="000E121F">
              <w:rPr>
                <w:b/>
              </w:rPr>
              <w:t>Post-conditions:</w:t>
            </w:r>
          </w:p>
        </w:tc>
        <w:tc>
          <w:tcPr>
            <w:tcW w:w="7290" w:type="dxa"/>
            <w:gridSpan w:val="3"/>
          </w:tcPr>
          <w:p w:rsidR="008328CF" w:rsidRDefault="008328CF" w:rsidP="00CD4F4D">
            <w:pPr>
              <w:spacing w:before="0" w:after="0"/>
              <w:ind w:left="0"/>
            </w:pPr>
            <w:r>
              <w:t>N/A</w:t>
            </w:r>
          </w:p>
        </w:tc>
      </w:tr>
      <w:tr w:rsidR="008328CF" w:rsidTr="00C50799">
        <w:tc>
          <w:tcPr>
            <w:tcW w:w="2268" w:type="dxa"/>
          </w:tcPr>
          <w:p w:rsidR="008328CF" w:rsidRPr="000E121F" w:rsidRDefault="008328CF" w:rsidP="00CD4F4D">
            <w:pPr>
              <w:jc w:val="right"/>
              <w:rPr>
                <w:b/>
              </w:rPr>
            </w:pPr>
            <w:r w:rsidRPr="000E121F">
              <w:rPr>
                <w:b/>
              </w:rPr>
              <w:t>Normal Flow:</w:t>
            </w:r>
          </w:p>
        </w:tc>
        <w:tc>
          <w:tcPr>
            <w:tcW w:w="7290" w:type="dxa"/>
            <w:gridSpan w:val="3"/>
          </w:tcPr>
          <w:p w:rsidR="008328CF" w:rsidRDefault="008328CF" w:rsidP="00B65F75">
            <w:pPr>
              <w:numPr>
                <w:ilvl w:val="0"/>
                <w:numId w:val="41"/>
              </w:numPr>
              <w:spacing w:before="0" w:after="0"/>
            </w:pPr>
            <w:r>
              <w:t xml:space="preserve">User click on [View </w:t>
            </w:r>
            <w:r w:rsidR="007A2100">
              <w:t>F&amp;S</w:t>
            </w:r>
            <w:r>
              <w:t>] button (See Appendix D)</w:t>
            </w:r>
          </w:p>
          <w:p w:rsidR="007A2100" w:rsidRPr="00F54F6A" w:rsidRDefault="007A2100" w:rsidP="00B65F75">
            <w:pPr>
              <w:numPr>
                <w:ilvl w:val="0"/>
                <w:numId w:val="41"/>
              </w:numPr>
              <w:spacing w:before="0" w:after="0"/>
            </w:pPr>
            <w:r>
              <w:t>CMS show a list of feedback by user and sort it by Time.</w:t>
            </w:r>
          </w:p>
        </w:tc>
      </w:tr>
      <w:tr w:rsidR="008328CF" w:rsidTr="00C50799">
        <w:trPr>
          <w:trHeight w:val="813"/>
        </w:trPr>
        <w:tc>
          <w:tcPr>
            <w:tcW w:w="2268" w:type="dxa"/>
          </w:tcPr>
          <w:p w:rsidR="008328CF" w:rsidRPr="000E121F" w:rsidRDefault="008328CF" w:rsidP="00CD4F4D">
            <w:pPr>
              <w:jc w:val="right"/>
              <w:rPr>
                <w:b/>
              </w:rPr>
            </w:pPr>
            <w:r w:rsidRPr="000E121F">
              <w:rPr>
                <w:b/>
              </w:rPr>
              <w:t>Alternative Flows:</w:t>
            </w:r>
          </w:p>
        </w:tc>
        <w:tc>
          <w:tcPr>
            <w:tcW w:w="7290" w:type="dxa"/>
            <w:gridSpan w:val="3"/>
          </w:tcPr>
          <w:p w:rsidR="008328CF" w:rsidRPr="00B20EEB" w:rsidRDefault="007A2100" w:rsidP="00CD4F4D">
            <w:pPr>
              <w:tabs>
                <w:tab w:val="left" w:pos="5692"/>
              </w:tabs>
              <w:spacing w:before="0" w:after="0"/>
              <w:ind w:left="0"/>
            </w:pPr>
            <w:r>
              <w:t>After step 2, CM can click on [Mark as read] button to mark that feedback as read.</w:t>
            </w:r>
          </w:p>
        </w:tc>
      </w:tr>
      <w:tr w:rsidR="008328CF" w:rsidTr="00C50799">
        <w:tc>
          <w:tcPr>
            <w:tcW w:w="2268" w:type="dxa"/>
          </w:tcPr>
          <w:p w:rsidR="008328CF" w:rsidRPr="000E121F" w:rsidRDefault="008328CF" w:rsidP="00CD4F4D">
            <w:pPr>
              <w:jc w:val="right"/>
              <w:rPr>
                <w:b/>
              </w:rPr>
            </w:pPr>
            <w:r w:rsidRPr="000E121F">
              <w:rPr>
                <w:b/>
              </w:rPr>
              <w:t>Exceptions:</w:t>
            </w:r>
          </w:p>
        </w:tc>
        <w:tc>
          <w:tcPr>
            <w:tcW w:w="7290" w:type="dxa"/>
            <w:gridSpan w:val="3"/>
          </w:tcPr>
          <w:p w:rsidR="008328CF" w:rsidRDefault="008328CF" w:rsidP="00CD4F4D">
            <w:pPr>
              <w:spacing w:before="0" w:after="0"/>
              <w:ind w:left="0"/>
            </w:pPr>
            <w:r>
              <w:t>N/A</w:t>
            </w:r>
          </w:p>
        </w:tc>
      </w:tr>
      <w:tr w:rsidR="008328CF" w:rsidTr="00C50799">
        <w:tc>
          <w:tcPr>
            <w:tcW w:w="2268" w:type="dxa"/>
          </w:tcPr>
          <w:p w:rsidR="008328CF" w:rsidRPr="000E121F" w:rsidRDefault="008328CF" w:rsidP="00CD4F4D">
            <w:pPr>
              <w:jc w:val="right"/>
              <w:rPr>
                <w:b/>
              </w:rPr>
            </w:pPr>
            <w:r w:rsidRPr="000E121F">
              <w:rPr>
                <w:b/>
              </w:rPr>
              <w:t>Priority:</w:t>
            </w:r>
          </w:p>
        </w:tc>
        <w:tc>
          <w:tcPr>
            <w:tcW w:w="7290" w:type="dxa"/>
            <w:gridSpan w:val="3"/>
          </w:tcPr>
          <w:p w:rsidR="008328CF" w:rsidRDefault="007A2100" w:rsidP="00CD4F4D">
            <w:pPr>
              <w:ind w:left="0"/>
            </w:pPr>
            <w:r>
              <w:t>Average</w:t>
            </w:r>
          </w:p>
        </w:tc>
      </w:tr>
      <w:tr w:rsidR="008328CF" w:rsidTr="00C50799">
        <w:tc>
          <w:tcPr>
            <w:tcW w:w="2268" w:type="dxa"/>
          </w:tcPr>
          <w:p w:rsidR="008328CF" w:rsidRPr="000E121F" w:rsidRDefault="008328CF" w:rsidP="00CD4F4D">
            <w:pPr>
              <w:jc w:val="right"/>
              <w:rPr>
                <w:b/>
              </w:rPr>
            </w:pPr>
            <w:r w:rsidRPr="000E121F">
              <w:rPr>
                <w:b/>
              </w:rPr>
              <w:t>Special Requirements:</w:t>
            </w:r>
          </w:p>
        </w:tc>
        <w:tc>
          <w:tcPr>
            <w:tcW w:w="7290" w:type="dxa"/>
            <w:gridSpan w:val="3"/>
          </w:tcPr>
          <w:p w:rsidR="008328CF" w:rsidRPr="0095527B" w:rsidRDefault="007A2100" w:rsidP="00B65F75">
            <w:pPr>
              <w:numPr>
                <w:ilvl w:val="0"/>
                <w:numId w:val="36"/>
              </w:numPr>
              <w:spacing w:before="0" w:after="0"/>
            </w:pPr>
            <w:r>
              <w:t>Feedbacks which marked as read, will be blurred so other item not read will easily to notice.</w:t>
            </w:r>
          </w:p>
        </w:tc>
      </w:tr>
      <w:tr w:rsidR="008328CF" w:rsidTr="00C50799">
        <w:tc>
          <w:tcPr>
            <w:tcW w:w="2268" w:type="dxa"/>
          </w:tcPr>
          <w:p w:rsidR="008328CF" w:rsidRPr="000E121F" w:rsidRDefault="008328CF" w:rsidP="00CD4F4D">
            <w:pPr>
              <w:jc w:val="right"/>
              <w:rPr>
                <w:b/>
              </w:rPr>
            </w:pPr>
            <w:r w:rsidRPr="000E121F">
              <w:rPr>
                <w:b/>
              </w:rPr>
              <w:t>Notes and Issues:</w:t>
            </w:r>
          </w:p>
        </w:tc>
        <w:tc>
          <w:tcPr>
            <w:tcW w:w="7290" w:type="dxa"/>
            <w:gridSpan w:val="3"/>
          </w:tcPr>
          <w:p w:rsidR="008328CF" w:rsidRDefault="008328CF" w:rsidP="00CD4F4D">
            <w:pPr>
              <w:spacing w:before="0" w:after="0"/>
              <w:ind w:left="0"/>
            </w:pPr>
            <w:r>
              <w:t>N/A</w:t>
            </w:r>
          </w:p>
        </w:tc>
      </w:tr>
    </w:tbl>
    <w:p w:rsidR="008328CF" w:rsidRPr="008B44D1" w:rsidRDefault="008328CF" w:rsidP="000E121F">
      <w:pPr>
        <w:pStyle w:val="BodyText"/>
        <w:ind w:left="907"/>
        <w:rPr>
          <w:lang w:val="en-US"/>
        </w:rPr>
      </w:pPr>
    </w:p>
    <w:p w:rsidR="0050513B" w:rsidRDefault="0050513B">
      <w:pPr>
        <w:pStyle w:val="Heading2"/>
      </w:pPr>
      <w:bookmarkStart w:id="34" w:name="_Toc521150206"/>
      <w:bookmarkStart w:id="35" w:name="_Toc381490740"/>
      <w:r>
        <w:t>Reliability</w:t>
      </w:r>
      <w:bookmarkEnd w:id="34"/>
      <w:bookmarkEnd w:id="35"/>
      <w:r>
        <w:t xml:space="preserve"> </w:t>
      </w:r>
    </w:p>
    <w:p w:rsidR="003A3054" w:rsidRDefault="003A3054" w:rsidP="00B65F75">
      <w:pPr>
        <w:numPr>
          <w:ilvl w:val="0"/>
          <w:numId w:val="36"/>
        </w:numPr>
      </w:pPr>
      <w:r>
        <w:t>CMS server can be available 24/7 and can support a large number of queries for update new content and receive feedback from user.</w:t>
      </w:r>
    </w:p>
    <w:p w:rsidR="003A3054" w:rsidRDefault="00AF2ED9" w:rsidP="00B65F75">
      <w:pPr>
        <w:numPr>
          <w:ilvl w:val="0"/>
          <w:numId w:val="36"/>
        </w:numPr>
      </w:pPr>
      <w:r>
        <w:t>When system failed it would took 10 minutes to completely restart and fully operate again.</w:t>
      </w:r>
    </w:p>
    <w:p w:rsidR="00AF2ED9" w:rsidRDefault="00AF2ED9" w:rsidP="00B65F75">
      <w:pPr>
        <w:numPr>
          <w:ilvl w:val="0"/>
          <w:numId w:val="36"/>
        </w:numPr>
      </w:pPr>
      <w:r>
        <w:t>The maximum defect rate is about 20-25 bugs per 1000 lines of code.</w:t>
      </w:r>
    </w:p>
    <w:p w:rsidR="0050513B" w:rsidRDefault="0050513B">
      <w:pPr>
        <w:pStyle w:val="Heading2"/>
      </w:pPr>
      <w:bookmarkStart w:id="36" w:name="_Toc521150207"/>
      <w:bookmarkStart w:id="37" w:name="_Toc381490741"/>
      <w:r>
        <w:t>Performance</w:t>
      </w:r>
      <w:bookmarkEnd w:id="36"/>
      <w:bookmarkEnd w:id="37"/>
    </w:p>
    <w:p w:rsidR="00AF2ED9" w:rsidRDefault="00AF2ED9" w:rsidP="00B65F75">
      <w:pPr>
        <w:numPr>
          <w:ilvl w:val="0"/>
          <w:numId w:val="42"/>
        </w:numPr>
      </w:pPr>
      <w:r>
        <w:t xml:space="preserve"> RR should be able to run on Android API 10 and higher API.</w:t>
      </w:r>
    </w:p>
    <w:p w:rsidR="00AF2ED9" w:rsidRPr="00AF2ED9" w:rsidRDefault="00AF2ED9" w:rsidP="00B65F75">
      <w:pPr>
        <w:numPr>
          <w:ilvl w:val="0"/>
          <w:numId w:val="42"/>
        </w:numPr>
      </w:pPr>
      <w:r>
        <w:t xml:space="preserve"> 90% of responses should be within 1 sec, except for Update content for which more time is acceptable </w:t>
      </w:r>
    </w:p>
    <w:p w:rsidR="0050513B" w:rsidRDefault="0050513B">
      <w:pPr>
        <w:pStyle w:val="Heading2"/>
      </w:pPr>
      <w:bookmarkStart w:id="38" w:name="_Toc521150208"/>
      <w:bookmarkStart w:id="39" w:name="_Toc381490742"/>
      <w:r>
        <w:t>Supportability</w:t>
      </w:r>
      <w:bookmarkEnd w:id="38"/>
      <w:bookmarkEnd w:id="39"/>
    </w:p>
    <w:p w:rsidR="00AF2ED9" w:rsidRDefault="00AF2ED9" w:rsidP="00B65F75">
      <w:pPr>
        <w:numPr>
          <w:ilvl w:val="0"/>
          <w:numId w:val="36"/>
        </w:numPr>
      </w:pPr>
      <w:bookmarkStart w:id="40" w:name="_Toc521150209"/>
      <w:r>
        <w:t>The software development phase will follow the Project Coding Convention which is designed to help the team create explicit source code.</w:t>
      </w:r>
    </w:p>
    <w:p w:rsidR="00AF2ED9" w:rsidRPr="00AF2ED9" w:rsidRDefault="00AF2ED9" w:rsidP="00B65F75">
      <w:pPr>
        <w:pStyle w:val="ListParagraph"/>
        <w:numPr>
          <w:ilvl w:val="0"/>
          <w:numId w:val="36"/>
        </w:numPr>
        <w:jc w:val="both"/>
        <w:rPr>
          <w:rFonts w:ascii="Tahoma" w:hAnsi="Tahoma" w:cs="Tahoma"/>
          <w:sz w:val="20"/>
        </w:rPr>
      </w:pPr>
      <w:r w:rsidRPr="00AF2ED9">
        <w:rPr>
          <w:rFonts w:ascii="Tahoma" w:hAnsi="Tahoma" w:cs="Tahoma"/>
          <w:sz w:val="20"/>
        </w:rPr>
        <w:t>Besides, the development will follow the Object-Oriented Paradigm. This will lead to easily maintenance and upgrading of the application in the future.</w:t>
      </w:r>
    </w:p>
    <w:p w:rsidR="0050513B" w:rsidRDefault="0050513B">
      <w:pPr>
        <w:pStyle w:val="Heading2"/>
      </w:pPr>
      <w:bookmarkStart w:id="41" w:name="_Toc381490743"/>
      <w:r>
        <w:t>Design Constraints</w:t>
      </w:r>
      <w:bookmarkEnd w:id="40"/>
      <w:bookmarkEnd w:id="41"/>
    </w:p>
    <w:p w:rsidR="00AF2ED9" w:rsidRDefault="00AF2ED9" w:rsidP="00B65F75">
      <w:pPr>
        <w:numPr>
          <w:ilvl w:val="0"/>
          <w:numId w:val="43"/>
        </w:numPr>
      </w:pPr>
      <w:r>
        <w:t>Security: The database on CMS server should be secured against malicious deformations.</w:t>
      </w:r>
      <w:r w:rsidR="004429DB">
        <w:t xml:space="preserve"> </w:t>
      </w:r>
    </w:p>
    <w:p w:rsidR="004429DB" w:rsidRDefault="004429DB" w:rsidP="00B65F75">
      <w:pPr>
        <w:numPr>
          <w:ilvl w:val="0"/>
          <w:numId w:val="43"/>
        </w:numPr>
      </w:pPr>
      <w:r>
        <w:lastRenderedPageBreak/>
        <w:t>Fault Tolerance: Data should not become corrupted in case of system crash or power failure.</w:t>
      </w:r>
    </w:p>
    <w:p w:rsidR="004429DB" w:rsidRPr="00AF2ED9" w:rsidRDefault="004429DB" w:rsidP="00B65F75">
      <w:pPr>
        <w:numPr>
          <w:ilvl w:val="0"/>
          <w:numId w:val="43"/>
        </w:numPr>
      </w:pPr>
      <w:r>
        <w:t>Backup: The database should be backup once 1 week.</w:t>
      </w:r>
    </w:p>
    <w:p w:rsidR="0050513B" w:rsidRDefault="0050513B">
      <w:pPr>
        <w:pStyle w:val="Heading2"/>
      </w:pPr>
      <w:bookmarkStart w:id="42" w:name="_Toc521150212"/>
      <w:bookmarkStart w:id="43" w:name="_Toc381490744"/>
      <w:r>
        <w:t>Interfaces</w:t>
      </w:r>
      <w:bookmarkEnd w:id="42"/>
      <w:bookmarkEnd w:id="43"/>
    </w:p>
    <w:p w:rsidR="0050513B" w:rsidRDefault="0050513B" w:rsidP="00B65F75">
      <w:pPr>
        <w:pStyle w:val="Heading30"/>
        <w:numPr>
          <w:ilvl w:val="2"/>
          <w:numId w:val="32"/>
        </w:numPr>
      </w:pPr>
      <w:r>
        <w:t>User Interfaces</w:t>
      </w:r>
    </w:p>
    <w:p w:rsidR="004429DB" w:rsidRDefault="004429DB" w:rsidP="004429DB">
      <w:pPr>
        <w:ind w:left="720"/>
      </w:pPr>
      <w:r>
        <w:t>A graphic user interface will be available in all workflow scenarios to allow easy to access to all features of the system. The navigation options in every screen will be similar in order to help user can reduce the time learning and using system. All error occurring and exception handling will be catch and display for user with friendly messages.</w:t>
      </w:r>
    </w:p>
    <w:p w:rsidR="004429DB" w:rsidRPr="004429DB" w:rsidRDefault="004429DB" w:rsidP="004429DB">
      <w:pPr>
        <w:ind w:left="720"/>
      </w:pPr>
      <w:r>
        <w:t>GUI should follow Google Android Pattern.</w:t>
      </w:r>
    </w:p>
    <w:p w:rsidR="0050513B" w:rsidRDefault="0050513B" w:rsidP="00B65F75">
      <w:pPr>
        <w:pStyle w:val="Heading30"/>
        <w:numPr>
          <w:ilvl w:val="2"/>
          <w:numId w:val="32"/>
        </w:numPr>
      </w:pPr>
      <w:r>
        <w:t>Hardware Interfaces</w:t>
      </w:r>
    </w:p>
    <w:p w:rsidR="004429DB" w:rsidRDefault="004429DB" w:rsidP="004429DB">
      <w:pPr>
        <w:ind w:left="720"/>
      </w:pPr>
      <w:r>
        <w:t>The prototype software (RR) will be implemented on Android Device:</w:t>
      </w:r>
    </w:p>
    <w:p w:rsidR="004429DB" w:rsidRDefault="004429DB" w:rsidP="00B65F75">
      <w:pPr>
        <w:numPr>
          <w:ilvl w:val="0"/>
          <w:numId w:val="44"/>
        </w:numPr>
      </w:pPr>
      <w:r>
        <w:t>Google Galaxy Nexus</w:t>
      </w:r>
    </w:p>
    <w:p w:rsidR="004429DB" w:rsidRDefault="004429DB" w:rsidP="00B65F75">
      <w:pPr>
        <w:numPr>
          <w:ilvl w:val="0"/>
          <w:numId w:val="44"/>
        </w:numPr>
      </w:pPr>
      <w:r>
        <w:t>LG LTE 2</w:t>
      </w:r>
    </w:p>
    <w:p w:rsidR="004429DB" w:rsidRDefault="004429DB" w:rsidP="00B65F75">
      <w:pPr>
        <w:numPr>
          <w:ilvl w:val="0"/>
          <w:numId w:val="44"/>
        </w:numPr>
      </w:pPr>
      <w:r>
        <w:t>LG G Pro</w:t>
      </w:r>
    </w:p>
    <w:p w:rsidR="004429DB" w:rsidRDefault="004429DB" w:rsidP="00B65F75">
      <w:pPr>
        <w:numPr>
          <w:ilvl w:val="0"/>
          <w:numId w:val="44"/>
        </w:numPr>
      </w:pPr>
      <w:r>
        <w:t>Google Nexus 7 (tablet)</w:t>
      </w:r>
    </w:p>
    <w:p w:rsidR="004429DB" w:rsidRDefault="004429DB" w:rsidP="004429DB">
      <w:r>
        <w:t>CMS will be implemented on remote server (real server).</w:t>
      </w:r>
    </w:p>
    <w:p w:rsidR="0050513B" w:rsidRDefault="0050513B" w:rsidP="00B65F75">
      <w:pPr>
        <w:pStyle w:val="Heading30"/>
        <w:numPr>
          <w:ilvl w:val="2"/>
          <w:numId w:val="32"/>
        </w:numPr>
      </w:pPr>
      <w:r>
        <w:t>Software Interfaces</w:t>
      </w:r>
    </w:p>
    <w:p w:rsidR="004429DB" w:rsidRDefault="004429DB" w:rsidP="004429DB">
      <w:r>
        <w:t>Android device: Android API 10 to Android API 19</w:t>
      </w:r>
    </w:p>
    <w:p w:rsidR="004429DB" w:rsidRPr="004429DB" w:rsidRDefault="004429DB" w:rsidP="004429DB">
      <w:r>
        <w:t xml:space="preserve">Computer: Any OS version with internet connection </w:t>
      </w:r>
      <w:r w:rsidR="00736F0C">
        <w:t>and internet browser.</w:t>
      </w:r>
    </w:p>
    <w:p w:rsidR="0050513B" w:rsidRDefault="0050513B" w:rsidP="00B65F75">
      <w:pPr>
        <w:pStyle w:val="Heading30"/>
        <w:numPr>
          <w:ilvl w:val="2"/>
          <w:numId w:val="32"/>
        </w:numPr>
      </w:pPr>
      <w:r>
        <w:t>Communications Interfaces</w:t>
      </w:r>
    </w:p>
    <w:p w:rsidR="00736F0C" w:rsidRDefault="00736F0C" w:rsidP="00736F0C">
      <w:pPr>
        <w:ind w:left="720"/>
      </w:pPr>
      <w:r>
        <w:t>RR app use HTTP1.0 (or over) connection to communicate with server over the Internet</w:t>
      </w:r>
    </w:p>
    <w:p w:rsidR="00736F0C" w:rsidRDefault="00736F0C" w:rsidP="00736F0C">
      <w:pPr>
        <w:ind w:left="720"/>
      </w:pPr>
      <w:r>
        <w:t>On CMS side will use:</w:t>
      </w:r>
    </w:p>
    <w:p w:rsidR="00736F0C" w:rsidRDefault="00736F0C" w:rsidP="00B65F75">
      <w:pPr>
        <w:numPr>
          <w:ilvl w:val="0"/>
          <w:numId w:val="45"/>
        </w:numPr>
      </w:pPr>
      <w:r>
        <w:t>PHP System (for all web interface and communication with MySQL database)</w:t>
      </w:r>
    </w:p>
    <w:p w:rsidR="00736F0C" w:rsidRDefault="00736F0C" w:rsidP="00B65F75">
      <w:pPr>
        <w:numPr>
          <w:ilvl w:val="0"/>
          <w:numId w:val="45"/>
        </w:numPr>
      </w:pPr>
      <w:r>
        <w:t>MySQL (for storing database)</w:t>
      </w:r>
    </w:p>
    <w:p w:rsidR="00736F0C" w:rsidRPr="00736F0C" w:rsidRDefault="00736F0C" w:rsidP="00B65F75">
      <w:pPr>
        <w:numPr>
          <w:ilvl w:val="0"/>
          <w:numId w:val="45"/>
        </w:numPr>
      </w:pPr>
      <w:r>
        <w:t>Apache service (for HTTP protocol and PHP)</w:t>
      </w:r>
      <w:bookmarkEnd w:id="3"/>
      <w:bookmarkEnd w:id="4"/>
      <w:bookmarkEnd w:id="5"/>
      <w:bookmarkEnd w:id="6"/>
      <w:bookmarkEnd w:id="7"/>
      <w:bookmarkEnd w:id="8"/>
      <w:bookmarkEnd w:id="11"/>
      <w:bookmarkEnd w:id="12"/>
    </w:p>
    <w:p w:rsidR="00736F0C" w:rsidRDefault="00736F0C" w:rsidP="00736F0C">
      <w:pPr>
        <w:pStyle w:val="Heading1"/>
      </w:pPr>
      <w:bookmarkStart w:id="44" w:name="_Toc381490745"/>
      <w:r>
        <w:lastRenderedPageBreak/>
        <w:t>Appendix</w:t>
      </w:r>
      <w:bookmarkEnd w:id="44"/>
    </w:p>
    <w:p w:rsidR="00AA3C86" w:rsidRPr="00AA3C86" w:rsidRDefault="00EF13B5" w:rsidP="00B56B0B">
      <w:pPr>
        <w:pStyle w:val="Heading2"/>
      </w:pPr>
      <w:bookmarkStart w:id="45" w:name="_Appendix_A:_Relaxing"/>
      <w:bookmarkStart w:id="46" w:name="_Toc381490746"/>
      <w:bookmarkEnd w:id="45"/>
      <w:r w:rsidRPr="00EF13B5">
        <w:t>Appendix</w:t>
      </w:r>
      <w:r>
        <w:t xml:space="preserve"> A:</w:t>
      </w:r>
      <w:r w:rsidR="00736F0C">
        <w:t xml:space="preserve"> Relaxing Mode</w:t>
      </w:r>
      <w:bookmarkEnd w:id="46"/>
    </w:p>
    <w:p w:rsidR="00B56B0B" w:rsidRDefault="00580FE2" w:rsidP="00B56B0B">
      <w:pPr>
        <w:pStyle w:val="BodyText"/>
        <w:rPr>
          <w:lang w:val="en-US"/>
        </w:rPr>
      </w:pPr>
      <w:r>
        <w:rPr>
          <w:noProof/>
          <w:lang w:val="en-US" w:eastAsia="zh-CN"/>
        </w:rPr>
        <w:drawing>
          <wp:inline distT="0" distB="0" distL="0" distR="0">
            <wp:extent cx="4353560" cy="6441440"/>
            <wp:effectExtent l="0" t="0" r="8890" b="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3560" cy="6441440"/>
                    </a:xfrm>
                    <a:prstGeom prst="rect">
                      <a:avLst/>
                    </a:prstGeom>
                    <a:noFill/>
                    <a:ln>
                      <a:noFill/>
                    </a:ln>
                  </pic:spPr>
                </pic:pic>
              </a:graphicData>
            </a:graphic>
          </wp:inline>
        </w:drawing>
      </w:r>
    </w:p>
    <w:p w:rsidR="00AA3C86" w:rsidRDefault="00AA3C86" w:rsidP="00B56B0B">
      <w:pPr>
        <w:pStyle w:val="BodyText"/>
        <w:rPr>
          <w:lang w:val="en-US"/>
        </w:rPr>
      </w:pPr>
    </w:p>
    <w:p w:rsidR="00E03A7E" w:rsidRDefault="00E03A7E" w:rsidP="00B56B0B">
      <w:pPr>
        <w:pStyle w:val="BodyText"/>
        <w:rPr>
          <w:lang w:val="en-US"/>
        </w:rPr>
      </w:pPr>
    </w:p>
    <w:p w:rsidR="00AA3C86" w:rsidRPr="00AA3C86" w:rsidRDefault="00E03A7E" w:rsidP="00B56B0B">
      <w:pPr>
        <w:pStyle w:val="Heading2"/>
      </w:pPr>
      <w:bookmarkStart w:id="47" w:name="_Appendix_B:_Dialog"/>
      <w:bookmarkStart w:id="48" w:name="_Toc381490747"/>
      <w:bookmarkEnd w:id="47"/>
      <w:r>
        <w:lastRenderedPageBreak/>
        <w:t>A</w:t>
      </w:r>
      <w:r w:rsidR="00736F0C">
        <w:t>ppendix B: Dialog show when Study period end.</w:t>
      </w:r>
      <w:bookmarkEnd w:id="48"/>
    </w:p>
    <w:p w:rsidR="00E03A7E" w:rsidRDefault="00580FE2" w:rsidP="00B56B0B">
      <w:pPr>
        <w:pStyle w:val="BodyText"/>
        <w:rPr>
          <w:lang w:val="en-US"/>
        </w:rPr>
      </w:pPr>
      <w:r>
        <w:rPr>
          <w:noProof/>
          <w:lang w:val="en-US" w:eastAsia="zh-CN"/>
        </w:rPr>
        <w:drawing>
          <wp:inline distT="0" distB="0" distL="0" distR="0">
            <wp:extent cx="3207385" cy="2470150"/>
            <wp:effectExtent l="0" t="0" r="0" b="635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2470150"/>
                    </a:xfrm>
                    <a:prstGeom prst="rect">
                      <a:avLst/>
                    </a:prstGeom>
                    <a:noFill/>
                    <a:ln>
                      <a:noFill/>
                    </a:ln>
                  </pic:spPr>
                </pic:pic>
              </a:graphicData>
            </a:graphic>
          </wp:inline>
        </w:drawing>
      </w:r>
    </w:p>
    <w:p w:rsidR="00736F0C" w:rsidRDefault="00736F0C" w:rsidP="00B56B0B">
      <w:pPr>
        <w:pStyle w:val="BodyText"/>
        <w:rPr>
          <w:lang w:val="en-US"/>
        </w:rPr>
      </w:pPr>
    </w:p>
    <w:p w:rsidR="00AA3C86" w:rsidRPr="00AA3C86" w:rsidRDefault="00736F0C" w:rsidP="00B56B0B">
      <w:pPr>
        <w:pStyle w:val="Heading2"/>
      </w:pPr>
      <w:bookmarkStart w:id="49" w:name="_Appendix_C:_Main"/>
      <w:bookmarkStart w:id="50" w:name="_Toc381490748"/>
      <w:bookmarkEnd w:id="49"/>
      <w:r>
        <w:lastRenderedPageBreak/>
        <w:t>Appendix C: Main Menu of Relax Reminder</w:t>
      </w:r>
      <w:bookmarkEnd w:id="50"/>
    </w:p>
    <w:p w:rsidR="00736F0C" w:rsidRDefault="00580FE2" w:rsidP="00B56B0B">
      <w:pPr>
        <w:pStyle w:val="BodyText"/>
        <w:rPr>
          <w:lang w:val="en-US"/>
        </w:rPr>
      </w:pPr>
      <w:r>
        <w:rPr>
          <w:noProof/>
          <w:lang w:val="en-US" w:eastAsia="zh-CN"/>
        </w:rPr>
        <w:drawing>
          <wp:inline distT="0" distB="0" distL="0" distR="0">
            <wp:extent cx="4517390" cy="6291580"/>
            <wp:effectExtent l="0" t="0" r="0" b="0"/>
            <wp:docPr id="4" name="Picture 4" descr="Appendix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endix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390" cy="6291580"/>
                    </a:xfrm>
                    <a:prstGeom prst="rect">
                      <a:avLst/>
                    </a:prstGeom>
                    <a:noFill/>
                    <a:ln>
                      <a:noFill/>
                    </a:ln>
                  </pic:spPr>
                </pic:pic>
              </a:graphicData>
            </a:graphic>
          </wp:inline>
        </w:drawing>
      </w:r>
    </w:p>
    <w:p w:rsidR="00736F0C" w:rsidRDefault="00736F0C"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672D0" w:rsidRDefault="00A672D0" w:rsidP="00B56B0B">
      <w:pPr>
        <w:pStyle w:val="BodyText"/>
        <w:rPr>
          <w:lang w:val="en-US"/>
        </w:rPr>
      </w:pPr>
    </w:p>
    <w:p w:rsidR="00AA3C86" w:rsidRPr="00AA3C86" w:rsidRDefault="00736F0C" w:rsidP="00B56B0B">
      <w:pPr>
        <w:pStyle w:val="Heading2"/>
      </w:pPr>
      <w:bookmarkStart w:id="51" w:name="_Toc381490749"/>
      <w:r>
        <w:lastRenderedPageBreak/>
        <w:t>Appendix D: Main menu of CMS</w:t>
      </w:r>
      <w:bookmarkEnd w:id="51"/>
    </w:p>
    <w:p w:rsidR="00736F0C" w:rsidRPr="00B56B0B" w:rsidRDefault="00580FE2" w:rsidP="00A672D0">
      <w:pPr>
        <w:pStyle w:val="BodyText"/>
        <w:ind w:hanging="1170"/>
        <w:rPr>
          <w:lang w:val="en-US"/>
        </w:rPr>
      </w:pPr>
      <w:r>
        <w:rPr>
          <w:noProof/>
          <w:lang w:val="en-US" w:eastAsia="zh-CN"/>
        </w:rPr>
        <w:drawing>
          <wp:inline distT="0" distB="0" distL="0" distR="0">
            <wp:extent cx="7151370" cy="3834765"/>
            <wp:effectExtent l="0" t="0" r="0" b="0"/>
            <wp:docPr id="5" name="Picture 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1370" cy="3834765"/>
                    </a:xfrm>
                    <a:prstGeom prst="rect">
                      <a:avLst/>
                    </a:prstGeom>
                    <a:noFill/>
                    <a:ln>
                      <a:noFill/>
                    </a:ln>
                  </pic:spPr>
                </pic:pic>
              </a:graphicData>
            </a:graphic>
          </wp:inline>
        </w:drawing>
      </w:r>
      <w:bookmarkEnd w:id="2"/>
    </w:p>
    <w:sectPr w:rsidR="00736F0C" w:rsidRPr="00B56B0B">
      <w:headerReference w:type="default" r:id="rId16"/>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361" w:rsidRDefault="00A11361">
      <w:r>
        <w:separator/>
      </w:r>
    </w:p>
    <w:p w:rsidR="00A11361" w:rsidRDefault="00A11361"/>
    <w:p w:rsidR="00A11361" w:rsidRDefault="00A11361" w:rsidP="00EA2986"/>
    <w:p w:rsidR="00A11361" w:rsidRDefault="00A11361" w:rsidP="00EA2986"/>
    <w:p w:rsidR="00A11361" w:rsidRDefault="00A11361" w:rsidP="00EA2986"/>
    <w:p w:rsidR="00A11361" w:rsidRDefault="00A11361" w:rsidP="00EA2986"/>
    <w:p w:rsidR="00A11361" w:rsidRDefault="00A11361" w:rsidP="009201AA"/>
    <w:p w:rsidR="00A11361" w:rsidRDefault="00A11361" w:rsidP="00B3166F"/>
    <w:p w:rsidR="00A11361" w:rsidRDefault="00A11361" w:rsidP="00817C77"/>
    <w:p w:rsidR="00A11361" w:rsidRDefault="00A11361" w:rsidP="00393835"/>
    <w:p w:rsidR="00A11361" w:rsidRDefault="00A11361" w:rsidP="00393835"/>
    <w:p w:rsidR="00A11361" w:rsidRDefault="00A11361" w:rsidP="00BE4E7E"/>
    <w:p w:rsidR="00A11361" w:rsidRDefault="00A11361" w:rsidP="00BE4E7E"/>
    <w:p w:rsidR="00A11361" w:rsidRDefault="00A11361" w:rsidP="00BE4E7E"/>
    <w:p w:rsidR="00A11361" w:rsidRDefault="00A11361" w:rsidP="00BE4E7E"/>
    <w:p w:rsidR="00A11361" w:rsidRDefault="00A11361" w:rsidP="008B44D1"/>
    <w:p w:rsidR="00A11361" w:rsidRDefault="00A11361" w:rsidP="008B44D1"/>
    <w:p w:rsidR="00A11361" w:rsidRDefault="00A11361" w:rsidP="008B44D1"/>
    <w:p w:rsidR="00A11361" w:rsidRDefault="00A11361" w:rsidP="003F62B2"/>
    <w:p w:rsidR="00A11361" w:rsidRDefault="00A11361" w:rsidP="003F62B2"/>
    <w:p w:rsidR="00A11361" w:rsidRDefault="00A11361" w:rsidP="00737802"/>
    <w:p w:rsidR="00A11361" w:rsidRDefault="00A11361" w:rsidP="00737802"/>
    <w:p w:rsidR="00A11361" w:rsidRDefault="00A11361" w:rsidP="00737802"/>
    <w:p w:rsidR="00A11361" w:rsidRDefault="00A11361" w:rsidP="005B2B22"/>
    <w:p w:rsidR="00A11361" w:rsidRDefault="00A11361" w:rsidP="00276A6C"/>
    <w:p w:rsidR="00A11361" w:rsidRDefault="00A11361" w:rsidP="00E51BBB"/>
    <w:p w:rsidR="00A11361" w:rsidRDefault="00A11361" w:rsidP="00E51BBB"/>
    <w:p w:rsidR="00A11361" w:rsidRDefault="00A11361" w:rsidP="00E51BBB"/>
    <w:p w:rsidR="00A11361" w:rsidRDefault="00A11361" w:rsidP="00E51BBB"/>
    <w:p w:rsidR="00A11361" w:rsidRDefault="00A11361" w:rsidP="00E51BBB"/>
    <w:p w:rsidR="00A11361" w:rsidRDefault="00A11361" w:rsidP="00C75AAF"/>
    <w:p w:rsidR="00A11361" w:rsidRDefault="00A11361" w:rsidP="00C75AAF"/>
    <w:p w:rsidR="00A11361" w:rsidRDefault="00A11361" w:rsidP="00C75AAF"/>
    <w:p w:rsidR="00A11361" w:rsidRDefault="00A11361" w:rsidP="00D56D49"/>
    <w:p w:rsidR="00A11361" w:rsidRDefault="00A11361" w:rsidP="00D56D49"/>
    <w:p w:rsidR="00A11361" w:rsidRDefault="00A11361" w:rsidP="00D56D49"/>
    <w:p w:rsidR="00A11361" w:rsidRDefault="00A11361" w:rsidP="00CE108A"/>
    <w:p w:rsidR="00A11361" w:rsidRDefault="00A11361" w:rsidP="00CE108A"/>
    <w:p w:rsidR="00A11361" w:rsidRDefault="00A11361" w:rsidP="00CE108A"/>
    <w:p w:rsidR="00A11361" w:rsidRDefault="00A11361" w:rsidP="003850B2"/>
    <w:p w:rsidR="00A11361" w:rsidRDefault="00A11361" w:rsidP="0095527B"/>
    <w:p w:rsidR="00A11361" w:rsidRDefault="00A11361"/>
    <w:p w:rsidR="00A11361" w:rsidRDefault="00A11361" w:rsidP="00B84F76"/>
    <w:p w:rsidR="00A11361" w:rsidRDefault="00A11361" w:rsidP="00664ED7"/>
    <w:p w:rsidR="00A11361" w:rsidRDefault="00A11361" w:rsidP="00420C4C"/>
    <w:p w:rsidR="00A11361" w:rsidRDefault="00A11361" w:rsidP="00420C4C"/>
    <w:p w:rsidR="00A11361" w:rsidRDefault="00A11361" w:rsidP="00420C4C"/>
    <w:p w:rsidR="00A11361" w:rsidRDefault="00A11361" w:rsidP="00420C4C"/>
    <w:p w:rsidR="00A11361" w:rsidRDefault="00A11361" w:rsidP="001C0E80"/>
    <w:p w:rsidR="00A11361" w:rsidRDefault="00A11361" w:rsidP="001C0E80"/>
    <w:p w:rsidR="00A11361" w:rsidRDefault="00A11361" w:rsidP="001C0E80"/>
    <w:p w:rsidR="00A11361" w:rsidRDefault="00A11361" w:rsidP="005242DE"/>
    <w:p w:rsidR="00A11361" w:rsidRDefault="00A11361" w:rsidP="00C4249E"/>
    <w:p w:rsidR="00A11361" w:rsidRDefault="00A11361" w:rsidP="00C4249E"/>
    <w:p w:rsidR="00A11361" w:rsidRDefault="00A11361" w:rsidP="00C4249E"/>
    <w:p w:rsidR="00A11361" w:rsidRDefault="00A11361" w:rsidP="00A3381A"/>
    <w:p w:rsidR="00A11361" w:rsidRDefault="00A11361" w:rsidP="00AD090A"/>
    <w:p w:rsidR="00A11361" w:rsidRDefault="00A11361" w:rsidP="002D2104"/>
    <w:p w:rsidR="00A11361" w:rsidRDefault="00A11361" w:rsidP="00F54F6A"/>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1B4B2E"/>
    <w:p w:rsidR="00A11361" w:rsidRDefault="00A11361" w:rsidP="00E848E0"/>
    <w:p w:rsidR="00A11361" w:rsidRDefault="00A11361" w:rsidP="00E848E0"/>
    <w:p w:rsidR="00A11361" w:rsidRDefault="00A11361" w:rsidP="00E848E0"/>
    <w:p w:rsidR="00A11361" w:rsidRDefault="00A11361" w:rsidP="00C05E25"/>
    <w:p w:rsidR="00A11361" w:rsidRDefault="00A11361" w:rsidP="008C348A"/>
    <w:p w:rsidR="00A11361" w:rsidRDefault="00A11361" w:rsidP="002900E9"/>
    <w:p w:rsidR="00A11361" w:rsidRDefault="00A11361" w:rsidP="008328CF"/>
    <w:p w:rsidR="00A11361" w:rsidRDefault="00A11361" w:rsidP="007A2100"/>
    <w:p w:rsidR="00A11361" w:rsidRDefault="00A11361" w:rsidP="007A2100"/>
    <w:p w:rsidR="00A11361" w:rsidRDefault="00A11361" w:rsidP="003A3054"/>
    <w:p w:rsidR="00A11361" w:rsidRDefault="00A11361" w:rsidP="00AF2ED9"/>
    <w:p w:rsidR="00A11361" w:rsidRDefault="00A11361" w:rsidP="004429DB"/>
    <w:p w:rsidR="00A11361" w:rsidRDefault="00A11361" w:rsidP="004429DB"/>
  </w:endnote>
  <w:endnote w:type="continuationSeparator" w:id="0">
    <w:p w:rsidR="00A11361" w:rsidRDefault="00A11361">
      <w:r>
        <w:continuationSeparator/>
      </w:r>
    </w:p>
    <w:p w:rsidR="00A11361" w:rsidRDefault="00A11361"/>
    <w:p w:rsidR="00A11361" w:rsidRDefault="00A11361" w:rsidP="00EA2986"/>
    <w:p w:rsidR="00A11361" w:rsidRDefault="00A11361" w:rsidP="00EA2986"/>
    <w:p w:rsidR="00A11361" w:rsidRDefault="00A11361" w:rsidP="00EA2986"/>
    <w:p w:rsidR="00A11361" w:rsidRDefault="00A11361" w:rsidP="00EA2986"/>
    <w:p w:rsidR="00A11361" w:rsidRDefault="00A11361" w:rsidP="009201AA"/>
    <w:p w:rsidR="00A11361" w:rsidRDefault="00A11361" w:rsidP="00B3166F"/>
    <w:p w:rsidR="00A11361" w:rsidRDefault="00A11361" w:rsidP="00817C77"/>
    <w:p w:rsidR="00A11361" w:rsidRDefault="00A11361" w:rsidP="00393835"/>
    <w:p w:rsidR="00A11361" w:rsidRDefault="00A11361" w:rsidP="00393835"/>
    <w:p w:rsidR="00A11361" w:rsidRDefault="00A11361" w:rsidP="00BE4E7E"/>
    <w:p w:rsidR="00A11361" w:rsidRDefault="00A11361" w:rsidP="00BE4E7E"/>
    <w:p w:rsidR="00A11361" w:rsidRDefault="00A11361" w:rsidP="00BE4E7E"/>
    <w:p w:rsidR="00A11361" w:rsidRDefault="00A11361" w:rsidP="00BE4E7E"/>
    <w:p w:rsidR="00A11361" w:rsidRDefault="00A11361" w:rsidP="008B44D1"/>
    <w:p w:rsidR="00A11361" w:rsidRDefault="00A11361" w:rsidP="008B44D1"/>
    <w:p w:rsidR="00A11361" w:rsidRDefault="00A11361" w:rsidP="008B44D1"/>
    <w:p w:rsidR="00A11361" w:rsidRDefault="00A11361" w:rsidP="003F62B2"/>
    <w:p w:rsidR="00A11361" w:rsidRDefault="00A11361" w:rsidP="003F62B2"/>
    <w:p w:rsidR="00A11361" w:rsidRDefault="00A11361" w:rsidP="00737802"/>
    <w:p w:rsidR="00A11361" w:rsidRDefault="00A11361" w:rsidP="00737802"/>
    <w:p w:rsidR="00A11361" w:rsidRDefault="00A11361" w:rsidP="00737802"/>
    <w:p w:rsidR="00A11361" w:rsidRDefault="00A11361" w:rsidP="005B2B22"/>
    <w:p w:rsidR="00A11361" w:rsidRDefault="00A11361" w:rsidP="00276A6C"/>
    <w:p w:rsidR="00A11361" w:rsidRDefault="00A11361" w:rsidP="00E51BBB"/>
    <w:p w:rsidR="00A11361" w:rsidRDefault="00A11361" w:rsidP="00E51BBB"/>
    <w:p w:rsidR="00A11361" w:rsidRDefault="00A11361" w:rsidP="00E51BBB"/>
    <w:p w:rsidR="00A11361" w:rsidRDefault="00A11361" w:rsidP="00E51BBB"/>
    <w:p w:rsidR="00A11361" w:rsidRDefault="00A11361" w:rsidP="00E51BBB"/>
    <w:p w:rsidR="00A11361" w:rsidRDefault="00A11361" w:rsidP="00C75AAF"/>
    <w:p w:rsidR="00A11361" w:rsidRDefault="00A11361" w:rsidP="00C75AAF"/>
    <w:p w:rsidR="00A11361" w:rsidRDefault="00A11361" w:rsidP="00C75AAF"/>
    <w:p w:rsidR="00A11361" w:rsidRDefault="00A11361" w:rsidP="00D56D49"/>
    <w:p w:rsidR="00A11361" w:rsidRDefault="00A11361" w:rsidP="00D56D49"/>
    <w:p w:rsidR="00A11361" w:rsidRDefault="00A11361" w:rsidP="00D56D49"/>
    <w:p w:rsidR="00A11361" w:rsidRDefault="00A11361" w:rsidP="00CE108A"/>
    <w:p w:rsidR="00A11361" w:rsidRDefault="00A11361" w:rsidP="00CE108A"/>
    <w:p w:rsidR="00A11361" w:rsidRDefault="00A11361" w:rsidP="00CE108A"/>
    <w:p w:rsidR="00A11361" w:rsidRDefault="00A11361" w:rsidP="003850B2"/>
    <w:p w:rsidR="00A11361" w:rsidRDefault="00A11361" w:rsidP="0095527B"/>
    <w:p w:rsidR="00A11361" w:rsidRDefault="00A11361"/>
    <w:p w:rsidR="00A11361" w:rsidRDefault="00A11361" w:rsidP="00B84F76"/>
    <w:p w:rsidR="00A11361" w:rsidRDefault="00A11361" w:rsidP="00664ED7"/>
    <w:p w:rsidR="00A11361" w:rsidRDefault="00A11361" w:rsidP="00420C4C"/>
    <w:p w:rsidR="00A11361" w:rsidRDefault="00A11361" w:rsidP="00420C4C"/>
    <w:p w:rsidR="00A11361" w:rsidRDefault="00A11361" w:rsidP="00420C4C"/>
    <w:p w:rsidR="00A11361" w:rsidRDefault="00A11361" w:rsidP="00420C4C"/>
    <w:p w:rsidR="00A11361" w:rsidRDefault="00A11361" w:rsidP="001C0E80"/>
    <w:p w:rsidR="00A11361" w:rsidRDefault="00A11361" w:rsidP="001C0E80"/>
    <w:p w:rsidR="00A11361" w:rsidRDefault="00A11361" w:rsidP="001C0E80"/>
    <w:p w:rsidR="00A11361" w:rsidRDefault="00A11361" w:rsidP="005242DE"/>
    <w:p w:rsidR="00A11361" w:rsidRDefault="00A11361" w:rsidP="00C4249E"/>
    <w:p w:rsidR="00A11361" w:rsidRDefault="00A11361" w:rsidP="00C4249E"/>
    <w:p w:rsidR="00A11361" w:rsidRDefault="00A11361" w:rsidP="00C4249E"/>
    <w:p w:rsidR="00A11361" w:rsidRDefault="00A11361" w:rsidP="00A3381A"/>
    <w:p w:rsidR="00A11361" w:rsidRDefault="00A11361" w:rsidP="00AD090A"/>
    <w:p w:rsidR="00A11361" w:rsidRDefault="00A11361" w:rsidP="002D2104"/>
    <w:p w:rsidR="00A11361" w:rsidRDefault="00A11361" w:rsidP="00F54F6A"/>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1B4B2E"/>
    <w:p w:rsidR="00A11361" w:rsidRDefault="00A11361" w:rsidP="00E848E0"/>
    <w:p w:rsidR="00A11361" w:rsidRDefault="00A11361" w:rsidP="00E848E0"/>
    <w:p w:rsidR="00A11361" w:rsidRDefault="00A11361" w:rsidP="00E848E0"/>
    <w:p w:rsidR="00A11361" w:rsidRDefault="00A11361" w:rsidP="00C05E25"/>
    <w:p w:rsidR="00A11361" w:rsidRDefault="00A11361" w:rsidP="008C348A"/>
    <w:p w:rsidR="00A11361" w:rsidRDefault="00A11361" w:rsidP="002900E9"/>
    <w:p w:rsidR="00A11361" w:rsidRDefault="00A11361" w:rsidP="008328CF"/>
    <w:p w:rsidR="00A11361" w:rsidRDefault="00A11361" w:rsidP="007A2100"/>
    <w:p w:rsidR="00A11361" w:rsidRDefault="00A11361" w:rsidP="007A2100"/>
    <w:p w:rsidR="00A11361" w:rsidRDefault="00A11361" w:rsidP="003A3054"/>
    <w:p w:rsidR="00A11361" w:rsidRDefault="00A11361" w:rsidP="00AF2ED9"/>
    <w:p w:rsidR="00A11361" w:rsidRDefault="00A11361" w:rsidP="004429DB"/>
    <w:p w:rsidR="00A11361" w:rsidRDefault="00A11361" w:rsidP="00442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F4D" w:rsidRDefault="00CD4F4D">
    <w:pPr>
      <w:pStyle w:val="Footer"/>
    </w:pPr>
    <w:r>
      <w:t>06be-BM/PM/HDCV/FSOFT v1/2</w:t>
    </w:r>
    <w:r>
      <w:tab/>
    </w:r>
    <w:r>
      <w:tab/>
    </w:r>
    <w:r>
      <w:rPr>
        <w:rStyle w:val="PageNumber"/>
      </w:rPr>
      <w:fldChar w:fldCharType="begin"/>
    </w:r>
    <w:r>
      <w:rPr>
        <w:rStyle w:val="PageNumber"/>
      </w:rPr>
      <w:instrText xml:space="preserve"> PAGE </w:instrText>
    </w:r>
    <w:r>
      <w:rPr>
        <w:rStyle w:val="PageNumber"/>
      </w:rPr>
      <w:fldChar w:fldCharType="separate"/>
    </w:r>
    <w:r w:rsidR="000C3515">
      <w:rPr>
        <w:rStyle w:val="PageNumber"/>
        <w:noProof/>
      </w:rPr>
      <w:t>27</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C3515">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361" w:rsidRDefault="00A11361">
      <w:r>
        <w:separator/>
      </w:r>
    </w:p>
    <w:p w:rsidR="00A11361" w:rsidRDefault="00A11361"/>
    <w:p w:rsidR="00A11361" w:rsidRDefault="00A11361" w:rsidP="00EA2986"/>
    <w:p w:rsidR="00A11361" w:rsidRDefault="00A11361" w:rsidP="00EA2986"/>
    <w:p w:rsidR="00A11361" w:rsidRDefault="00A11361" w:rsidP="00EA2986"/>
    <w:p w:rsidR="00A11361" w:rsidRDefault="00A11361" w:rsidP="00EA2986"/>
    <w:p w:rsidR="00A11361" w:rsidRDefault="00A11361" w:rsidP="009201AA"/>
    <w:p w:rsidR="00A11361" w:rsidRDefault="00A11361" w:rsidP="00B3166F"/>
    <w:p w:rsidR="00A11361" w:rsidRDefault="00A11361" w:rsidP="00817C77"/>
    <w:p w:rsidR="00A11361" w:rsidRDefault="00A11361" w:rsidP="00393835"/>
    <w:p w:rsidR="00A11361" w:rsidRDefault="00A11361" w:rsidP="00393835"/>
    <w:p w:rsidR="00A11361" w:rsidRDefault="00A11361" w:rsidP="00BE4E7E"/>
    <w:p w:rsidR="00A11361" w:rsidRDefault="00A11361" w:rsidP="00BE4E7E"/>
    <w:p w:rsidR="00A11361" w:rsidRDefault="00A11361" w:rsidP="00BE4E7E"/>
    <w:p w:rsidR="00A11361" w:rsidRDefault="00A11361" w:rsidP="00BE4E7E"/>
    <w:p w:rsidR="00A11361" w:rsidRDefault="00A11361" w:rsidP="008B44D1"/>
    <w:p w:rsidR="00A11361" w:rsidRDefault="00A11361" w:rsidP="008B44D1"/>
    <w:p w:rsidR="00A11361" w:rsidRDefault="00A11361" w:rsidP="008B44D1"/>
    <w:p w:rsidR="00A11361" w:rsidRDefault="00A11361" w:rsidP="003F62B2"/>
    <w:p w:rsidR="00A11361" w:rsidRDefault="00A11361" w:rsidP="003F62B2"/>
    <w:p w:rsidR="00A11361" w:rsidRDefault="00A11361" w:rsidP="00737802"/>
    <w:p w:rsidR="00A11361" w:rsidRDefault="00A11361" w:rsidP="00737802"/>
    <w:p w:rsidR="00A11361" w:rsidRDefault="00A11361" w:rsidP="00737802"/>
    <w:p w:rsidR="00A11361" w:rsidRDefault="00A11361" w:rsidP="005B2B22"/>
    <w:p w:rsidR="00A11361" w:rsidRDefault="00A11361" w:rsidP="00276A6C"/>
    <w:p w:rsidR="00A11361" w:rsidRDefault="00A11361" w:rsidP="00E51BBB"/>
    <w:p w:rsidR="00A11361" w:rsidRDefault="00A11361" w:rsidP="00E51BBB"/>
    <w:p w:rsidR="00A11361" w:rsidRDefault="00A11361" w:rsidP="00E51BBB"/>
    <w:p w:rsidR="00A11361" w:rsidRDefault="00A11361" w:rsidP="00E51BBB"/>
    <w:p w:rsidR="00A11361" w:rsidRDefault="00A11361" w:rsidP="00E51BBB"/>
    <w:p w:rsidR="00A11361" w:rsidRDefault="00A11361" w:rsidP="00C75AAF"/>
    <w:p w:rsidR="00A11361" w:rsidRDefault="00A11361" w:rsidP="00C75AAF"/>
    <w:p w:rsidR="00A11361" w:rsidRDefault="00A11361" w:rsidP="00C75AAF"/>
    <w:p w:rsidR="00A11361" w:rsidRDefault="00A11361" w:rsidP="00D56D49"/>
    <w:p w:rsidR="00A11361" w:rsidRDefault="00A11361" w:rsidP="00D56D49"/>
    <w:p w:rsidR="00A11361" w:rsidRDefault="00A11361" w:rsidP="00D56D49"/>
    <w:p w:rsidR="00A11361" w:rsidRDefault="00A11361" w:rsidP="00CE108A"/>
    <w:p w:rsidR="00A11361" w:rsidRDefault="00A11361" w:rsidP="00CE108A"/>
    <w:p w:rsidR="00A11361" w:rsidRDefault="00A11361" w:rsidP="00CE108A"/>
    <w:p w:rsidR="00A11361" w:rsidRDefault="00A11361" w:rsidP="003850B2"/>
    <w:p w:rsidR="00A11361" w:rsidRDefault="00A11361" w:rsidP="0095527B"/>
    <w:p w:rsidR="00A11361" w:rsidRDefault="00A11361"/>
    <w:p w:rsidR="00A11361" w:rsidRDefault="00A11361" w:rsidP="00B84F76"/>
    <w:p w:rsidR="00A11361" w:rsidRDefault="00A11361" w:rsidP="00664ED7"/>
    <w:p w:rsidR="00A11361" w:rsidRDefault="00A11361" w:rsidP="00420C4C"/>
    <w:p w:rsidR="00A11361" w:rsidRDefault="00A11361" w:rsidP="00420C4C"/>
    <w:p w:rsidR="00A11361" w:rsidRDefault="00A11361" w:rsidP="00420C4C"/>
    <w:p w:rsidR="00A11361" w:rsidRDefault="00A11361" w:rsidP="00420C4C"/>
    <w:p w:rsidR="00A11361" w:rsidRDefault="00A11361" w:rsidP="001C0E80"/>
    <w:p w:rsidR="00A11361" w:rsidRDefault="00A11361" w:rsidP="001C0E80"/>
    <w:p w:rsidR="00A11361" w:rsidRDefault="00A11361" w:rsidP="001C0E80"/>
    <w:p w:rsidR="00A11361" w:rsidRDefault="00A11361" w:rsidP="005242DE"/>
    <w:p w:rsidR="00A11361" w:rsidRDefault="00A11361" w:rsidP="00C4249E"/>
    <w:p w:rsidR="00A11361" w:rsidRDefault="00A11361" w:rsidP="00C4249E"/>
    <w:p w:rsidR="00A11361" w:rsidRDefault="00A11361" w:rsidP="00C4249E"/>
    <w:p w:rsidR="00A11361" w:rsidRDefault="00A11361" w:rsidP="00A3381A"/>
    <w:p w:rsidR="00A11361" w:rsidRDefault="00A11361" w:rsidP="00AD090A"/>
    <w:p w:rsidR="00A11361" w:rsidRDefault="00A11361" w:rsidP="002D2104"/>
    <w:p w:rsidR="00A11361" w:rsidRDefault="00A11361" w:rsidP="00F54F6A"/>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1B4B2E"/>
    <w:p w:rsidR="00A11361" w:rsidRDefault="00A11361" w:rsidP="00E848E0"/>
    <w:p w:rsidR="00A11361" w:rsidRDefault="00A11361" w:rsidP="00E848E0"/>
    <w:p w:rsidR="00A11361" w:rsidRDefault="00A11361" w:rsidP="00E848E0"/>
    <w:p w:rsidR="00A11361" w:rsidRDefault="00A11361" w:rsidP="00C05E25"/>
    <w:p w:rsidR="00A11361" w:rsidRDefault="00A11361" w:rsidP="008C348A"/>
    <w:p w:rsidR="00A11361" w:rsidRDefault="00A11361" w:rsidP="002900E9"/>
    <w:p w:rsidR="00A11361" w:rsidRDefault="00A11361" w:rsidP="008328CF"/>
    <w:p w:rsidR="00A11361" w:rsidRDefault="00A11361" w:rsidP="007A2100"/>
    <w:p w:rsidR="00A11361" w:rsidRDefault="00A11361" w:rsidP="007A2100"/>
    <w:p w:rsidR="00A11361" w:rsidRDefault="00A11361" w:rsidP="003A3054"/>
    <w:p w:rsidR="00A11361" w:rsidRDefault="00A11361" w:rsidP="00AF2ED9"/>
    <w:p w:rsidR="00A11361" w:rsidRDefault="00A11361" w:rsidP="004429DB"/>
    <w:p w:rsidR="00A11361" w:rsidRDefault="00A11361" w:rsidP="004429DB"/>
  </w:footnote>
  <w:footnote w:type="continuationSeparator" w:id="0">
    <w:p w:rsidR="00A11361" w:rsidRDefault="00A11361">
      <w:r>
        <w:continuationSeparator/>
      </w:r>
    </w:p>
    <w:p w:rsidR="00A11361" w:rsidRDefault="00A11361"/>
    <w:p w:rsidR="00A11361" w:rsidRDefault="00A11361" w:rsidP="00EA2986"/>
    <w:p w:rsidR="00A11361" w:rsidRDefault="00A11361" w:rsidP="00EA2986"/>
    <w:p w:rsidR="00A11361" w:rsidRDefault="00A11361" w:rsidP="00EA2986"/>
    <w:p w:rsidR="00A11361" w:rsidRDefault="00A11361" w:rsidP="00EA2986"/>
    <w:p w:rsidR="00A11361" w:rsidRDefault="00A11361" w:rsidP="009201AA"/>
    <w:p w:rsidR="00A11361" w:rsidRDefault="00A11361" w:rsidP="00B3166F"/>
    <w:p w:rsidR="00A11361" w:rsidRDefault="00A11361" w:rsidP="00817C77"/>
    <w:p w:rsidR="00A11361" w:rsidRDefault="00A11361" w:rsidP="00393835"/>
    <w:p w:rsidR="00A11361" w:rsidRDefault="00A11361" w:rsidP="00393835"/>
    <w:p w:rsidR="00A11361" w:rsidRDefault="00A11361" w:rsidP="00BE4E7E"/>
    <w:p w:rsidR="00A11361" w:rsidRDefault="00A11361" w:rsidP="00BE4E7E"/>
    <w:p w:rsidR="00A11361" w:rsidRDefault="00A11361" w:rsidP="00BE4E7E"/>
    <w:p w:rsidR="00A11361" w:rsidRDefault="00A11361" w:rsidP="00BE4E7E"/>
    <w:p w:rsidR="00A11361" w:rsidRDefault="00A11361" w:rsidP="008B44D1"/>
    <w:p w:rsidR="00A11361" w:rsidRDefault="00A11361" w:rsidP="008B44D1"/>
    <w:p w:rsidR="00A11361" w:rsidRDefault="00A11361" w:rsidP="008B44D1"/>
    <w:p w:rsidR="00A11361" w:rsidRDefault="00A11361" w:rsidP="003F62B2"/>
    <w:p w:rsidR="00A11361" w:rsidRDefault="00A11361" w:rsidP="003F62B2"/>
    <w:p w:rsidR="00A11361" w:rsidRDefault="00A11361" w:rsidP="00737802"/>
    <w:p w:rsidR="00A11361" w:rsidRDefault="00A11361" w:rsidP="00737802"/>
    <w:p w:rsidR="00A11361" w:rsidRDefault="00A11361" w:rsidP="00737802"/>
    <w:p w:rsidR="00A11361" w:rsidRDefault="00A11361" w:rsidP="005B2B22"/>
    <w:p w:rsidR="00A11361" w:rsidRDefault="00A11361" w:rsidP="00276A6C"/>
    <w:p w:rsidR="00A11361" w:rsidRDefault="00A11361" w:rsidP="00E51BBB"/>
    <w:p w:rsidR="00A11361" w:rsidRDefault="00A11361" w:rsidP="00E51BBB"/>
    <w:p w:rsidR="00A11361" w:rsidRDefault="00A11361" w:rsidP="00E51BBB"/>
    <w:p w:rsidR="00A11361" w:rsidRDefault="00A11361" w:rsidP="00E51BBB"/>
    <w:p w:rsidR="00A11361" w:rsidRDefault="00A11361" w:rsidP="00E51BBB"/>
    <w:p w:rsidR="00A11361" w:rsidRDefault="00A11361" w:rsidP="00C75AAF"/>
    <w:p w:rsidR="00A11361" w:rsidRDefault="00A11361" w:rsidP="00C75AAF"/>
    <w:p w:rsidR="00A11361" w:rsidRDefault="00A11361" w:rsidP="00C75AAF"/>
    <w:p w:rsidR="00A11361" w:rsidRDefault="00A11361" w:rsidP="00D56D49"/>
    <w:p w:rsidR="00A11361" w:rsidRDefault="00A11361" w:rsidP="00D56D49"/>
    <w:p w:rsidR="00A11361" w:rsidRDefault="00A11361" w:rsidP="00D56D49"/>
    <w:p w:rsidR="00A11361" w:rsidRDefault="00A11361" w:rsidP="00CE108A"/>
    <w:p w:rsidR="00A11361" w:rsidRDefault="00A11361" w:rsidP="00CE108A"/>
    <w:p w:rsidR="00A11361" w:rsidRDefault="00A11361" w:rsidP="00CE108A"/>
    <w:p w:rsidR="00A11361" w:rsidRDefault="00A11361" w:rsidP="003850B2"/>
    <w:p w:rsidR="00A11361" w:rsidRDefault="00A11361" w:rsidP="0095527B"/>
    <w:p w:rsidR="00A11361" w:rsidRDefault="00A11361"/>
    <w:p w:rsidR="00A11361" w:rsidRDefault="00A11361" w:rsidP="00B84F76"/>
    <w:p w:rsidR="00A11361" w:rsidRDefault="00A11361" w:rsidP="00664ED7"/>
    <w:p w:rsidR="00A11361" w:rsidRDefault="00A11361" w:rsidP="00420C4C"/>
    <w:p w:rsidR="00A11361" w:rsidRDefault="00A11361" w:rsidP="00420C4C"/>
    <w:p w:rsidR="00A11361" w:rsidRDefault="00A11361" w:rsidP="00420C4C"/>
    <w:p w:rsidR="00A11361" w:rsidRDefault="00A11361" w:rsidP="00420C4C"/>
    <w:p w:rsidR="00A11361" w:rsidRDefault="00A11361" w:rsidP="001C0E80"/>
    <w:p w:rsidR="00A11361" w:rsidRDefault="00A11361" w:rsidP="001C0E80"/>
    <w:p w:rsidR="00A11361" w:rsidRDefault="00A11361" w:rsidP="001C0E80"/>
    <w:p w:rsidR="00A11361" w:rsidRDefault="00A11361" w:rsidP="005242DE"/>
    <w:p w:rsidR="00A11361" w:rsidRDefault="00A11361" w:rsidP="00C4249E"/>
    <w:p w:rsidR="00A11361" w:rsidRDefault="00A11361" w:rsidP="00C4249E"/>
    <w:p w:rsidR="00A11361" w:rsidRDefault="00A11361" w:rsidP="00C4249E"/>
    <w:p w:rsidR="00A11361" w:rsidRDefault="00A11361" w:rsidP="00A3381A"/>
    <w:p w:rsidR="00A11361" w:rsidRDefault="00A11361" w:rsidP="00AD090A"/>
    <w:p w:rsidR="00A11361" w:rsidRDefault="00A11361" w:rsidP="002D2104"/>
    <w:p w:rsidR="00A11361" w:rsidRDefault="00A11361" w:rsidP="00F54F6A"/>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B20EEB"/>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0E121F"/>
    <w:p w:rsidR="00A11361" w:rsidRDefault="00A11361" w:rsidP="001B4B2E"/>
    <w:p w:rsidR="00A11361" w:rsidRDefault="00A11361" w:rsidP="00E848E0"/>
    <w:p w:rsidR="00A11361" w:rsidRDefault="00A11361" w:rsidP="00E848E0"/>
    <w:p w:rsidR="00A11361" w:rsidRDefault="00A11361" w:rsidP="00E848E0"/>
    <w:p w:rsidR="00A11361" w:rsidRDefault="00A11361" w:rsidP="00C05E25"/>
    <w:p w:rsidR="00A11361" w:rsidRDefault="00A11361" w:rsidP="008C348A"/>
    <w:p w:rsidR="00A11361" w:rsidRDefault="00A11361" w:rsidP="002900E9"/>
    <w:p w:rsidR="00A11361" w:rsidRDefault="00A11361" w:rsidP="008328CF"/>
    <w:p w:rsidR="00A11361" w:rsidRDefault="00A11361" w:rsidP="007A2100"/>
    <w:p w:rsidR="00A11361" w:rsidRDefault="00A11361" w:rsidP="007A2100"/>
    <w:p w:rsidR="00A11361" w:rsidRDefault="00A11361" w:rsidP="003A3054"/>
    <w:p w:rsidR="00A11361" w:rsidRDefault="00A11361" w:rsidP="00AF2ED9"/>
    <w:p w:rsidR="00A11361" w:rsidRDefault="00A11361" w:rsidP="004429DB"/>
    <w:p w:rsidR="00A11361" w:rsidRDefault="00A11361" w:rsidP="004429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F4D" w:rsidRDefault="00CD4F4D">
    <w:pPr>
      <w:pStyle w:val="Header"/>
    </w:pPr>
    <w:r>
      <w:t>2R - Software Requirement Specification</w:t>
    </w:r>
    <w:r>
      <w:tab/>
      <w:t>v1.1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F4D" w:rsidRDefault="00CD4F4D">
    <w:pPr>
      <w:pStyle w:val="Header"/>
    </w:pPr>
    <w:r>
      <w:t>2R - Software Requirement Specification</w:t>
    </w:r>
    <w:r>
      <w:tab/>
      <w:t>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70E1"/>
    <w:multiLevelType w:val="singleLevel"/>
    <w:tmpl w:val="0409000F"/>
    <w:lvl w:ilvl="0">
      <w:start w:val="1"/>
      <w:numFmt w:val="decimal"/>
      <w:lvlText w:val="%1."/>
      <w:lvlJc w:val="left"/>
      <w:pPr>
        <w:tabs>
          <w:tab w:val="num" w:pos="360"/>
        </w:tabs>
        <w:ind w:left="360" w:hanging="360"/>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nsid w:val="0B9F78DC"/>
    <w:multiLevelType w:val="hybridMultilevel"/>
    <w:tmpl w:val="A8542C70"/>
    <w:lvl w:ilvl="0" w:tplc="8594EB7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BCC4763"/>
    <w:multiLevelType w:val="hybridMultilevel"/>
    <w:tmpl w:val="E7426CDE"/>
    <w:lvl w:ilvl="0" w:tplc="85D8311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nsid w:val="0DB2280A"/>
    <w:multiLevelType w:val="singleLevel"/>
    <w:tmpl w:val="0409000F"/>
    <w:lvl w:ilvl="0">
      <w:start w:val="1"/>
      <w:numFmt w:val="decimal"/>
      <w:lvlText w:val="%1."/>
      <w:lvlJc w:val="left"/>
      <w:pPr>
        <w:tabs>
          <w:tab w:val="num" w:pos="360"/>
        </w:tabs>
        <w:ind w:left="360" w:hanging="360"/>
      </w:pPr>
    </w:lvl>
  </w:abstractNum>
  <w:abstractNum w:abstractNumId="7">
    <w:nsid w:val="10AC3B7B"/>
    <w:multiLevelType w:val="hybridMultilevel"/>
    <w:tmpl w:val="49001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1785D4F"/>
    <w:multiLevelType w:val="singleLevel"/>
    <w:tmpl w:val="0409000F"/>
    <w:lvl w:ilvl="0">
      <w:start w:val="1"/>
      <w:numFmt w:val="decimal"/>
      <w:lvlText w:val="%1."/>
      <w:lvlJc w:val="left"/>
      <w:pPr>
        <w:tabs>
          <w:tab w:val="num" w:pos="360"/>
        </w:tabs>
        <w:ind w:left="360" w:hanging="360"/>
      </w:pPr>
    </w:lvl>
  </w:abstractNum>
  <w:abstractNum w:abstractNumId="9">
    <w:nsid w:val="12B72ED7"/>
    <w:multiLevelType w:val="singleLevel"/>
    <w:tmpl w:val="0409000F"/>
    <w:lvl w:ilvl="0">
      <w:start w:val="1"/>
      <w:numFmt w:val="decimal"/>
      <w:lvlText w:val="%1."/>
      <w:lvlJc w:val="left"/>
      <w:pPr>
        <w:tabs>
          <w:tab w:val="num" w:pos="360"/>
        </w:tabs>
        <w:ind w:left="360" w:hanging="360"/>
      </w:pPr>
    </w:lvl>
  </w:abstractNum>
  <w:abstractNum w:abstractNumId="10">
    <w:nsid w:val="17E60206"/>
    <w:multiLevelType w:val="hybridMultilevel"/>
    <w:tmpl w:val="CF9E5582"/>
    <w:lvl w:ilvl="0" w:tplc="703AE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767142"/>
    <w:multiLevelType w:val="multilevel"/>
    <w:tmpl w:val="2C40EDD8"/>
    <w:lvl w:ilvl="0">
      <w:start w:val="1"/>
      <w:numFmt w:val="decimal"/>
      <w:lvlText w:val="%1."/>
      <w:lvlJc w:val="left"/>
      <w:pPr>
        <w:tabs>
          <w:tab w:val="num" w:pos="360"/>
        </w:tabs>
        <w:ind w:left="360" w:hanging="360"/>
      </w:pPr>
    </w:lvl>
    <w:lvl w:ilvl="1">
      <w:start w:val="6"/>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3">
    <w:nsid w:val="1B096CC1"/>
    <w:multiLevelType w:val="singleLevel"/>
    <w:tmpl w:val="A2B453D0"/>
    <w:name w:val="52"/>
    <w:lvl w:ilvl="0">
      <w:start w:val="1"/>
      <w:numFmt w:val="decimal"/>
      <w:lvlText w:val="%1."/>
      <w:lvlJc w:val="left"/>
      <w:pPr>
        <w:tabs>
          <w:tab w:val="num" w:pos="360"/>
        </w:tabs>
        <w:ind w:left="216" w:hanging="216"/>
      </w:pPr>
    </w:lvl>
  </w:abstractNum>
  <w:abstractNum w:abstractNumId="14">
    <w:nsid w:val="1CDE1A13"/>
    <w:multiLevelType w:val="singleLevel"/>
    <w:tmpl w:val="0409000F"/>
    <w:lvl w:ilvl="0">
      <w:start w:val="1"/>
      <w:numFmt w:val="decimal"/>
      <w:lvlText w:val="%1."/>
      <w:lvlJc w:val="left"/>
      <w:pPr>
        <w:tabs>
          <w:tab w:val="num" w:pos="360"/>
        </w:tabs>
        <w:ind w:left="360" w:hanging="360"/>
      </w:pPr>
    </w:lvl>
  </w:abstractNum>
  <w:abstractNum w:abstractNumId="15">
    <w:nsid w:val="1E8F0EDB"/>
    <w:multiLevelType w:val="hybridMultilevel"/>
    <w:tmpl w:val="1374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nsid w:val="23F93548"/>
    <w:multiLevelType w:val="hybridMultilevel"/>
    <w:tmpl w:val="7C4C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0">
    <w:nsid w:val="2D512530"/>
    <w:multiLevelType w:val="singleLevel"/>
    <w:tmpl w:val="0409000F"/>
    <w:lvl w:ilvl="0">
      <w:start w:val="1"/>
      <w:numFmt w:val="decimal"/>
      <w:lvlText w:val="%1."/>
      <w:lvlJc w:val="left"/>
      <w:pPr>
        <w:tabs>
          <w:tab w:val="num" w:pos="360"/>
        </w:tabs>
        <w:ind w:left="360" w:hanging="360"/>
      </w:pPr>
    </w:lvl>
  </w:abstractNum>
  <w:abstractNum w:abstractNumId="21">
    <w:nsid w:val="30696DF2"/>
    <w:multiLevelType w:val="hybridMultilevel"/>
    <w:tmpl w:val="5D96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B4574B"/>
    <w:multiLevelType w:val="hybridMultilevel"/>
    <w:tmpl w:val="65606C16"/>
    <w:lvl w:ilvl="0" w:tplc="9BA4630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E746C1"/>
    <w:multiLevelType w:val="singleLevel"/>
    <w:tmpl w:val="0409000F"/>
    <w:lvl w:ilvl="0">
      <w:start w:val="1"/>
      <w:numFmt w:val="decimal"/>
      <w:lvlText w:val="%1."/>
      <w:lvlJc w:val="left"/>
      <w:pPr>
        <w:tabs>
          <w:tab w:val="num" w:pos="360"/>
        </w:tabs>
        <w:ind w:left="360" w:hanging="360"/>
      </w:pPr>
    </w:lvl>
  </w:abstractNum>
  <w:abstractNum w:abstractNumId="2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5">
    <w:nsid w:val="3C9A2EDA"/>
    <w:multiLevelType w:val="hybridMultilevel"/>
    <w:tmpl w:val="9036F55A"/>
    <w:lvl w:ilvl="0" w:tplc="8594E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7">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8">
    <w:nsid w:val="3E8A0225"/>
    <w:multiLevelType w:val="singleLevel"/>
    <w:tmpl w:val="0409000F"/>
    <w:lvl w:ilvl="0">
      <w:start w:val="1"/>
      <w:numFmt w:val="decimal"/>
      <w:lvlText w:val="%1."/>
      <w:lvlJc w:val="left"/>
      <w:pPr>
        <w:tabs>
          <w:tab w:val="num" w:pos="360"/>
        </w:tabs>
        <w:ind w:left="360" w:hanging="360"/>
      </w:pPr>
    </w:lvl>
  </w:abstractNum>
  <w:abstractNum w:abstractNumId="29">
    <w:nsid w:val="43892FF1"/>
    <w:multiLevelType w:val="singleLevel"/>
    <w:tmpl w:val="0409000F"/>
    <w:lvl w:ilvl="0">
      <w:start w:val="1"/>
      <w:numFmt w:val="decimal"/>
      <w:lvlText w:val="%1."/>
      <w:lvlJc w:val="left"/>
      <w:pPr>
        <w:tabs>
          <w:tab w:val="num" w:pos="360"/>
        </w:tabs>
        <w:ind w:left="360" w:hanging="360"/>
      </w:pPr>
    </w:lvl>
  </w:abstractNum>
  <w:abstractNum w:abstractNumId="30">
    <w:nsid w:val="454821E1"/>
    <w:multiLevelType w:val="multilevel"/>
    <w:tmpl w:val="C90669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3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2">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3">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4">
    <w:nsid w:val="519C0756"/>
    <w:multiLevelType w:val="hybridMultilevel"/>
    <w:tmpl w:val="9F9EF724"/>
    <w:lvl w:ilvl="0" w:tplc="D40EC5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BC2CBD"/>
    <w:multiLevelType w:val="hybridMultilevel"/>
    <w:tmpl w:val="0262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6315AD"/>
    <w:multiLevelType w:val="multilevel"/>
    <w:tmpl w:val="A276F274"/>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57A22883"/>
    <w:multiLevelType w:val="hybridMultilevel"/>
    <w:tmpl w:val="B7FE11F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8">
    <w:nsid w:val="595850BA"/>
    <w:multiLevelType w:val="hybridMultilevel"/>
    <w:tmpl w:val="5D96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9C93377"/>
    <w:multiLevelType w:val="singleLevel"/>
    <w:tmpl w:val="0409000F"/>
    <w:lvl w:ilvl="0">
      <w:start w:val="1"/>
      <w:numFmt w:val="decimal"/>
      <w:lvlText w:val="%1."/>
      <w:lvlJc w:val="left"/>
      <w:pPr>
        <w:tabs>
          <w:tab w:val="num" w:pos="360"/>
        </w:tabs>
        <w:ind w:left="360" w:hanging="360"/>
      </w:pPr>
    </w:lvl>
  </w:abstractNum>
  <w:abstractNum w:abstractNumId="40">
    <w:nsid w:val="5B812EEF"/>
    <w:multiLevelType w:val="singleLevel"/>
    <w:tmpl w:val="0409000F"/>
    <w:lvl w:ilvl="0">
      <w:start w:val="1"/>
      <w:numFmt w:val="decimal"/>
      <w:lvlText w:val="%1."/>
      <w:lvlJc w:val="left"/>
      <w:pPr>
        <w:tabs>
          <w:tab w:val="num" w:pos="360"/>
        </w:tabs>
        <w:ind w:left="360" w:hanging="360"/>
      </w:pPr>
    </w:lvl>
  </w:abstractNum>
  <w:abstractNum w:abstractNumId="41">
    <w:nsid w:val="5D50150E"/>
    <w:multiLevelType w:val="hybridMultilevel"/>
    <w:tmpl w:val="5D96B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D6C452F"/>
    <w:multiLevelType w:val="hybridMultilevel"/>
    <w:tmpl w:val="E6224216"/>
    <w:lvl w:ilvl="0" w:tplc="7D28E30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3">
    <w:nsid w:val="5DFF3954"/>
    <w:multiLevelType w:val="hybridMultilevel"/>
    <w:tmpl w:val="56C654FE"/>
    <w:lvl w:ilvl="0" w:tplc="C8DC53EE">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5">
    <w:nsid w:val="62CC0119"/>
    <w:multiLevelType w:val="hybridMultilevel"/>
    <w:tmpl w:val="94BC6C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63FA3073"/>
    <w:multiLevelType w:val="singleLevel"/>
    <w:tmpl w:val="0409000F"/>
    <w:lvl w:ilvl="0">
      <w:start w:val="1"/>
      <w:numFmt w:val="decimal"/>
      <w:lvlText w:val="%1."/>
      <w:lvlJc w:val="left"/>
      <w:pPr>
        <w:tabs>
          <w:tab w:val="num" w:pos="360"/>
        </w:tabs>
        <w:ind w:left="360" w:hanging="360"/>
      </w:pPr>
    </w:lvl>
  </w:abstractNum>
  <w:abstractNum w:abstractNumId="4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9">
    <w:nsid w:val="673642D9"/>
    <w:multiLevelType w:val="hybridMultilevel"/>
    <w:tmpl w:val="3B72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9DE2537"/>
    <w:multiLevelType w:val="singleLevel"/>
    <w:tmpl w:val="A2B453D0"/>
    <w:name w:val="52222"/>
    <w:lvl w:ilvl="0">
      <w:start w:val="1"/>
      <w:numFmt w:val="decimal"/>
      <w:lvlText w:val="%1."/>
      <w:lvlJc w:val="left"/>
      <w:pPr>
        <w:tabs>
          <w:tab w:val="num" w:pos="360"/>
        </w:tabs>
        <w:ind w:left="216" w:hanging="216"/>
      </w:pPr>
    </w:lvl>
  </w:abstractNum>
  <w:abstractNum w:abstractNumId="51">
    <w:nsid w:val="6CAE2D27"/>
    <w:multiLevelType w:val="singleLevel"/>
    <w:tmpl w:val="A2B453D0"/>
    <w:name w:val="522222"/>
    <w:lvl w:ilvl="0">
      <w:start w:val="1"/>
      <w:numFmt w:val="decimal"/>
      <w:lvlText w:val="%1."/>
      <w:lvlJc w:val="left"/>
      <w:pPr>
        <w:tabs>
          <w:tab w:val="num" w:pos="360"/>
        </w:tabs>
        <w:ind w:left="216" w:hanging="216"/>
      </w:pPr>
    </w:lvl>
  </w:abstractNum>
  <w:abstractNum w:abstractNumId="52">
    <w:nsid w:val="6CC17CBF"/>
    <w:multiLevelType w:val="singleLevel"/>
    <w:tmpl w:val="0409000F"/>
    <w:lvl w:ilvl="0">
      <w:start w:val="1"/>
      <w:numFmt w:val="decimal"/>
      <w:lvlText w:val="%1."/>
      <w:lvlJc w:val="left"/>
      <w:pPr>
        <w:tabs>
          <w:tab w:val="num" w:pos="360"/>
        </w:tabs>
        <w:ind w:left="360" w:hanging="360"/>
      </w:pPr>
    </w:lvl>
  </w:abstractNum>
  <w:abstractNum w:abstractNumId="53">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4">
    <w:nsid w:val="6F554E85"/>
    <w:multiLevelType w:val="singleLevel"/>
    <w:tmpl w:val="A2B453D0"/>
    <w:name w:val="5"/>
    <w:lvl w:ilvl="0">
      <w:start w:val="1"/>
      <w:numFmt w:val="decimal"/>
      <w:lvlText w:val="%1."/>
      <w:lvlJc w:val="left"/>
      <w:pPr>
        <w:tabs>
          <w:tab w:val="num" w:pos="360"/>
        </w:tabs>
        <w:ind w:left="216" w:hanging="216"/>
      </w:pPr>
    </w:lvl>
  </w:abstractNum>
  <w:abstractNum w:abstractNumId="55">
    <w:nsid w:val="703A2D81"/>
    <w:multiLevelType w:val="singleLevel"/>
    <w:tmpl w:val="A2B453D0"/>
    <w:name w:val="5222"/>
    <w:lvl w:ilvl="0">
      <w:start w:val="1"/>
      <w:numFmt w:val="decimal"/>
      <w:lvlText w:val="%1."/>
      <w:lvlJc w:val="left"/>
      <w:pPr>
        <w:tabs>
          <w:tab w:val="num" w:pos="360"/>
        </w:tabs>
        <w:ind w:left="216" w:hanging="216"/>
      </w:pPr>
    </w:lvl>
  </w:abstractNum>
  <w:abstractNum w:abstractNumId="56">
    <w:nsid w:val="710476A8"/>
    <w:multiLevelType w:val="hybridMultilevel"/>
    <w:tmpl w:val="9D983900"/>
    <w:lvl w:ilvl="0" w:tplc="34D2B25C">
      <w:start w:val="1"/>
      <w:numFmt w:val="lowerLetter"/>
      <w:lvlText w:val="%1."/>
      <w:lvlJc w:val="left"/>
      <w:pPr>
        <w:ind w:left="907" w:hanging="360"/>
      </w:pPr>
      <w:rPr>
        <w:rFonts w:hint="default"/>
      </w:rPr>
    </w:lvl>
    <w:lvl w:ilvl="1" w:tplc="04090001">
      <w:start w:val="1"/>
      <w:numFmt w:val="bullet"/>
      <w:lvlText w:val=""/>
      <w:lvlJc w:val="left"/>
      <w:pPr>
        <w:ind w:left="1627" w:hanging="360"/>
      </w:pPr>
      <w:rPr>
        <w:rFonts w:ascii="Symbol" w:hAnsi="Symbol" w:hint="default"/>
      </w:rPr>
    </w:lvl>
    <w:lvl w:ilvl="2" w:tplc="0EAC4E80">
      <w:start w:val="1"/>
      <w:numFmt w:val="decimal"/>
      <w:lvlText w:val="%3."/>
      <w:lvlJc w:val="left"/>
      <w:pPr>
        <w:ind w:left="2527" w:hanging="360"/>
      </w:pPr>
      <w:rPr>
        <w:rFonts w:hint="default"/>
      </w:r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7">
    <w:nsid w:val="71BB7563"/>
    <w:multiLevelType w:val="singleLevel"/>
    <w:tmpl w:val="876EF2CC"/>
    <w:lvl w:ilvl="0">
      <w:start w:val="1"/>
      <w:numFmt w:val="decimal"/>
      <w:pStyle w:val="TableTitle"/>
      <w:lvlText w:val="B¶ng %1:"/>
      <w:lvlJc w:val="left"/>
      <w:pPr>
        <w:tabs>
          <w:tab w:val="num" w:pos="1080"/>
        </w:tabs>
      </w:pPr>
    </w:lvl>
  </w:abstractNum>
  <w:abstractNum w:abstractNumId="58">
    <w:nsid w:val="71D13B70"/>
    <w:multiLevelType w:val="hybridMultilevel"/>
    <w:tmpl w:val="AF4A2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240EF9"/>
    <w:multiLevelType w:val="hybridMultilevel"/>
    <w:tmpl w:val="AD68176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1">
    <w:nsid w:val="760B53F4"/>
    <w:multiLevelType w:val="hybridMultilevel"/>
    <w:tmpl w:val="3B72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6FD276A"/>
    <w:multiLevelType w:val="hybridMultilevel"/>
    <w:tmpl w:val="91247E5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3">
    <w:nsid w:val="796D278F"/>
    <w:multiLevelType w:val="singleLevel"/>
    <w:tmpl w:val="0409000F"/>
    <w:lvl w:ilvl="0">
      <w:start w:val="1"/>
      <w:numFmt w:val="decimal"/>
      <w:lvlText w:val="%1."/>
      <w:lvlJc w:val="left"/>
      <w:pPr>
        <w:tabs>
          <w:tab w:val="num" w:pos="360"/>
        </w:tabs>
        <w:ind w:left="360" w:hanging="360"/>
      </w:pPr>
    </w:lvl>
  </w:abstractNum>
  <w:abstractNum w:abstractNumId="64">
    <w:nsid w:val="7A8805E5"/>
    <w:multiLevelType w:val="multilevel"/>
    <w:tmpl w:val="DD083588"/>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5"/>
  </w:num>
  <w:num w:numId="2">
    <w:abstractNumId w:val="26"/>
  </w:num>
  <w:num w:numId="3">
    <w:abstractNumId w:val="44"/>
  </w:num>
  <w:num w:numId="4">
    <w:abstractNumId w:val="19"/>
  </w:num>
  <w:num w:numId="5">
    <w:abstractNumId w:val="30"/>
  </w:num>
  <w:num w:numId="6">
    <w:abstractNumId w:val="57"/>
  </w:num>
  <w:num w:numId="7">
    <w:abstractNumId w:val="35"/>
  </w:num>
  <w:num w:numId="8">
    <w:abstractNumId w:val="10"/>
  </w:num>
  <w:num w:numId="9">
    <w:abstractNumId w:val="22"/>
  </w:num>
  <w:num w:numId="10">
    <w:abstractNumId w:val="58"/>
  </w:num>
  <w:num w:numId="11">
    <w:abstractNumId w:val="25"/>
  </w:num>
  <w:num w:numId="12">
    <w:abstractNumId w:val="18"/>
  </w:num>
  <w:num w:numId="13">
    <w:abstractNumId w:val="42"/>
  </w:num>
  <w:num w:numId="14">
    <w:abstractNumId w:val="43"/>
  </w:num>
  <w:num w:numId="15">
    <w:abstractNumId w:val="56"/>
  </w:num>
  <w:num w:numId="16">
    <w:abstractNumId w:val="15"/>
  </w:num>
  <w:num w:numId="17">
    <w:abstractNumId w:val="8"/>
  </w:num>
  <w:num w:numId="18">
    <w:abstractNumId w:val="46"/>
  </w:num>
  <w:num w:numId="19">
    <w:abstractNumId w:val="61"/>
  </w:num>
  <w:num w:numId="20">
    <w:abstractNumId w:val="3"/>
  </w:num>
  <w:num w:numId="21">
    <w:abstractNumId w:val="29"/>
  </w:num>
  <w:num w:numId="22">
    <w:abstractNumId w:val="49"/>
  </w:num>
  <w:num w:numId="23">
    <w:abstractNumId w:val="21"/>
  </w:num>
  <w:num w:numId="24">
    <w:abstractNumId w:val="9"/>
  </w:num>
  <w:num w:numId="25">
    <w:abstractNumId w:val="37"/>
  </w:num>
  <w:num w:numId="26">
    <w:abstractNumId w:val="41"/>
  </w:num>
  <w:num w:numId="27">
    <w:abstractNumId w:val="38"/>
  </w:num>
  <w:num w:numId="28">
    <w:abstractNumId w:val="6"/>
  </w:num>
  <w:num w:numId="29">
    <w:abstractNumId w:val="64"/>
  </w:num>
  <w:num w:numId="30">
    <w:abstractNumId w:val="40"/>
  </w:num>
  <w:num w:numId="31">
    <w:abstractNumId w:val="34"/>
  </w:num>
  <w:num w:numId="32">
    <w:abstractNumId w:val="11"/>
  </w:num>
  <w:num w:numId="33">
    <w:abstractNumId w:val="63"/>
  </w:num>
  <w:num w:numId="34">
    <w:abstractNumId w:val="28"/>
  </w:num>
  <w:num w:numId="35">
    <w:abstractNumId w:val="52"/>
  </w:num>
  <w:num w:numId="36">
    <w:abstractNumId w:val="59"/>
  </w:num>
  <w:num w:numId="37">
    <w:abstractNumId w:val="0"/>
  </w:num>
  <w:num w:numId="38">
    <w:abstractNumId w:val="20"/>
  </w:num>
  <w:num w:numId="39">
    <w:abstractNumId w:val="39"/>
  </w:num>
  <w:num w:numId="40">
    <w:abstractNumId w:val="23"/>
  </w:num>
  <w:num w:numId="41">
    <w:abstractNumId w:val="14"/>
  </w:num>
  <w:num w:numId="42">
    <w:abstractNumId w:val="5"/>
  </w:num>
  <w:num w:numId="43">
    <w:abstractNumId w:val="62"/>
  </w:num>
  <w:num w:numId="44">
    <w:abstractNumId w:val="7"/>
  </w:num>
  <w:num w:numId="45">
    <w:abstractNumId w:val="45"/>
  </w:num>
  <w:num w:numId="46">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65"/>
    <w:rsid w:val="00054EBC"/>
    <w:rsid w:val="000C3515"/>
    <w:rsid w:val="000E121F"/>
    <w:rsid w:val="000E334F"/>
    <w:rsid w:val="000F020A"/>
    <w:rsid w:val="00116F19"/>
    <w:rsid w:val="00174818"/>
    <w:rsid w:val="001823C2"/>
    <w:rsid w:val="00197F3D"/>
    <w:rsid w:val="001B4B2E"/>
    <w:rsid w:val="001C0E80"/>
    <w:rsid w:val="001D105D"/>
    <w:rsid w:val="001F4F21"/>
    <w:rsid w:val="00220A7F"/>
    <w:rsid w:val="00223447"/>
    <w:rsid w:val="00224BCE"/>
    <w:rsid w:val="002333D4"/>
    <w:rsid w:val="00276A6C"/>
    <w:rsid w:val="002900E9"/>
    <w:rsid w:val="002B1DE0"/>
    <w:rsid w:val="002D2104"/>
    <w:rsid w:val="002F4096"/>
    <w:rsid w:val="00322464"/>
    <w:rsid w:val="00375B06"/>
    <w:rsid w:val="003850B2"/>
    <w:rsid w:val="00393835"/>
    <w:rsid w:val="003A0D82"/>
    <w:rsid w:val="003A3054"/>
    <w:rsid w:val="003F62B2"/>
    <w:rsid w:val="00412A78"/>
    <w:rsid w:val="00420C4C"/>
    <w:rsid w:val="004278E3"/>
    <w:rsid w:val="004429DB"/>
    <w:rsid w:val="00444C13"/>
    <w:rsid w:val="00482ABC"/>
    <w:rsid w:val="004956F0"/>
    <w:rsid w:val="004C1679"/>
    <w:rsid w:val="004C7DDA"/>
    <w:rsid w:val="005002AB"/>
    <w:rsid w:val="0050513B"/>
    <w:rsid w:val="005242DE"/>
    <w:rsid w:val="00580FE2"/>
    <w:rsid w:val="005B2B22"/>
    <w:rsid w:val="006063F3"/>
    <w:rsid w:val="00611565"/>
    <w:rsid w:val="00631FA3"/>
    <w:rsid w:val="006473CE"/>
    <w:rsid w:val="006533E2"/>
    <w:rsid w:val="00664ED7"/>
    <w:rsid w:val="00687684"/>
    <w:rsid w:val="006B21BC"/>
    <w:rsid w:val="006D4694"/>
    <w:rsid w:val="00723DDB"/>
    <w:rsid w:val="00727825"/>
    <w:rsid w:val="00735BC7"/>
    <w:rsid w:val="00736F0C"/>
    <w:rsid w:val="00737802"/>
    <w:rsid w:val="00737AED"/>
    <w:rsid w:val="007400BE"/>
    <w:rsid w:val="00753E6E"/>
    <w:rsid w:val="007955F7"/>
    <w:rsid w:val="00795B6D"/>
    <w:rsid w:val="007A2100"/>
    <w:rsid w:val="007B46B6"/>
    <w:rsid w:val="00817C77"/>
    <w:rsid w:val="008328CF"/>
    <w:rsid w:val="008470A2"/>
    <w:rsid w:val="008723AA"/>
    <w:rsid w:val="008731E6"/>
    <w:rsid w:val="00885261"/>
    <w:rsid w:val="008B44D1"/>
    <w:rsid w:val="008C348A"/>
    <w:rsid w:val="008C414B"/>
    <w:rsid w:val="009029A2"/>
    <w:rsid w:val="009201AA"/>
    <w:rsid w:val="00932985"/>
    <w:rsid w:val="0095527B"/>
    <w:rsid w:val="0096454A"/>
    <w:rsid w:val="00966542"/>
    <w:rsid w:val="00975D5A"/>
    <w:rsid w:val="009A7C2C"/>
    <w:rsid w:val="009B08A6"/>
    <w:rsid w:val="009B4019"/>
    <w:rsid w:val="00A11361"/>
    <w:rsid w:val="00A3381A"/>
    <w:rsid w:val="00A50319"/>
    <w:rsid w:val="00A672D0"/>
    <w:rsid w:val="00A72995"/>
    <w:rsid w:val="00AA3C86"/>
    <w:rsid w:val="00AA488D"/>
    <w:rsid w:val="00AD090A"/>
    <w:rsid w:val="00AD5150"/>
    <w:rsid w:val="00AF2ED9"/>
    <w:rsid w:val="00B20EEB"/>
    <w:rsid w:val="00B3166F"/>
    <w:rsid w:val="00B319B5"/>
    <w:rsid w:val="00B37B6F"/>
    <w:rsid w:val="00B5413E"/>
    <w:rsid w:val="00B56B0B"/>
    <w:rsid w:val="00B63952"/>
    <w:rsid w:val="00B65F75"/>
    <w:rsid w:val="00B832C3"/>
    <w:rsid w:val="00B84F76"/>
    <w:rsid w:val="00BA1AE8"/>
    <w:rsid w:val="00BA6B2E"/>
    <w:rsid w:val="00BC6895"/>
    <w:rsid w:val="00BE4E7E"/>
    <w:rsid w:val="00BF702A"/>
    <w:rsid w:val="00C05E25"/>
    <w:rsid w:val="00C11110"/>
    <w:rsid w:val="00C23582"/>
    <w:rsid w:val="00C37EBA"/>
    <w:rsid w:val="00C4249E"/>
    <w:rsid w:val="00C50799"/>
    <w:rsid w:val="00C64760"/>
    <w:rsid w:val="00C73965"/>
    <w:rsid w:val="00C73C74"/>
    <w:rsid w:val="00C75AAF"/>
    <w:rsid w:val="00CD4F4D"/>
    <w:rsid w:val="00CE108A"/>
    <w:rsid w:val="00D00C3E"/>
    <w:rsid w:val="00D441C6"/>
    <w:rsid w:val="00D52BAB"/>
    <w:rsid w:val="00D56D49"/>
    <w:rsid w:val="00D95DA4"/>
    <w:rsid w:val="00DC4526"/>
    <w:rsid w:val="00DC7F9A"/>
    <w:rsid w:val="00E037F6"/>
    <w:rsid w:val="00E03A7E"/>
    <w:rsid w:val="00E051AD"/>
    <w:rsid w:val="00E4131F"/>
    <w:rsid w:val="00E51BBB"/>
    <w:rsid w:val="00E67562"/>
    <w:rsid w:val="00E848E0"/>
    <w:rsid w:val="00EA2986"/>
    <w:rsid w:val="00EA6989"/>
    <w:rsid w:val="00ED78A8"/>
    <w:rsid w:val="00EF13B5"/>
    <w:rsid w:val="00F11C50"/>
    <w:rsid w:val="00F1277C"/>
    <w:rsid w:val="00F54C17"/>
    <w:rsid w:val="00F54F6A"/>
    <w:rsid w:val="00F568D0"/>
    <w:rsid w:val="00FE0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84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4429DB"/>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46"/>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8723AA"/>
    <w:pPr>
      <w:widowControl w:val="0"/>
      <w:spacing w:before="0" w:after="120" w:line="360" w:lineRule="auto"/>
      <w:ind w:left="0"/>
    </w:pPr>
    <w:rPr>
      <w:rFonts w:cs="Tahoma"/>
      <w:bCs/>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character" w:styleId="IntenseReference">
    <w:name w:val="Intense Reference"/>
    <w:uiPriority w:val="32"/>
    <w:qFormat/>
    <w:rsid w:val="00885261"/>
    <w:rPr>
      <w:b/>
      <w:bCs/>
      <w:smallCaps/>
      <w:color w:val="5B9BD5"/>
      <w:spacing w:val="5"/>
    </w:rPr>
  </w:style>
  <w:style w:type="table" w:styleId="TableGrid">
    <w:name w:val="Table Grid"/>
    <w:basedOn w:val="TableNormal"/>
    <w:rsid w:val="00C1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C11110"/>
    <w:pPr>
      <w:spacing w:before="120" w:after="60"/>
      <w:ind w:left="54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ListTable1LightAccent1">
    <w:name w:val="List Table 1 Light Accent 1"/>
    <w:basedOn w:val="TableNormal"/>
    <w:uiPriority w:val="46"/>
    <w:rsid w:val="008723A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3">
    <w:name w:val="Plain Table 3"/>
    <w:basedOn w:val="TableNormal"/>
    <w:uiPriority w:val="43"/>
    <w:rsid w:val="008723A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8723A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ableText">
    <w:name w:val="Table Text"/>
    <w:basedOn w:val="Normal"/>
    <w:rsid w:val="008470A2"/>
    <w:pPr>
      <w:spacing w:before="40" w:after="40"/>
      <w:ind w:left="72" w:right="72"/>
    </w:pPr>
    <w:rPr>
      <w:rFonts w:ascii="Times New Roman" w:hAnsi="Times New Roman" w:cs="Times New Roman"/>
      <w:sz w:val="22"/>
    </w:rPr>
  </w:style>
  <w:style w:type="paragraph" w:customStyle="1" w:styleId="TableHead">
    <w:name w:val="Table Head"/>
    <w:basedOn w:val="Heading30"/>
    <w:next w:val="TableText"/>
    <w:rsid w:val="008470A2"/>
    <w:pPr>
      <w:keepNext w:val="0"/>
      <w:spacing w:before="300" w:after="60" w:line="240" w:lineRule="exact"/>
      <w:outlineLvl w:val="9"/>
    </w:pPr>
    <w:rPr>
      <w:rFonts w:ascii="Arial" w:hAnsi="Arial" w:cs="Times New Roman"/>
      <w:bCs w:val="0"/>
      <w:i/>
      <w:sz w:val="24"/>
      <w:szCs w:val="20"/>
    </w:rPr>
  </w:style>
  <w:style w:type="table" w:customStyle="1" w:styleId="PlainTable2">
    <w:name w:val="Plain Table 2"/>
    <w:basedOn w:val="TableNormal"/>
    <w:uiPriority w:val="42"/>
    <w:rsid w:val="00420C4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F2ED9"/>
    <w:pPr>
      <w:spacing w:before="0" w:after="200" w:line="276" w:lineRule="auto"/>
      <w:ind w:left="720"/>
      <w:contextualSpacing/>
    </w:pPr>
    <w:rPr>
      <w:rFonts w:ascii="Calibri" w:eastAsia="MS Mincho" w:hAnsi="Calibri" w:cs="Times New Roman"/>
      <w:sz w:val="22"/>
      <w:szCs w:val="22"/>
      <w:lang w:eastAsia="ja-JP"/>
    </w:rPr>
  </w:style>
  <w:style w:type="table" w:styleId="LightGrid-Accent5">
    <w:name w:val="Light Grid Accent 5"/>
    <w:basedOn w:val="TableClassic1"/>
    <w:uiPriority w:val="62"/>
    <w:rsid w:val="00375B06"/>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heme="majorHAnsi" w:eastAsiaTheme="majorEastAsia" w:hAnsiTheme="majorHAnsi" w:cstheme="majorBidi"/>
        <w:b/>
        <w:bCs/>
        <w:i/>
        <w:i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lastRow">
      <w:pPr>
        <w:spacing w:before="0" w:after="0" w:line="240" w:lineRule="auto"/>
      </w:pPr>
      <w:rPr>
        <w:rFonts w:asciiTheme="majorHAnsi" w:eastAsiaTheme="majorEastAsia" w:hAnsiTheme="majorHAnsi" w:cstheme="majorBidi"/>
        <w:b/>
        <w:bCs/>
        <w:color w:val="auto"/>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firstCol">
      <w:rPr>
        <w:rFonts w:asciiTheme="majorHAnsi" w:eastAsiaTheme="majorEastAsia" w:hAnsiTheme="majorHAnsi" w:cstheme="majorBidi"/>
        <w:b/>
        <w:bCs/>
      </w:rPr>
      <w:tblPr/>
      <w:tcPr>
        <w:tcBorders>
          <w:right w:val="single" w:sz="6" w:space="0" w:color="000000"/>
          <w:tl2br w:val="none" w:sz="0" w:space="0" w:color="auto"/>
          <w:tr2bl w:val="none" w:sz="0" w:space="0" w:color="auto"/>
        </w:tcBorders>
      </w:tc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Grid7"/>
    <w:rsid w:val="00375B06"/>
    <w:tblPr/>
    <w:tcPr>
      <w:shd w:val="clear" w:color="auto" w:fill="FFFFFF" w:themeFill="background1"/>
    </w:tcPr>
    <w:tblStylePr w:type="firstRow">
      <w:rPr>
        <w:b w:val="0"/>
        <w:bCs w:val="0"/>
      </w:rPr>
      <w:tblPr/>
      <w:tcPr>
        <w:tcBorders>
          <w:bottom w:val="single" w:sz="12" w:space="0" w:color="000000"/>
          <w:tl2br w:val="none" w:sz="0" w:space="0" w:color="auto"/>
          <w:tr2bl w:val="none" w:sz="0" w:space="0" w:color="auto"/>
        </w:tcBorders>
        <w:shd w:val="solid" w:color="000000" w:fill="FFFFFF"/>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5B06"/>
    <w:pPr>
      <w:spacing w:before="120" w:after="60"/>
      <w:ind w:left="54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375B06"/>
    <w:pPr>
      <w:spacing w:before="120" w:after="60"/>
      <w:ind w:left="54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375B06"/>
    <w:pPr>
      <w:spacing w:before="120" w:after="60"/>
      <w:ind w:left="54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rsid w:val="00375B06"/>
    <w:pPr>
      <w:spacing w:before="120" w:after="60"/>
      <w:ind w:left="54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rsid w:val="00975D5A"/>
    <w:pPr>
      <w:spacing w:before="0" w:after="0"/>
    </w:pPr>
    <w:rPr>
      <w:rFonts w:cs="Tahoma"/>
      <w:sz w:val="16"/>
      <w:szCs w:val="16"/>
    </w:rPr>
  </w:style>
  <w:style w:type="character" w:customStyle="1" w:styleId="BalloonTextChar">
    <w:name w:val="Balloon Text Char"/>
    <w:basedOn w:val="DefaultParagraphFont"/>
    <w:link w:val="BalloonText"/>
    <w:rsid w:val="00975D5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120" w:after="60"/>
      <w:ind w:left="547"/>
    </w:pPr>
    <w:rPr>
      <w:rFonts w:ascii="Tahoma" w:hAnsi="Tahoma" w:cs="Arial"/>
      <w:lang w:eastAsia="en-US"/>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tabs>
        <w:tab w:val="clear" w:pos="846"/>
        <w:tab w:val="num" w:pos="540"/>
      </w:tabs>
      <w:spacing w:before="480" w:after="240"/>
      <w:ind w:left="547" w:hanging="547"/>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4429DB"/>
    <w:pPr>
      <w:keepNext/>
      <w:spacing w:before="360" w:after="240"/>
      <w:ind w:left="0"/>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46"/>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eastAsia="en-US"/>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rPr>
      <w:lang w:eastAsia="en-US"/>
    </w:r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8723AA"/>
    <w:pPr>
      <w:widowControl w:val="0"/>
      <w:spacing w:before="0" w:after="120" w:line="360" w:lineRule="auto"/>
      <w:ind w:left="0"/>
    </w:pPr>
    <w:rPr>
      <w:rFonts w:cs="Tahoma"/>
      <w:bCs/>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character" w:styleId="IntenseReference">
    <w:name w:val="Intense Reference"/>
    <w:uiPriority w:val="32"/>
    <w:qFormat/>
    <w:rsid w:val="00885261"/>
    <w:rPr>
      <w:b/>
      <w:bCs/>
      <w:smallCaps/>
      <w:color w:val="5B9BD5"/>
      <w:spacing w:val="5"/>
    </w:rPr>
  </w:style>
  <w:style w:type="table" w:styleId="TableGrid">
    <w:name w:val="Table Grid"/>
    <w:basedOn w:val="TableNormal"/>
    <w:rsid w:val="00C1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8">
    <w:name w:val="Table List 8"/>
    <w:basedOn w:val="TableNormal"/>
    <w:rsid w:val="00C11110"/>
    <w:pPr>
      <w:spacing w:before="120" w:after="60"/>
      <w:ind w:left="547"/>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ListTable1LightAccent1">
    <w:name w:val="List Table 1 Light Accent 1"/>
    <w:basedOn w:val="TableNormal"/>
    <w:uiPriority w:val="46"/>
    <w:rsid w:val="008723A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PlainTable3">
    <w:name w:val="Plain Table 3"/>
    <w:basedOn w:val="TableNormal"/>
    <w:uiPriority w:val="43"/>
    <w:rsid w:val="008723A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8723A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ableText">
    <w:name w:val="Table Text"/>
    <w:basedOn w:val="Normal"/>
    <w:rsid w:val="008470A2"/>
    <w:pPr>
      <w:spacing w:before="40" w:after="40"/>
      <w:ind w:left="72" w:right="72"/>
    </w:pPr>
    <w:rPr>
      <w:rFonts w:ascii="Times New Roman" w:hAnsi="Times New Roman" w:cs="Times New Roman"/>
      <w:sz w:val="22"/>
    </w:rPr>
  </w:style>
  <w:style w:type="paragraph" w:customStyle="1" w:styleId="TableHead">
    <w:name w:val="Table Head"/>
    <w:basedOn w:val="Heading30"/>
    <w:next w:val="TableText"/>
    <w:rsid w:val="008470A2"/>
    <w:pPr>
      <w:keepNext w:val="0"/>
      <w:spacing w:before="300" w:after="60" w:line="240" w:lineRule="exact"/>
      <w:outlineLvl w:val="9"/>
    </w:pPr>
    <w:rPr>
      <w:rFonts w:ascii="Arial" w:hAnsi="Arial" w:cs="Times New Roman"/>
      <w:bCs w:val="0"/>
      <w:i/>
      <w:sz w:val="24"/>
      <w:szCs w:val="20"/>
    </w:rPr>
  </w:style>
  <w:style w:type="table" w:customStyle="1" w:styleId="PlainTable2">
    <w:name w:val="Plain Table 2"/>
    <w:basedOn w:val="TableNormal"/>
    <w:uiPriority w:val="42"/>
    <w:rsid w:val="00420C4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rsid w:val="00AF2ED9"/>
    <w:pPr>
      <w:spacing w:before="0" w:after="200" w:line="276" w:lineRule="auto"/>
      <w:ind w:left="720"/>
      <w:contextualSpacing/>
    </w:pPr>
    <w:rPr>
      <w:rFonts w:ascii="Calibri" w:eastAsia="MS Mincho" w:hAnsi="Calibri" w:cs="Times New Roman"/>
      <w:sz w:val="22"/>
      <w:szCs w:val="22"/>
      <w:lang w:eastAsia="ja-JP"/>
    </w:rPr>
  </w:style>
  <w:style w:type="table" w:styleId="LightGrid-Accent5">
    <w:name w:val="Light Grid Accent 5"/>
    <w:basedOn w:val="TableClassic1"/>
    <w:uiPriority w:val="62"/>
    <w:rsid w:val="00375B06"/>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heme="majorHAnsi" w:eastAsiaTheme="majorEastAsia" w:hAnsiTheme="majorHAnsi" w:cstheme="majorBidi"/>
        <w:b/>
        <w:bCs/>
        <w:i/>
        <w:i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lastRow">
      <w:pPr>
        <w:spacing w:before="0" w:after="0" w:line="240" w:lineRule="auto"/>
      </w:pPr>
      <w:rPr>
        <w:rFonts w:asciiTheme="majorHAnsi" w:eastAsiaTheme="majorEastAsia" w:hAnsiTheme="majorHAnsi" w:cstheme="majorBidi"/>
        <w:b/>
        <w:bCs/>
        <w:color w:val="auto"/>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l2br w:val="none" w:sz="0" w:space="0" w:color="auto"/>
          <w:tr2bl w:val="none" w:sz="0" w:space="0" w:color="auto"/>
        </w:tcBorders>
      </w:tcPr>
    </w:tblStylePr>
    <w:tblStylePr w:type="firstCol">
      <w:rPr>
        <w:rFonts w:asciiTheme="majorHAnsi" w:eastAsiaTheme="majorEastAsia" w:hAnsiTheme="majorHAnsi" w:cstheme="majorBidi"/>
        <w:b/>
        <w:bCs/>
      </w:rPr>
      <w:tblPr/>
      <w:tcPr>
        <w:tcBorders>
          <w:right w:val="single" w:sz="6" w:space="0" w:color="000000"/>
          <w:tl2br w:val="none" w:sz="0" w:space="0" w:color="auto"/>
          <w:tr2bl w:val="none" w:sz="0" w:space="0" w:color="auto"/>
        </w:tcBorders>
      </w:tc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Grid7"/>
    <w:rsid w:val="00375B06"/>
    <w:tblPr/>
    <w:tcPr>
      <w:shd w:val="clear" w:color="auto" w:fill="FFFFFF" w:themeFill="background1"/>
    </w:tcPr>
    <w:tblStylePr w:type="firstRow">
      <w:rPr>
        <w:b w:val="0"/>
        <w:bCs w:val="0"/>
      </w:rPr>
      <w:tblPr/>
      <w:tcPr>
        <w:tcBorders>
          <w:bottom w:val="single" w:sz="12" w:space="0" w:color="000000"/>
          <w:tl2br w:val="none" w:sz="0" w:space="0" w:color="auto"/>
          <w:tr2bl w:val="none" w:sz="0" w:space="0" w:color="auto"/>
        </w:tcBorders>
        <w:shd w:val="solid" w:color="000000" w:fill="FFFFFF"/>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75B06"/>
    <w:pPr>
      <w:spacing w:before="120" w:after="60"/>
      <w:ind w:left="54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375B06"/>
    <w:pPr>
      <w:spacing w:before="120" w:after="60"/>
      <w:ind w:left="54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375B06"/>
    <w:pPr>
      <w:spacing w:before="120" w:after="60"/>
      <w:ind w:left="547"/>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rsid w:val="00375B06"/>
    <w:pPr>
      <w:spacing w:before="120" w:after="60"/>
      <w:ind w:left="547"/>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rsid w:val="00975D5A"/>
    <w:pPr>
      <w:spacing w:before="0" w:after="0"/>
    </w:pPr>
    <w:rPr>
      <w:rFonts w:cs="Tahoma"/>
      <w:sz w:val="16"/>
      <w:szCs w:val="16"/>
    </w:rPr>
  </w:style>
  <w:style w:type="character" w:customStyle="1" w:styleId="BalloonTextChar">
    <w:name w:val="Balloon Text Char"/>
    <w:basedOn w:val="DefaultParagraphFont"/>
    <w:link w:val="BalloonText"/>
    <w:rsid w:val="00975D5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y\Documents\Deitel\Fsoft\Software\Template\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C36B8-3F80-422D-AD7D-246549D4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Specification.dot</Template>
  <TotalTime>32</TotalTime>
  <Pages>27</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28569</CharactersWithSpaces>
  <SharedDoc>false</SharedDoc>
  <HLinks>
    <vt:vector size="174" baseType="variant">
      <vt:variant>
        <vt:i4>8060933</vt:i4>
      </vt:variant>
      <vt:variant>
        <vt:i4>159</vt:i4>
      </vt:variant>
      <vt:variant>
        <vt:i4>0</vt:i4>
      </vt:variant>
      <vt:variant>
        <vt:i4>5</vt:i4>
      </vt:variant>
      <vt:variant>
        <vt:lpwstr/>
      </vt:variant>
      <vt:variant>
        <vt:lpwstr>_Appendix_A:_Relaxing</vt:lpwstr>
      </vt:variant>
      <vt:variant>
        <vt:i4>8060933</vt:i4>
      </vt:variant>
      <vt:variant>
        <vt:i4>156</vt:i4>
      </vt:variant>
      <vt:variant>
        <vt:i4>0</vt:i4>
      </vt:variant>
      <vt:variant>
        <vt:i4>5</vt:i4>
      </vt:variant>
      <vt:variant>
        <vt:lpwstr/>
      </vt:variant>
      <vt:variant>
        <vt:lpwstr>_Appendix_A:_Relaxing</vt:lpwstr>
      </vt:variant>
      <vt:variant>
        <vt:i4>1638510</vt:i4>
      </vt:variant>
      <vt:variant>
        <vt:i4>153</vt:i4>
      </vt:variant>
      <vt:variant>
        <vt:i4>0</vt:i4>
      </vt:variant>
      <vt:variant>
        <vt:i4>5</vt:i4>
      </vt:variant>
      <vt:variant>
        <vt:lpwstr/>
      </vt:variant>
      <vt:variant>
        <vt:lpwstr>_Appendix_B:_Dialog</vt:lpwstr>
      </vt:variant>
      <vt:variant>
        <vt:i4>7798795</vt:i4>
      </vt:variant>
      <vt:variant>
        <vt:i4>150</vt:i4>
      </vt:variant>
      <vt:variant>
        <vt:i4>0</vt:i4>
      </vt:variant>
      <vt:variant>
        <vt:i4>5</vt:i4>
      </vt:variant>
      <vt:variant>
        <vt:lpwstr/>
      </vt:variant>
      <vt:variant>
        <vt:lpwstr>_Appendix_C:_Main</vt:lpwstr>
      </vt:variant>
      <vt:variant>
        <vt:i4>7798795</vt:i4>
      </vt:variant>
      <vt:variant>
        <vt:i4>147</vt:i4>
      </vt:variant>
      <vt:variant>
        <vt:i4>0</vt:i4>
      </vt:variant>
      <vt:variant>
        <vt:i4>5</vt:i4>
      </vt:variant>
      <vt:variant>
        <vt:lpwstr/>
      </vt:variant>
      <vt:variant>
        <vt:lpwstr>_Appendix_C:_Main</vt:lpwstr>
      </vt:variant>
      <vt:variant>
        <vt:i4>2031676</vt:i4>
      </vt:variant>
      <vt:variant>
        <vt:i4>140</vt:i4>
      </vt:variant>
      <vt:variant>
        <vt:i4>0</vt:i4>
      </vt:variant>
      <vt:variant>
        <vt:i4>5</vt:i4>
      </vt:variant>
      <vt:variant>
        <vt:lpwstr/>
      </vt:variant>
      <vt:variant>
        <vt:lpwstr>_Toc381490749</vt:lpwstr>
      </vt:variant>
      <vt:variant>
        <vt:i4>2031676</vt:i4>
      </vt:variant>
      <vt:variant>
        <vt:i4>134</vt:i4>
      </vt:variant>
      <vt:variant>
        <vt:i4>0</vt:i4>
      </vt:variant>
      <vt:variant>
        <vt:i4>5</vt:i4>
      </vt:variant>
      <vt:variant>
        <vt:lpwstr/>
      </vt:variant>
      <vt:variant>
        <vt:lpwstr>_Toc381490748</vt:lpwstr>
      </vt:variant>
      <vt:variant>
        <vt:i4>2031676</vt:i4>
      </vt:variant>
      <vt:variant>
        <vt:i4>128</vt:i4>
      </vt:variant>
      <vt:variant>
        <vt:i4>0</vt:i4>
      </vt:variant>
      <vt:variant>
        <vt:i4>5</vt:i4>
      </vt:variant>
      <vt:variant>
        <vt:lpwstr/>
      </vt:variant>
      <vt:variant>
        <vt:lpwstr>_Toc381490747</vt:lpwstr>
      </vt:variant>
      <vt:variant>
        <vt:i4>2031676</vt:i4>
      </vt:variant>
      <vt:variant>
        <vt:i4>122</vt:i4>
      </vt:variant>
      <vt:variant>
        <vt:i4>0</vt:i4>
      </vt:variant>
      <vt:variant>
        <vt:i4>5</vt:i4>
      </vt:variant>
      <vt:variant>
        <vt:lpwstr/>
      </vt:variant>
      <vt:variant>
        <vt:lpwstr>_Toc381490746</vt:lpwstr>
      </vt:variant>
      <vt:variant>
        <vt:i4>2031676</vt:i4>
      </vt:variant>
      <vt:variant>
        <vt:i4>116</vt:i4>
      </vt:variant>
      <vt:variant>
        <vt:i4>0</vt:i4>
      </vt:variant>
      <vt:variant>
        <vt:i4>5</vt:i4>
      </vt:variant>
      <vt:variant>
        <vt:lpwstr/>
      </vt:variant>
      <vt:variant>
        <vt:lpwstr>_Toc381490745</vt:lpwstr>
      </vt:variant>
      <vt:variant>
        <vt:i4>2031676</vt:i4>
      </vt:variant>
      <vt:variant>
        <vt:i4>110</vt:i4>
      </vt:variant>
      <vt:variant>
        <vt:i4>0</vt:i4>
      </vt:variant>
      <vt:variant>
        <vt:i4>5</vt:i4>
      </vt:variant>
      <vt:variant>
        <vt:lpwstr/>
      </vt:variant>
      <vt:variant>
        <vt:lpwstr>_Toc381490744</vt:lpwstr>
      </vt:variant>
      <vt:variant>
        <vt:i4>2031676</vt:i4>
      </vt:variant>
      <vt:variant>
        <vt:i4>104</vt:i4>
      </vt:variant>
      <vt:variant>
        <vt:i4>0</vt:i4>
      </vt:variant>
      <vt:variant>
        <vt:i4>5</vt:i4>
      </vt:variant>
      <vt:variant>
        <vt:lpwstr/>
      </vt:variant>
      <vt:variant>
        <vt:lpwstr>_Toc381490743</vt:lpwstr>
      </vt:variant>
      <vt:variant>
        <vt:i4>2031676</vt:i4>
      </vt:variant>
      <vt:variant>
        <vt:i4>98</vt:i4>
      </vt:variant>
      <vt:variant>
        <vt:i4>0</vt:i4>
      </vt:variant>
      <vt:variant>
        <vt:i4>5</vt:i4>
      </vt:variant>
      <vt:variant>
        <vt:lpwstr/>
      </vt:variant>
      <vt:variant>
        <vt:lpwstr>_Toc381490742</vt:lpwstr>
      </vt:variant>
      <vt:variant>
        <vt:i4>2031676</vt:i4>
      </vt:variant>
      <vt:variant>
        <vt:i4>92</vt:i4>
      </vt:variant>
      <vt:variant>
        <vt:i4>0</vt:i4>
      </vt:variant>
      <vt:variant>
        <vt:i4>5</vt:i4>
      </vt:variant>
      <vt:variant>
        <vt:lpwstr/>
      </vt:variant>
      <vt:variant>
        <vt:lpwstr>_Toc381490741</vt:lpwstr>
      </vt:variant>
      <vt:variant>
        <vt:i4>2031676</vt:i4>
      </vt:variant>
      <vt:variant>
        <vt:i4>86</vt:i4>
      </vt:variant>
      <vt:variant>
        <vt:i4>0</vt:i4>
      </vt:variant>
      <vt:variant>
        <vt:i4>5</vt:i4>
      </vt:variant>
      <vt:variant>
        <vt:lpwstr/>
      </vt:variant>
      <vt:variant>
        <vt:lpwstr>_Toc381490740</vt:lpwstr>
      </vt:variant>
      <vt:variant>
        <vt:i4>1572924</vt:i4>
      </vt:variant>
      <vt:variant>
        <vt:i4>80</vt:i4>
      </vt:variant>
      <vt:variant>
        <vt:i4>0</vt:i4>
      </vt:variant>
      <vt:variant>
        <vt:i4>5</vt:i4>
      </vt:variant>
      <vt:variant>
        <vt:lpwstr/>
      </vt:variant>
      <vt:variant>
        <vt:lpwstr>_Toc381490739</vt:lpwstr>
      </vt:variant>
      <vt:variant>
        <vt:i4>1572924</vt:i4>
      </vt:variant>
      <vt:variant>
        <vt:i4>74</vt:i4>
      </vt:variant>
      <vt:variant>
        <vt:i4>0</vt:i4>
      </vt:variant>
      <vt:variant>
        <vt:i4>5</vt:i4>
      </vt:variant>
      <vt:variant>
        <vt:lpwstr/>
      </vt:variant>
      <vt:variant>
        <vt:lpwstr>_Toc381490738</vt:lpwstr>
      </vt:variant>
      <vt:variant>
        <vt:i4>1572924</vt:i4>
      </vt:variant>
      <vt:variant>
        <vt:i4>68</vt:i4>
      </vt:variant>
      <vt:variant>
        <vt:i4>0</vt:i4>
      </vt:variant>
      <vt:variant>
        <vt:i4>5</vt:i4>
      </vt:variant>
      <vt:variant>
        <vt:lpwstr/>
      </vt:variant>
      <vt:variant>
        <vt:lpwstr>_Toc381490737</vt:lpwstr>
      </vt:variant>
      <vt:variant>
        <vt:i4>1572924</vt:i4>
      </vt:variant>
      <vt:variant>
        <vt:i4>62</vt:i4>
      </vt:variant>
      <vt:variant>
        <vt:i4>0</vt:i4>
      </vt:variant>
      <vt:variant>
        <vt:i4>5</vt:i4>
      </vt:variant>
      <vt:variant>
        <vt:lpwstr/>
      </vt:variant>
      <vt:variant>
        <vt:lpwstr>_Toc381490736</vt:lpwstr>
      </vt:variant>
      <vt:variant>
        <vt:i4>1572924</vt:i4>
      </vt:variant>
      <vt:variant>
        <vt:i4>56</vt:i4>
      </vt:variant>
      <vt:variant>
        <vt:i4>0</vt:i4>
      </vt:variant>
      <vt:variant>
        <vt:i4>5</vt:i4>
      </vt:variant>
      <vt:variant>
        <vt:lpwstr/>
      </vt:variant>
      <vt:variant>
        <vt:lpwstr>_Toc381490735</vt:lpwstr>
      </vt:variant>
      <vt:variant>
        <vt:i4>1572924</vt:i4>
      </vt:variant>
      <vt:variant>
        <vt:i4>50</vt:i4>
      </vt:variant>
      <vt:variant>
        <vt:i4>0</vt:i4>
      </vt:variant>
      <vt:variant>
        <vt:i4>5</vt:i4>
      </vt:variant>
      <vt:variant>
        <vt:lpwstr/>
      </vt:variant>
      <vt:variant>
        <vt:lpwstr>_Toc381490734</vt:lpwstr>
      </vt:variant>
      <vt:variant>
        <vt:i4>1572924</vt:i4>
      </vt:variant>
      <vt:variant>
        <vt:i4>44</vt:i4>
      </vt:variant>
      <vt:variant>
        <vt:i4>0</vt:i4>
      </vt:variant>
      <vt:variant>
        <vt:i4>5</vt:i4>
      </vt:variant>
      <vt:variant>
        <vt:lpwstr/>
      </vt:variant>
      <vt:variant>
        <vt:lpwstr>_Toc381490733</vt:lpwstr>
      </vt:variant>
      <vt:variant>
        <vt:i4>1572924</vt:i4>
      </vt:variant>
      <vt:variant>
        <vt:i4>38</vt:i4>
      </vt:variant>
      <vt:variant>
        <vt:i4>0</vt:i4>
      </vt:variant>
      <vt:variant>
        <vt:i4>5</vt:i4>
      </vt:variant>
      <vt:variant>
        <vt:lpwstr/>
      </vt:variant>
      <vt:variant>
        <vt:lpwstr>_Toc381490732</vt:lpwstr>
      </vt:variant>
      <vt:variant>
        <vt:i4>1572924</vt:i4>
      </vt:variant>
      <vt:variant>
        <vt:i4>32</vt:i4>
      </vt:variant>
      <vt:variant>
        <vt:i4>0</vt:i4>
      </vt:variant>
      <vt:variant>
        <vt:i4>5</vt:i4>
      </vt:variant>
      <vt:variant>
        <vt:lpwstr/>
      </vt:variant>
      <vt:variant>
        <vt:lpwstr>_Toc381490731</vt:lpwstr>
      </vt:variant>
      <vt:variant>
        <vt:i4>1572924</vt:i4>
      </vt:variant>
      <vt:variant>
        <vt:i4>26</vt:i4>
      </vt:variant>
      <vt:variant>
        <vt:i4>0</vt:i4>
      </vt:variant>
      <vt:variant>
        <vt:i4>5</vt:i4>
      </vt:variant>
      <vt:variant>
        <vt:lpwstr/>
      </vt:variant>
      <vt:variant>
        <vt:lpwstr>_Toc381490730</vt:lpwstr>
      </vt:variant>
      <vt:variant>
        <vt:i4>1638460</vt:i4>
      </vt:variant>
      <vt:variant>
        <vt:i4>20</vt:i4>
      </vt:variant>
      <vt:variant>
        <vt:i4>0</vt:i4>
      </vt:variant>
      <vt:variant>
        <vt:i4>5</vt:i4>
      </vt:variant>
      <vt:variant>
        <vt:lpwstr/>
      </vt:variant>
      <vt:variant>
        <vt:lpwstr>_Toc381490729</vt:lpwstr>
      </vt:variant>
      <vt:variant>
        <vt:i4>1638460</vt:i4>
      </vt:variant>
      <vt:variant>
        <vt:i4>14</vt:i4>
      </vt:variant>
      <vt:variant>
        <vt:i4>0</vt:i4>
      </vt:variant>
      <vt:variant>
        <vt:i4>5</vt:i4>
      </vt:variant>
      <vt:variant>
        <vt:lpwstr/>
      </vt:variant>
      <vt:variant>
        <vt:lpwstr>_Toc381490728</vt:lpwstr>
      </vt:variant>
      <vt:variant>
        <vt:i4>1638460</vt:i4>
      </vt:variant>
      <vt:variant>
        <vt:i4>8</vt:i4>
      </vt:variant>
      <vt:variant>
        <vt:i4>0</vt:i4>
      </vt:variant>
      <vt:variant>
        <vt:i4>5</vt:i4>
      </vt:variant>
      <vt:variant>
        <vt:lpwstr/>
      </vt:variant>
      <vt:variant>
        <vt:lpwstr>_Toc381490727</vt:lpwstr>
      </vt:variant>
      <vt:variant>
        <vt:i4>1638460</vt:i4>
      </vt:variant>
      <vt:variant>
        <vt:i4>2</vt:i4>
      </vt:variant>
      <vt:variant>
        <vt:i4>0</vt:i4>
      </vt:variant>
      <vt:variant>
        <vt:i4>5</vt:i4>
      </vt:variant>
      <vt:variant>
        <vt:lpwstr/>
      </vt:variant>
      <vt:variant>
        <vt:lpwstr>_Toc381490726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thuy</dc:creator>
  <cp:keywords/>
  <dc:description>1. Introduction: Omit "see rup_srsuc.dot" in the template</dc:description>
  <cp:lastModifiedBy>ismail - [2010]</cp:lastModifiedBy>
  <cp:revision>5</cp:revision>
  <cp:lastPrinted>1900-12-31T17:00:00Z</cp:lastPrinted>
  <dcterms:created xsi:type="dcterms:W3CDTF">2014-03-02T04:02:00Z</dcterms:created>
  <dcterms:modified xsi:type="dcterms:W3CDTF">2018-06-01T02:24:00Z</dcterms:modified>
  <cp:category>Template</cp:category>
</cp:coreProperties>
</file>